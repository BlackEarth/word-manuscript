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CF863" w14:textId="77777777" w:rsidR="00E03C96" w:rsidRPr="00284704" w:rsidRDefault="002E64CC" w:rsidP="00E733E5">
      <w:pPr>
        <w:pStyle w:val="Title"/>
      </w:pPr>
      <w:fldSimple w:instr=" Title ">
        <w:r w:rsidR="00A24D2A">
          <w:t>Editing with Style</w:t>
        </w:r>
      </w:fldSimple>
    </w:p>
    <w:p w14:paraId="6E11D789" w14:textId="77777777" w:rsidR="008106E5" w:rsidRPr="00284704" w:rsidRDefault="002E64CC" w:rsidP="00E733E5">
      <w:pPr>
        <w:pStyle w:val="Subtitle"/>
      </w:pPr>
      <w:fldSimple w:instr=" DOCPROPERTY &quot;Subtitle&quot; ">
        <w:r w:rsidR="00A24D2A">
          <w:t>An editor’s guide to preparing a manuscript for publication</w:t>
        </w:r>
      </w:fldSimple>
    </w:p>
    <w:p w14:paraId="3D86A06D" w14:textId="77777777" w:rsidR="008106E5" w:rsidRPr="00284704" w:rsidRDefault="002E64CC" w:rsidP="00E83DF3">
      <w:pPr>
        <w:pStyle w:val="Author"/>
      </w:pPr>
      <w:fldSimple w:instr=" AUTHOR ">
        <w:r w:rsidR="00A24D2A">
          <w:rPr>
            <w:noProof/>
          </w:rPr>
          <w:t>Sean Harrison</w:t>
        </w:r>
      </w:fldSimple>
    </w:p>
    <w:p w14:paraId="70C54099" w14:textId="77777777" w:rsidR="00000AAA" w:rsidRDefault="002E64CC" w:rsidP="00E83DF3">
      <w:pPr>
        <w:pStyle w:val="Publisher"/>
      </w:pPr>
      <w:fldSimple w:instr=" DOCPROPERTY &quot;Publisher&quot; ">
        <w:r w:rsidR="00A24D2A">
          <w:t>Black Earth Press</w:t>
        </w:r>
      </w:fldSimple>
      <w:r w:rsidR="004F3A80" w:rsidRPr="00284704">
        <w:br/>
      </w:r>
      <w:fldSimple w:instr=" DOCPROPERTY &quot;Publisher City&quot; ">
        <w:r w:rsidR="00A24D2A">
          <w:t>DeKalb, Illinois</w:t>
        </w:r>
      </w:fldSimple>
    </w:p>
    <w:p w14:paraId="5A4C26F7" w14:textId="77777777" w:rsidR="00194871" w:rsidRPr="00125BED" w:rsidRDefault="00915179" w:rsidP="00E83DF3">
      <w:pPr>
        <w:pStyle w:val="CopyrightFirst"/>
        <w:rPr>
          <w:rStyle w:val="Italic"/>
        </w:rPr>
      </w:pPr>
      <w:r w:rsidRPr="00125BED">
        <w:rPr>
          <w:rStyle w:val="Italic"/>
        </w:rPr>
        <w:lastRenderedPageBreak/>
        <w:fldChar w:fldCharType="begin"/>
      </w:r>
      <w:r w:rsidRPr="00125BED">
        <w:rPr>
          <w:rStyle w:val="Italic"/>
        </w:rPr>
        <w:instrText xml:space="preserve"> TITLE </w:instrText>
      </w:r>
      <w:r w:rsidRPr="00125BED">
        <w:rPr>
          <w:rStyle w:val="Italic"/>
        </w:rPr>
        <w:fldChar w:fldCharType="separate"/>
      </w:r>
      <w:r w:rsidR="00A24D2A">
        <w:rPr>
          <w:rStyle w:val="Italic"/>
        </w:rPr>
        <w:t>Editing with Style</w:t>
      </w:r>
      <w:r w:rsidRPr="00125BED">
        <w:rPr>
          <w:rStyle w:val="Italic"/>
        </w:rPr>
        <w:fldChar w:fldCharType="end"/>
      </w:r>
      <w:r w:rsidR="008106E5" w:rsidRPr="00125BED">
        <w:rPr>
          <w:rStyle w:val="Italic"/>
        </w:rPr>
        <w:t>:</w:t>
      </w:r>
      <w:r w:rsidR="000E532C" w:rsidRPr="00125BED">
        <w:rPr>
          <w:rStyle w:val="Italic"/>
        </w:rPr>
        <w:t xml:space="preserve"> </w:t>
      </w:r>
      <w:r w:rsidR="009500EB" w:rsidRPr="00125BED">
        <w:rPr>
          <w:rStyle w:val="Italic"/>
        </w:rPr>
        <w:fldChar w:fldCharType="begin"/>
      </w:r>
      <w:r w:rsidR="009500EB" w:rsidRPr="00125BED">
        <w:rPr>
          <w:rStyle w:val="Italic"/>
        </w:rPr>
        <w:instrText xml:space="preserve"> DOCPROPERTY "Subtitle" </w:instrText>
      </w:r>
      <w:r w:rsidR="009500EB" w:rsidRPr="00125BED">
        <w:rPr>
          <w:rStyle w:val="Italic"/>
        </w:rPr>
        <w:fldChar w:fldCharType="separate"/>
      </w:r>
      <w:r w:rsidR="00A24D2A">
        <w:rPr>
          <w:rStyle w:val="Italic"/>
        </w:rPr>
        <w:t>An editor’s guide to preparing a manuscript for publication</w:t>
      </w:r>
      <w:r w:rsidR="009500EB" w:rsidRPr="00125BED">
        <w:rPr>
          <w:rStyle w:val="Italic"/>
        </w:rPr>
        <w:fldChar w:fldCharType="end"/>
      </w:r>
      <w:r w:rsidR="00253F69" w:rsidRPr="00125BED">
        <w:rPr>
          <w:rStyle w:val="Italic"/>
        </w:rPr>
        <w:br/>
      </w:r>
      <w:r w:rsidR="0077065B" w:rsidRPr="00125BED">
        <w:rPr>
          <w:rStyle w:val="Italic"/>
        </w:rPr>
        <w:fldChar w:fldCharType="begin"/>
      </w:r>
      <w:r w:rsidR="0077065B" w:rsidRPr="00125BED">
        <w:rPr>
          <w:rStyle w:val="Italic"/>
        </w:rPr>
        <w:instrText xml:space="preserve"> DOCPROPERTY "</w:instrText>
      </w:r>
      <w:r w:rsidR="00BC137A" w:rsidRPr="00125BED">
        <w:rPr>
          <w:rStyle w:val="Italic"/>
        </w:rPr>
        <w:instrText>URL</w:instrText>
      </w:r>
      <w:r w:rsidR="0077065B" w:rsidRPr="00125BED">
        <w:rPr>
          <w:rStyle w:val="Italic"/>
        </w:rPr>
        <w:instrText xml:space="preserve">" </w:instrText>
      </w:r>
      <w:r w:rsidR="0077065B" w:rsidRPr="00125BED">
        <w:rPr>
          <w:rStyle w:val="Italic"/>
        </w:rPr>
        <w:fldChar w:fldCharType="separate"/>
      </w:r>
      <w:r w:rsidR="00A24D2A">
        <w:rPr>
          <w:rStyle w:val="Italic"/>
        </w:rPr>
        <w:t xml:space="preserve"> </w:t>
      </w:r>
      <w:r w:rsidR="0077065B" w:rsidRPr="00125BED">
        <w:rPr>
          <w:rStyle w:val="Italic"/>
        </w:rPr>
        <w:fldChar w:fldCharType="end"/>
      </w:r>
    </w:p>
    <w:p w14:paraId="367FB576" w14:textId="77777777" w:rsidR="002F173B" w:rsidRDefault="008106E5" w:rsidP="00E83DF3">
      <w:pPr>
        <w:pStyle w:val="Copyright"/>
      </w:pPr>
      <w:r w:rsidRPr="00284704">
        <w:t>Copyright</w:t>
      </w:r>
      <w:r w:rsidR="00480D68">
        <w:t xml:space="preserve"> </w:t>
      </w:r>
      <w:r w:rsidR="00020962" w:rsidRPr="00284704">
        <w:t>©</w:t>
      </w:r>
      <w:r w:rsidR="00480D68">
        <w:t xml:space="preserve"> </w:t>
      </w:r>
      <w:r w:rsidR="000F1B37" w:rsidRPr="00284704">
        <w:fldChar w:fldCharType="begin"/>
      </w:r>
      <w:r w:rsidR="000F1B37" w:rsidRPr="00284704">
        <w:instrText xml:space="preserve"> SAVEDATE \@ "yyyy" </w:instrText>
      </w:r>
      <w:r w:rsidR="000F1B37" w:rsidRPr="00284704">
        <w:fldChar w:fldCharType="separate"/>
      </w:r>
      <w:r w:rsidR="00F265F1">
        <w:rPr>
          <w:noProof/>
        </w:rPr>
        <w:t>2016</w:t>
      </w:r>
      <w:r w:rsidR="000F1B37" w:rsidRPr="00284704">
        <w:fldChar w:fldCharType="end"/>
      </w:r>
      <w:r w:rsidR="00480D68">
        <w:t xml:space="preserve"> </w:t>
      </w:r>
      <w:r w:rsidRPr="00284704">
        <w:t>by</w:t>
      </w:r>
      <w:r w:rsidR="00C212D3">
        <w:t xml:space="preserve"> </w:t>
      </w:r>
      <w:fldSimple w:instr=" AUTHOR ">
        <w:r w:rsidR="00A24D2A">
          <w:rPr>
            <w:noProof/>
          </w:rPr>
          <w:t>Sean Harrison</w:t>
        </w:r>
      </w:fldSimple>
      <w:r w:rsidRPr="00284704">
        <w:t>.</w:t>
      </w:r>
      <w:r w:rsidR="00C212D3">
        <w:t xml:space="preserve"> </w:t>
      </w:r>
      <w:r w:rsidRPr="00284704">
        <w:t>All</w:t>
      </w:r>
      <w:r w:rsidR="00C212D3">
        <w:t xml:space="preserve"> </w:t>
      </w:r>
      <w:r w:rsidRPr="00284704">
        <w:t>rights</w:t>
      </w:r>
      <w:r w:rsidR="00C212D3">
        <w:t xml:space="preserve"> </w:t>
      </w:r>
      <w:r w:rsidRPr="00284704">
        <w:t>reserved.</w:t>
      </w:r>
    </w:p>
    <w:p w14:paraId="4FC81AAB" w14:textId="76337C00" w:rsidR="00652CCB" w:rsidRPr="00284704" w:rsidRDefault="00652CCB" w:rsidP="00652CCB">
      <w:pPr>
        <w:pStyle w:val="Copyright"/>
        <w:jc w:val="both"/>
      </w:pPr>
      <w:r>
        <w:fldChar w:fldCharType="begin"/>
      </w:r>
      <w:r>
        <w:instrText xml:space="preserve"> SAVEDATE \@ "yyyy-MM-dd hh:mm am/pm" \* MERGEFORMAT </w:instrText>
      </w:r>
      <w:r>
        <w:fldChar w:fldCharType="separate"/>
      </w:r>
      <w:r w:rsidR="00F265F1">
        <w:rPr>
          <w:noProof/>
        </w:rPr>
        <w:t>2016-10-10 02:27 PM</w:t>
      </w:r>
      <w:r>
        <w:fldChar w:fldCharType="end"/>
      </w:r>
    </w:p>
    <w:p w14:paraId="5C6140A3" w14:textId="77777777" w:rsidR="00143E7D" w:rsidRDefault="008106E5" w:rsidP="00E83DF3">
      <w:pPr>
        <w:pStyle w:val="TOCTitle"/>
      </w:pPr>
      <w:r w:rsidRPr="00284704">
        <w:lastRenderedPageBreak/>
        <w:t>Contents</w:t>
      </w:r>
    </w:p>
    <w:p w14:paraId="0A51C8BA" w14:textId="77777777" w:rsidR="00F265F1" w:rsidRDefault="00B96770">
      <w:pPr>
        <w:pStyle w:val="TOC1"/>
        <w:rPr>
          <w:rFonts w:cstheme="minorBidi"/>
          <w:noProof/>
          <w:szCs w:val="24"/>
          <w:lang w:bidi="he-IL"/>
        </w:rPr>
      </w:pPr>
      <w:r>
        <w:fldChar w:fldCharType="begin"/>
      </w:r>
      <w:r>
        <w:instrText xml:space="preserve"> TOC \o "1-1" </w:instrText>
      </w:r>
      <w:r>
        <w:fldChar w:fldCharType="separate"/>
      </w:r>
      <w:bookmarkStart w:id="0" w:name="_GoBack"/>
      <w:bookmarkEnd w:id="0"/>
      <w:r w:rsidR="00F265F1">
        <w:rPr>
          <w:noProof/>
        </w:rPr>
        <w:t>Author’s Note</w:t>
      </w:r>
      <w:r w:rsidR="00F265F1">
        <w:rPr>
          <w:noProof/>
        </w:rPr>
        <w:tab/>
      </w:r>
      <w:r w:rsidR="00F265F1">
        <w:rPr>
          <w:noProof/>
        </w:rPr>
        <w:fldChar w:fldCharType="begin"/>
      </w:r>
      <w:r w:rsidR="00F265F1">
        <w:rPr>
          <w:noProof/>
        </w:rPr>
        <w:instrText xml:space="preserve"> PAGEREF _Toc485731689 \h </w:instrText>
      </w:r>
      <w:r w:rsidR="00F265F1">
        <w:rPr>
          <w:noProof/>
        </w:rPr>
      </w:r>
      <w:r w:rsidR="00F265F1">
        <w:rPr>
          <w:noProof/>
        </w:rPr>
        <w:fldChar w:fldCharType="separate"/>
      </w:r>
      <w:r w:rsidR="00F265F1">
        <w:rPr>
          <w:noProof/>
        </w:rPr>
        <w:t>4</w:t>
      </w:r>
      <w:r w:rsidR="00F265F1">
        <w:rPr>
          <w:noProof/>
        </w:rPr>
        <w:fldChar w:fldCharType="end"/>
      </w:r>
    </w:p>
    <w:p w14:paraId="7E8E4C6D" w14:textId="77777777" w:rsidR="00F265F1" w:rsidRDefault="00F265F1">
      <w:pPr>
        <w:pStyle w:val="TOC1"/>
        <w:rPr>
          <w:rFonts w:cstheme="minorBidi"/>
          <w:noProof/>
          <w:szCs w:val="24"/>
          <w:lang w:bidi="he-IL"/>
        </w:rPr>
      </w:pPr>
      <w:r>
        <w:rPr>
          <w:noProof/>
        </w:rPr>
        <w:t>1 Manuscript Template Linking</w:t>
      </w:r>
      <w:r>
        <w:rPr>
          <w:noProof/>
        </w:rPr>
        <w:tab/>
      </w:r>
      <w:r>
        <w:rPr>
          <w:noProof/>
        </w:rPr>
        <w:fldChar w:fldCharType="begin"/>
      </w:r>
      <w:r>
        <w:rPr>
          <w:noProof/>
        </w:rPr>
        <w:instrText xml:space="preserve"> PAGEREF _Toc485731690 \h </w:instrText>
      </w:r>
      <w:r>
        <w:rPr>
          <w:noProof/>
        </w:rPr>
      </w:r>
      <w:r>
        <w:rPr>
          <w:noProof/>
        </w:rPr>
        <w:fldChar w:fldCharType="separate"/>
      </w:r>
      <w:r>
        <w:rPr>
          <w:noProof/>
        </w:rPr>
        <w:t>5</w:t>
      </w:r>
      <w:r>
        <w:rPr>
          <w:noProof/>
        </w:rPr>
        <w:fldChar w:fldCharType="end"/>
      </w:r>
    </w:p>
    <w:p w14:paraId="3416EF07" w14:textId="77777777" w:rsidR="00F265F1" w:rsidRDefault="00F265F1">
      <w:pPr>
        <w:pStyle w:val="TOC1"/>
        <w:rPr>
          <w:rFonts w:cstheme="minorBidi"/>
          <w:noProof/>
          <w:szCs w:val="24"/>
          <w:lang w:bidi="he-IL"/>
        </w:rPr>
      </w:pPr>
      <w:r>
        <w:rPr>
          <w:noProof/>
        </w:rPr>
        <w:t>2 Manuscript Cleanup</w:t>
      </w:r>
      <w:r>
        <w:rPr>
          <w:noProof/>
        </w:rPr>
        <w:tab/>
      </w:r>
      <w:r>
        <w:rPr>
          <w:noProof/>
        </w:rPr>
        <w:fldChar w:fldCharType="begin"/>
      </w:r>
      <w:r>
        <w:rPr>
          <w:noProof/>
        </w:rPr>
        <w:instrText xml:space="preserve"> PAGEREF _Toc485731691 \h </w:instrText>
      </w:r>
      <w:r>
        <w:rPr>
          <w:noProof/>
        </w:rPr>
      </w:r>
      <w:r>
        <w:rPr>
          <w:noProof/>
        </w:rPr>
        <w:fldChar w:fldCharType="separate"/>
      </w:r>
      <w:r>
        <w:rPr>
          <w:noProof/>
        </w:rPr>
        <w:t>9</w:t>
      </w:r>
      <w:r>
        <w:rPr>
          <w:noProof/>
        </w:rPr>
        <w:fldChar w:fldCharType="end"/>
      </w:r>
    </w:p>
    <w:p w14:paraId="6EDCBC14" w14:textId="77777777" w:rsidR="00F265F1" w:rsidRDefault="00F265F1">
      <w:pPr>
        <w:pStyle w:val="TOC1"/>
        <w:rPr>
          <w:rFonts w:cstheme="minorBidi"/>
          <w:noProof/>
          <w:szCs w:val="24"/>
          <w:lang w:bidi="he-IL"/>
        </w:rPr>
      </w:pPr>
      <w:r>
        <w:rPr>
          <w:noProof/>
        </w:rPr>
        <w:t>3 Manuscript Styling</w:t>
      </w:r>
      <w:r>
        <w:rPr>
          <w:noProof/>
        </w:rPr>
        <w:tab/>
      </w:r>
      <w:r>
        <w:rPr>
          <w:noProof/>
        </w:rPr>
        <w:fldChar w:fldCharType="begin"/>
      </w:r>
      <w:r>
        <w:rPr>
          <w:noProof/>
        </w:rPr>
        <w:instrText xml:space="preserve"> PAGEREF _Toc485731692 \h </w:instrText>
      </w:r>
      <w:r>
        <w:rPr>
          <w:noProof/>
        </w:rPr>
      </w:r>
      <w:r>
        <w:rPr>
          <w:noProof/>
        </w:rPr>
        <w:fldChar w:fldCharType="separate"/>
      </w:r>
      <w:r>
        <w:rPr>
          <w:noProof/>
        </w:rPr>
        <w:t>14</w:t>
      </w:r>
      <w:r>
        <w:rPr>
          <w:noProof/>
        </w:rPr>
        <w:fldChar w:fldCharType="end"/>
      </w:r>
    </w:p>
    <w:p w14:paraId="2528319F" w14:textId="77777777" w:rsidR="00F265F1" w:rsidRDefault="00F265F1">
      <w:pPr>
        <w:pStyle w:val="TOC1"/>
        <w:rPr>
          <w:rFonts w:cstheme="minorBidi"/>
          <w:noProof/>
          <w:szCs w:val="24"/>
          <w:lang w:bidi="he-IL"/>
        </w:rPr>
      </w:pPr>
      <w:r>
        <w:rPr>
          <w:noProof/>
        </w:rPr>
        <w:t>4 Automatic Numbering  (and Other Useful Fields)</w:t>
      </w:r>
      <w:r>
        <w:rPr>
          <w:noProof/>
        </w:rPr>
        <w:tab/>
      </w:r>
      <w:r>
        <w:rPr>
          <w:noProof/>
        </w:rPr>
        <w:fldChar w:fldCharType="begin"/>
      </w:r>
      <w:r>
        <w:rPr>
          <w:noProof/>
        </w:rPr>
        <w:instrText xml:space="preserve"> PAGEREF _Toc485731693 \h </w:instrText>
      </w:r>
      <w:r>
        <w:rPr>
          <w:noProof/>
        </w:rPr>
      </w:r>
      <w:r>
        <w:rPr>
          <w:noProof/>
        </w:rPr>
        <w:fldChar w:fldCharType="separate"/>
      </w:r>
      <w:r>
        <w:rPr>
          <w:noProof/>
        </w:rPr>
        <w:t>23</w:t>
      </w:r>
      <w:r>
        <w:rPr>
          <w:noProof/>
        </w:rPr>
        <w:fldChar w:fldCharType="end"/>
      </w:r>
    </w:p>
    <w:p w14:paraId="1BCACBC3" w14:textId="32360EDA" w:rsidR="00B96770" w:rsidRPr="00B96770" w:rsidRDefault="00B96770" w:rsidP="00B96770">
      <w:pPr>
        <w:pStyle w:val="TOC1"/>
      </w:pPr>
      <w:r>
        <w:fldChar w:fldCharType="end"/>
      </w:r>
    </w:p>
    <w:p w14:paraId="4BADB32B" w14:textId="47C92284" w:rsidR="00F726DC" w:rsidRDefault="00F726DC" w:rsidP="00F726DC">
      <w:pPr>
        <w:pStyle w:val="FrontBackTitle"/>
      </w:pPr>
      <w:bookmarkStart w:id="1" w:name="_Toc485731689"/>
      <w:r>
        <w:lastRenderedPageBreak/>
        <w:t>Author’s Note</w:t>
      </w:r>
      <w:bookmarkEnd w:id="1"/>
    </w:p>
    <w:p w14:paraId="3E64674A" w14:textId="77777777" w:rsidR="00A24D2A" w:rsidRDefault="00E07BE4" w:rsidP="00E07BE4">
      <w:pPr>
        <w:pStyle w:val="BodyFirst"/>
      </w:pPr>
      <w:r w:rsidRPr="00E07BE4">
        <w:rPr>
          <w:rStyle w:val="Smallcaps"/>
        </w:rPr>
        <w:t>In my nearly twenty-year career as an editor,</w:t>
      </w:r>
      <w:r>
        <w:t xml:space="preserve"> among the most useful professional skills I have developed are those which pertain to the mastery of Microsoft Word and its capabilities. For example, using paragraph and character styles makes it so much easier and more enjoyable to work with document formatting. Understanding and making full use of Word’s Find and Replace capabilities makes repetitive tasks much, much easier and quicker. </w:t>
      </w:r>
    </w:p>
    <w:p w14:paraId="2DB9DBBE" w14:textId="68476DED" w:rsidR="00F726DC" w:rsidRDefault="00E07BE4" w:rsidP="00A24D2A">
      <w:pPr>
        <w:pStyle w:val="BodyText"/>
      </w:pPr>
      <w:r>
        <w:t xml:space="preserve">Most of those who “hate on” Word don’t </w:t>
      </w:r>
      <w:r w:rsidR="00647D95">
        <w:t xml:space="preserve">really </w:t>
      </w:r>
      <w:r>
        <w:t xml:space="preserve">understand it. Taking a few hours  to understand it now will reward you many, many times over with greater efficiency, productivity, and enjoyment in your work. </w:t>
      </w:r>
    </w:p>
    <w:p w14:paraId="44FF304B" w14:textId="28B56AA7" w:rsidR="00F876F2" w:rsidRPr="00E07BE4" w:rsidRDefault="00F876F2" w:rsidP="00F876F2">
      <w:pPr>
        <w:pStyle w:val="BodyText"/>
      </w:pPr>
      <w:r>
        <w:t xml:space="preserve">This guide makes use of everything that I am teaching you—it is a living example of the things it teaches. As you read this guide, I would encourage you to explore it and see how things are done. </w:t>
      </w:r>
    </w:p>
    <w:p w14:paraId="1ED0938E" w14:textId="738DA5E3" w:rsidR="00E07BE4" w:rsidRDefault="00E07BE4" w:rsidP="00E07BE4">
      <w:pPr>
        <w:pStyle w:val="BodyText"/>
      </w:pPr>
      <w:r>
        <w:t xml:space="preserve">My hope is that you will learn to appreciate the power of Word as an editing platform, and its beautifully-designed underlying simplicity. </w:t>
      </w:r>
    </w:p>
    <w:p w14:paraId="52C95385" w14:textId="2435D7BA" w:rsidR="00F876F2" w:rsidRDefault="002E64CC" w:rsidP="00F876F2">
      <w:pPr>
        <w:pStyle w:val="Signature"/>
      </w:pPr>
      <w:fldSimple w:instr=" AUTHOR ">
        <w:r w:rsidR="00A24D2A">
          <w:rPr>
            <w:noProof/>
          </w:rPr>
          <w:t>Sean Harrison</w:t>
        </w:r>
      </w:fldSimple>
      <w:r w:rsidR="00F876F2">
        <w:rPr>
          <w:noProof/>
        </w:rPr>
        <w:br/>
      </w:r>
      <w:r w:rsidR="00F876F2">
        <w:rPr>
          <w:noProof/>
        </w:rPr>
        <w:fldChar w:fldCharType="begin"/>
      </w:r>
      <w:r w:rsidR="00F876F2">
        <w:rPr>
          <w:noProof/>
        </w:rPr>
        <w:instrText xml:space="preserve"> SAVEDATE \@ "MMMM d, yyyy" \* MERGEFORMAT </w:instrText>
      </w:r>
      <w:r w:rsidR="00F876F2">
        <w:rPr>
          <w:noProof/>
        </w:rPr>
        <w:fldChar w:fldCharType="separate"/>
      </w:r>
      <w:r w:rsidR="00F265F1">
        <w:rPr>
          <w:noProof/>
        </w:rPr>
        <w:t>October 10, 2016</w:t>
      </w:r>
      <w:r w:rsidR="00F876F2">
        <w:rPr>
          <w:noProof/>
        </w:rPr>
        <w:fldChar w:fldCharType="end"/>
      </w:r>
    </w:p>
    <w:p w14:paraId="19AD61CF" w14:textId="47C92284" w:rsidR="000B1487" w:rsidRDefault="000B1487" w:rsidP="00961847">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2" w:name="_Toc485731690"/>
      <w:r w:rsidR="00A24D2A">
        <w:rPr>
          <w:rStyle w:val="ChapterNumber"/>
          <w:noProof/>
        </w:rPr>
        <w:t>1</w:t>
      </w:r>
      <w:r w:rsidRPr="00104ED3">
        <w:rPr>
          <w:rStyle w:val="ChapterNumber"/>
        </w:rPr>
        <w:fldChar w:fldCharType="end"/>
      </w:r>
      <w:r w:rsidRPr="00284704">
        <w:br/>
      </w:r>
      <w:r>
        <w:t xml:space="preserve">Manuscript </w:t>
      </w:r>
      <w:r w:rsidR="00961847">
        <w:t>Template Linking</w:t>
      </w:r>
      <w:bookmarkEnd w:id="2"/>
    </w:p>
    <w:p w14:paraId="219BDF90" w14:textId="1751137D" w:rsidR="000B1487" w:rsidRDefault="00C80EA7" w:rsidP="00647D95">
      <w:pPr>
        <w:pStyle w:val="BodyFirst"/>
      </w:pPr>
      <w:r>
        <w:t xml:space="preserve">The manuscript you have received from the author or previous editor might or might not have a template attached to it. You need to attach the “Manuscript” template to the manuscript before you continue, because this template contains the automation scripts, keyboard shortcuts, and styles that you will be using to prepare the manuscript for production. </w:t>
      </w:r>
    </w:p>
    <w:p w14:paraId="1113F502" w14:textId="1DCF455F" w:rsidR="00C80EA7" w:rsidRDefault="00C80EA7" w:rsidP="00C80EA7">
      <w:pPr>
        <w:pStyle w:val="Head1"/>
      </w:pPr>
      <w:r>
        <w:lastRenderedPageBreak/>
        <w:t>What Is a Template?</w:t>
      </w:r>
    </w:p>
    <w:p w14:paraId="4F30CA57" w14:textId="271927D4" w:rsidR="00C80EA7" w:rsidRDefault="00D13DDB" w:rsidP="00D13DDB">
      <w:pPr>
        <w:pStyle w:val="BodyAfterHead"/>
      </w:pPr>
      <w:r>
        <w:t>In Microsoft Word, there are two kinds of files: regular documents, and templates. A regular document is just that: A document containing content. The manuscript you are working with is a regular document.</w:t>
      </w:r>
    </w:p>
    <w:p w14:paraId="50766672" w14:textId="77777777" w:rsidR="00D13DDB" w:rsidRDefault="00D13DDB" w:rsidP="00D13DDB">
      <w:pPr>
        <w:pStyle w:val="BodyText"/>
      </w:pPr>
      <w:r>
        <w:t xml:space="preserve">A template is a special kind of document: It contains style definitions, keyboard shortcuts, and “macros” (scripts that run inside Microsoft Word). It can also contain a “template” of text that you can use to start working on your document. </w:t>
      </w:r>
    </w:p>
    <w:p w14:paraId="0B19A66B" w14:textId="060844FA" w:rsidR="00D13DDB" w:rsidRDefault="00D13DDB" w:rsidP="00D13DDB">
      <w:pPr>
        <w:pStyle w:val="BodyText"/>
      </w:pPr>
      <w:r>
        <w:t xml:space="preserve">The important thing about a template is that a regular document can be “linked” to a template. When you have created that link, all of the style definitions, keyboard shortcuts, and macros that are in the template are available to you when you are editing the document — you don’t have to open the template in order to make use of the things it contains. </w:t>
      </w:r>
    </w:p>
    <w:p w14:paraId="4FBEE6F7" w14:textId="69AF7682" w:rsidR="00D13DDB" w:rsidRDefault="00D13DDB" w:rsidP="00D13DDB">
      <w:pPr>
        <w:pStyle w:val="Head1"/>
      </w:pPr>
      <w:r>
        <w:lastRenderedPageBreak/>
        <w:t>Linking a Document to a Template</w:t>
      </w:r>
    </w:p>
    <w:p w14:paraId="064AD0F6" w14:textId="4A0DA204" w:rsidR="00D13DDB" w:rsidRDefault="00D13DDB" w:rsidP="00C87D13">
      <w:pPr>
        <w:pStyle w:val="BodyAfterHead"/>
      </w:pPr>
      <w:r>
        <w:t xml:space="preserve">There are two </w:t>
      </w:r>
      <w:r w:rsidR="00C87D13">
        <w:t>methods</w:t>
      </w:r>
      <w:r>
        <w:t xml:space="preserve"> to link a document to a template: (1) Create a new document based on the template. (2) Link an existing document to the template. </w:t>
      </w:r>
    </w:p>
    <w:p w14:paraId="347FD476" w14:textId="080D4042" w:rsidR="00D13DDB" w:rsidRDefault="00C87D13" w:rsidP="00D13DDB">
      <w:pPr>
        <w:pStyle w:val="Head2"/>
      </w:pPr>
      <w:r>
        <w:t xml:space="preserve">Method 1: </w:t>
      </w:r>
      <w:r w:rsidR="00D13DDB">
        <w:t>Create a new document based on the template</w:t>
      </w:r>
    </w:p>
    <w:p w14:paraId="622F5C9B" w14:textId="26F6AD1A" w:rsidR="00C87D13" w:rsidRDefault="00DF48ED" w:rsidP="00647D95">
      <w:pPr>
        <w:pStyle w:val="List"/>
      </w:pPr>
      <w:r>
        <w:fldChar w:fldCharType="begin"/>
      </w:r>
      <w:r>
        <w:instrText xml:space="preserve"> LISTNUM OutlineDefault \l 3 \s 1 </w:instrText>
      </w:r>
      <w:r>
        <w:fldChar w:fldCharType="end"/>
      </w:r>
      <w:r>
        <w:tab/>
      </w:r>
      <w:r w:rsidR="00C87D13">
        <w:t xml:space="preserve">Use Windows Explorer (on Windows) or the Finder (on </w:t>
      </w:r>
      <w:r w:rsidR="00647D95">
        <w:t>m</w:t>
      </w:r>
      <w:r w:rsidR="00C87D13">
        <w:t xml:space="preserve">acOS) to find “Manuscript.dotm” on your system. It will be in </w:t>
      </w:r>
      <w:r w:rsidR="00647D95">
        <w:t>a</w:t>
      </w:r>
      <w:r w:rsidR="00C87D13">
        <w:t xml:space="preserve"> folder</w:t>
      </w:r>
      <w:r w:rsidR="00647D95">
        <w:t xml:space="preserve"> named</w:t>
      </w:r>
      <w:r w:rsidR="00C87D13">
        <w:t xml:space="preserve"> </w:t>
      </w:r>
      <w:r w:rsidR="00647D95">
        <w:t>word</w:t>
      </w:r>
      <w:r w:rsidR="00C87D13">
        <w:t>-</w:t>
      </w:r>
      <w:r w:rsidR="00647D95">
        <w:t>manuscript</w:t>
      </w:r>
      <w:r w:rsidR="00C87D13">
        <w:t xml:space="preserve">, </w:t>
      </w:r>
      <w:r w:rsidR="00647D95">
        <w:t xml:space="preserve">in a subfolder named </w:t>
      </w:r>
      <w:r w:rsidR="00C87D13">
        <w:t>“Templates”. The</w:t>
      </w:r>
      <w:r w:rsidR="00647D95">
        <w:t xml:space="preserve"> file</w:t>
      </w:r>
      <w:r w:rsidR="00C87D13">
        <w:t xml:space="preserve"> extension (</w:t>
      </w:r>
      <w:r w:rsidR="00C87D13" w:rsidRPr="00FC7588">
        <w:rPr>
          <w:rStyle w:val="Code"/>
        </w:rPr>
        <w:t>.dotm</w:t>
      </w:r>
      <w:r w:rsidR="00C87D13">
        <w:t xml:space="preserve">) might not appear in the Explorer/Finder window. </w:t>
      </w:r>
    </w:p>
    <w:p w14:paraId="051345F3" w14:textId="0FAD5086" w:rsidR="00C87D13" w:rsidRDefault="00DF48ED" w:rsidP="00201F15">
      <w:pPr>
        <w:pStyle w:val="List"/>
      </w:pPr>
      <w:r>
        <w:fldChar w:fldCharType="begin"/>
      </w:r>
      <w:r>
        <w:instrText xml:space="preserve"> LISTNUM OutlineDefault \l 3 </w:instrText>
      </w:r>
      <w:r>
        <w:fldChar w:fldCharType="end"/>
      </w:r>
      <w:r>
        <w:tab/>
      </w:r>
      <w:r w:rsidR="00C87D13">
        <w:t>Double-click the template file. It should open a new document based on the template — in the title bar at the top of the screen, it should say “DocumentN”, where N is a number. If it says “Manuscript”, it means that you are editing the template itself, which is not what you want. In that case, you should use method 2, below.</w:t>
      </w:r>
    </w:p>
    <w:p w14:paraId="64E7FE8B" w14:textId="59502B1D" w:rsidR="00C87D13" w:rsidRDefault="00DF48ED" w:rsidP="00704119">
      <w:pPr>
        <w:pStyle w:val="List"/>
      </w:pPr>
      <w:r>
        <w:fldChar w:fldCharType="begin"/>
      </w:r>
      <w:r>
        <w:instrText xml:space="preserve"> LISTNUM OutlineDefault \l 3 </w:instrText>
      </w:r>
      <w:r>
        <w:fldChar w:fldCharType="end"/>
      </w:r>
      <w:r>
        <w:tab/>
      </w:r>
      <w:r w:rsidR="00C87D13" w:rsidRPr="00BC21EA">
        <w:rPr>
          <w:rStyle w:val="Bold"/>
        </w:rPr>
        <w:t>Open</w:t>
      </w:r>
      <w:r w:rsidR="00C87D13">
        <w:t xml:space="preserve"> the</w:t>
      </w:r>
      <w:r>
        <w:t xml:space="preserve"> existing</w:t>
      </w:r>
      <w:r w:rsidR="00C87D13">
        <w:t xml:space="preserve"> manuscript file, </w:t>
      </w:r>
      <w:r w:rsidR="00FC7588" w:rsidRPr="00FC7588">
        <w:rPr>
          <w:rStyle w:val="Bold"/>
        </w:rPr>
        <w:t>select</w:t>
      </w:r>
      <w:r w:rsidR="00FC7588">
        <w:t xml:space="preserve"> the entire text of the manuscript (</w:t>
      </w:r>
      <w:r w:rsidR="00FC7588" w:rsidRPr="00DF48ED">
        <w:rPr>
          <w:rStyle w:val="Code"/>
        </w:rPr>
        <w:t>Ctrl+A</w:t>
      </w:r>
      <w:r w:rsidR="00FC7588">
        <w:t xml:space="preserve"> on Windows</w:t>
      </w:r>
      <w:r>
        <w:t xml:space="preserve"> /</w:t>
      </w:r>
      <w:r w:rsidR="00FC7588">
        <w:t xml:space="preserve"> </w:t>
      </w:r>
      <w:r w:rsidR="00704119" w:rsidRPr="00704119">
        <w:rPr>
          <w:rStyle w:val="Code"/>
        </w:rPr>
        <w:t>Command</w:t>
      </w:r>
      <w:r w:rsidR="00FC7588" w:rsidRPr="00DF48ED">
        <w:rPr>
          <w:rStyle w:val="Code"/>
        </w:rPr>
        <w:t>+A</w:t>
      </w:r>
      <w:r w:rsidR="00FC7588">
        <w:t xml:space="preserve"> on MacOS), </w:t>
      </w:r>
      <w:r w:rsidR="00FC7588" w:rsidRPr="00FC7588">
        <w:rPr>
          <w:rStyle w:val="Bold"/>
        </w:rPr>
        <w:t>copy</w:t>
      </w:r>
      <w:r w:rsidR="00FC7588">
        <w:t xml:space="preserve"> the text (</w:t>
      </w:r>
      <w:r w:rsidR="00FC7588" w:rsidRPr="00DF48ED">
        <w:rPr>
          <w:rStyle w:val="Code"/>
        </w:rPr>
        <w:t>Ctrl+C</w:t>
      </w:r>
      <w:r w:rsidR="00FC7588">
        <w:t xml:space="preserve"> </w:t>
      </w:r>
      <w:r>
        <w:t>/</w:t>
      </w:r>
      <w:r w:rsidR="00FC7588">
        <w:t xml:space="preserve"> </w:t>
      </w:r>
      <w:r w:rsidR="00704119" w:rsidRPr="00704119">
        <w:rPr>
          <w:rStyle w:val="Code"/>
        </w:rPr>
        <w:t>Command</w:t>
      </w:r>
      <w:r w:rsidR="00FC7588" w:rsidRPr="00DF48ED">
        <w:rPr>
          <w:rStyle w:val="Code"/>
        </w:rPr>
        <w:t>+C</w:t>
      </w:r>
      <w:r w:rsidR="00FC7588">
        <w:t xml:space="preserve">), and </w:t>
      </w:r>
      <w:r w:rsidR="00FC7588" w:rsidRPr="00BC21EA">
        <w:rPr>
          <w:rStyle w:val="Bold"/>
        </w:rPr>
        <w:t>close</w:t>
      </w:r>
      <w:r w:rsidR="00FC7588">
        <w:t xml:space="preserve"> the manuscript file.</w:t>
      </w:r>
    </w:p>
    <w:p w14:paraId="5B7790B9" w14:textId="0EC2D47E" w:rsidR="00FC7588" w:rsidRDefault="00DF48ED" w:rsidP="00DF48ED">
      <w:pPr>
        <w:pStyle w:val="List"/>
      </w:pPr>
      <w:r>
        <w:fldChar w:fldCharType="begin"/>
      </w:r>
      <w:r>
        <w:instrText xml:space="preserve"> LISTNUM OutlineDefault \l 3 </w:instrText>
      </w:r>
      <w:r>
        <w:fldChar w:fldCharType="end"/>
      </w:r>
      <w:r>
        <w:tab/>
      </w:r>
      <w:r w:rsidR="00FC7588" w:rsidRPr="00FC7588">
        <w:rPr>
          <w:rStyle w:val="Bold"/>
        </w:rPr>
        <w:t>Select</w:t>
      </w:r>
      <w:r w:rsidR="00FC7588">
        <w:t xml:space="preserve"> the entire text of the new document you created in step 2, then </w:t>
      </w:r>
      <w:r w:rsidR="00FC7588">
        <w:rPr>
          <w:rStyle w:val="Bold"/>
        </w:rPr>
        <w:t>paste</w:t>
      </w:r>
      <w:r w:rsidR="00FC7588">
        <w:t xml:space="preserve"> the entire text of the manuscript into the document (</w:t>
      </w:r>
      <w:r w:rsidR="00FC7588" w:rsidRPr="00DF48ED">
        <w:rPr>
          <w:rStyle w:val="Code"/>
        </w:rPr>
        <w:t>Ctrl+V</w:t>
      </w:r>
      <w:r w:rsidR="00FC7588">
        <w:t xml:space="preserve"> </w:t>
      </w:r>
      <w:r>
        <w:t>/</w:t>
      </w:r>
      <w:r w:rsidR="00FC7588">
        <w:t xml:space="preserve"> </w:t>
      </w:r>
      <w:r w:rsidR="00704119" w:rsidRPr="00704119">
        <w:rPr>
          <w:rStyle w:val="Code"/>
        </w:rPr>
        <w:t>Command</w:t>
      </w:r>
      <w:r w:rsidR="00FC7588" w:rsidRPr="00DF48ED">
        <w:rPr>
          <w:rStyle w:val="Code"/>
        </w:rPr>
        <w:t>+V</w:t>
      </w:r>
      <w:r w:rsidR="00FC7588">
        <w:t>)</w:t>
      </w:r>
      <w:r>
        <w:t xml:space="preserve">. You now have a document that is linked to the </w:t>
      </w:r>
      <w:r w:rsidR="00247EF2">
        <w:t>Manuscript</w:t>
      </w:r>
      <w:r>
        <w:t xml:space="preserve"> template.</w:t>
      </w:r>
    </w:p>
    <w:p w14:paraId="55EF63C8" w14:textId="0279BC6F" w:rsidR="00DF48ED" w:rsidRDefault="00DF48ED" w:rsidP="00DF48ED">
      <w:pPr>
        <w:pStyle w:val="List"/>
      </w:pPr>
      <w:r>
        <w:fldChar w:fldCharType="begin"/>
      </w:r>
      <w:r>
        <w:instrText xml:space="preserve"> LISTNUM OutlineDefault \l 3 </w:instrText>
      </w:r>
      <w:r>
        <w:fldChar w:fldCharType="end"/>
      </w:r>
      <w:r>
        <w:tab/>
      </w:r>
      <w:r w:rsidRPr="00BC21EA">
        <w:rPr>
          <w:rStyle w:val="Bold"/>
        </w:rPr>
        <w:t>Save</w:t>
      </w:r>
      <w:r>
        <w:t xml:space="preserve"> the manuscript to your working files. You will now be working with this copy of the manuscript going forward.</w:t>
      </w:r>
    </w:p>
    <w:p w14:paraId="7949EC48" w14:textId="27241A20" w:rsidR="00B557EA" w:rsidRDefault="00DF48ED" w:rsidP="00B557EA">
      <w:pPr>
        <w:pStyle w:val="Head2"/>
      </w:pPr>
      <w:r>
        <w:t>Method 2: Link an existing document to the template.</w:t>
      </w:r>
    </w:p>
    <w:p w14:paraId="22F0CBE2" w14:textId="570C7124" w:rsidR="00B557EA" w:rsidRPr="00B557EA" w:rsidRDefault="00B557EA" w:rsidP="00B557EA">
      <w:pPr>
        <w:pStyle w:val="BodyAfterHead"/>
      </w:pPr>
      <w:r>
        <w:t>This is the quickest approach.</w:t>
      </w:r>
    </w:p>
    <w:p w14:paraId="66C67B1D" w14:textId="73D13CD0" w:rsidR="00DF48ED" w:rsidRDefault="00DF48ED" w:rsidP="00BC21EA">
      <w:pPr>
        <w:pStyle w:val="List"/>
      </w:pPr>
      <w:r>
        <w:fldChar w:fldCharType="begin"/>
      </w:r>
      <w:r>
        <w:instrText xml:space="preserve"> LISTNUM OutlineDefault \l 3 \s 1 </w:instrText>
      </w:r>
      <w:r>
        <w:fldChar w:fldCharType="end"/>
      </w:r>
      <w:r>
        <w:tab/>
        <w:t xml:space="preserve">Open the existing manuscript file. </w:t>
      </w:r>
      <w:r w:rsidR="00BC21EA">
        <w:t>You can do this from Explorer/Finder or from within Word.</w:t>
      </w:r>
    </w:p>
    <w:p w14:paraId="7566D503" w14:textId="42A235F6" w:rsidR="00AB7CB5" w:rsidRDefault="00BC21EA" w:rsidP="00AB7CB5">
      <w:pPr>
        <w:pStyle w:val="List"/>
      </w:pPr>
      <w:r>
        <w:fldChar w:fldCharType="begin"/>
      </w:r>
      <w:r>
        <w:instrText xml:space="preserve"> LISTNUM OutlineDefault \l 3 </w:instrText>
      </w:r>
      <w:r>
        <w:fldChar w:fldCharType="end"/>
      </w:r>
      <w:r>
        <w:tab/>
      </w:r>
      <w:r w:rsidR="00AB7CB5">
        <w:t xml:space="preserve">Link the manuscript file to the </w:t>
      </w:r>
      <w:r w:rsidR="00247EF2">
        <w:t>Manuscript</w:t>
      </w:r>
      <w:r w:rsidR="00AB7CB5">
        <w:t xml:space="preserve"> template. </w:t>
      </w:r>
    </w:p>
    <w:p w14:paraId="5AA7D633" w14:textId="188A4B5C" w:rsidR="00BC21EA" w:rsidRDefault="00AB7CB5" w:rsidP="00AB7CB5">
      <w:pPr>
        <w:pStyle w:val="List1"/>
      </w:pPr>
      <w:r>
        <w:fldChar w:fldCharType="begin"/>
      </w:r>
      <w:r>
        <w:instrText xml:space="preserve"> LISTNUM OutlineDefault \l 4 </w:instrText>
      </w:r>
      <w:r>
        <w:fldChar w:fldCharType="end"/>
      </w:r>
      <w:r>
        <w:tab/>
        <w:t>Open the “Templates and Add</w:t>
      </w:r>
      <w:r w:rsidR="0089739E">
        <w:t>-</w:t>
      </w:r>
      <w:r>
        <w:t>ins” dialog. The way to do this is system-dependent.</w:t>
      </w:r>
    </w:p>
    <w:p w14:paraId="03D0EEFC" w14:textId="2BB78838" w:rsidR="00AB7CB5" w:rsidRDefault="00AB7CB5" w:rsidP="004D07FF">
      <w:pPr>
        <w:pStyle w:val="List2"/>
      </w:pPr>
      <w:r>
        <w:t>MacOS: Use the</w:t>
      </w:r>
      <w:r w:rsidRPr="004D07FF">
        <w:t xml:space="preserve"> m</w:t>
      </w:r>
      <w:r>
        <w:t xml:space="preserve">enus at the top of the screen, select “Tools </w:t>
      </w:r>
      <w:r>
        <w:rPr>
          <w:rFonts w:ascii="Cambria" w:hAnsi="Cambria"/>
        </w:rPr>
        <w:t>»</w:t>
      </w:r>
      <w:r>
        <w:t xml:space="preserve"> Templates and Add</w:t>
      </w:r>
      <w:r w:rsidR="0089739E">
        <w:t>-</w:t>
      </w:r>
      <w:r>
        <w:t>ins…”</w:t>
      </w:r>
    </w:p>
    <w:p w14:paraId="0CB0DA0E" w14:textId="22B6145A" w:rsidR="00AB7CB5" w:rsidRDefault="00AB7CB5" w:rsidP="00AB7CB5">
      <w:pPr>
        <w:pStyle w:val="List2"/>
      </w:pPr>
      <w:r>
        <w:t xml:space="preserve">Windows: </w:t>
      </w:r>
      <w:r w:rsidR="00C33E4F" w:rsidRPr="00C33E4F">
        <w:rPr>
          <w:rStyle w:val="Note"/>
        </w:rPr>
        <w:t>[</w:t>
      </w:r>
      <w:r w:rsidR="0003651D" w:rsidRPr="00C33E4F">
        <w:rPr>
          <w:rStyle w:val="Note"/>
        </w:rPr>
        <w:t>TODO</w:t>
      </w:r>
      <w:r w:rsidR="00C33E4F" w:rsidRPr="00C33E4F">
        <w:rPr>
          <w:rStyle w:val="Note"/>
        </w:rPr>
        <w:t>]</w:t>
      </w:r>
    </w:p>
    <w:p w14:paraId="52D52EFF" w14:textId="799D0880" w:rsidR="0003651D" w:rsidRDefault="0003651D" w:rsidP="0092390B">
      <w:pPr>
        <w:pStyle w:val="List1"/>
      </w:pPr>
      <w:r>
        <w:fldChar w:fldCharType="begin"/>
      </w:r>
      <w:r>
        <w:instrText xml:space="preserve"> LISTNUM OutlineDefault \l 4 </w:instrText>
      </w:r>
      <w:r>
        <w:fldChar w:fldCharType="end"/>
      </w:r>
      <w:r>
        <w:tab/>
      </w:r>
      <w:r w:rsidR="0092390B">
        <w:t xml:space="preserve">Under “Document template” (at the top of the dialog), click the “Attach” button. Browse your filesystem to find the </w:t>
      </w:r>
      <w:r w:rsidR="00247EF2">
        <w:t>Manuscript</w:t>
      </w:r>
      <w:r w:rsidR="0092390B">
        <w:t xml:space="preserve"> template, and click “OK”. Make sure the “Automatically update document styles” checkbox is checked.</w:t>
      </w:r>
    </w:p>
    <w:p w14:paraId="20A8544B" w14:textId="37691E5D" w:rsidR="0092390B" w:rsidRDefault="0092390B" w:rsidP="0092390B">
      <w:pPr>
        <w:pStyle w:val="List1"/>
      </w:pPr>
      <w:r>
        <w:fldChar w:fldCharType="begin"/>
      </w:r>
      <w:r>
        <w:instrText xml:space="preserve"> LISTNUM OutlineDefault \l 4 </w:instrText>
      </w:r>
      <w:r>
        <w:fldChar w:fldCharType="end"/>
      </w:r>
      <w:r>
        <w:tab/>
        <w:t>Close the “Templates and Add</w:t>
      </w:r>
      <w:r w:rsidR="0089739E">
        <w:t>-</w:t>
      </w:r>
      <w:r>
        <w:t xml:space="preserve">ins” dialog. The manuscript is now linked to the template. </w:t>
      </w:r>
    </w:p>
    <w:p w14:paraId="2FFFFB3E" w14:textId="21699759" w:rsidR="00B47195" w:rsidRPr="00DF48ED" w:rsidRDefault="00B47195" w:rsidP="00961847">
      <w:pPr>
        <w:pStyle w:val="BodySection"/>
      </w:pPr>
      <w:r>
        <w:lastRenderedPageBreak/>
        <w:t xml:space="preserve">Once your manuscript is linked to the </w:t>
      </w:r>
      <w:r w:rsidR="00247EF2">
        <w:t>Manuscript</w:t>
      </w:r>
      <w:r>
        <w:t xml:space="preserve"> template, you are ready to </w:t>
      </w:r>
      <w:r w:rsidR="00961847">
        <w:t>continue with manuscript cleanup and styling.</w:t>
      </w:r>
    </w:p>
    <w:p w14:paraId="19F9A614" w14:textId="4D1690A2" w:rsidR="00E83DF3" w:rsidRDefault="009500EB" w:rsidP="00FD6183">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3" w:name="_Toc451022634"/>
      <w:bookmarkStart w:id="4" w:name="_Toc453409810"/>
      <w:bookmarkStart w:id="5" w:name="_Toc485731691"/>
      <w:r w:rsidR="00A24D2A">
        <w:rPr>
          <w:rStyle w:val="ChapterNumber"/>
          <w:noProof/>
        </w:rPr>
        <w:t>2</w:t>
      </w:r>
      <w:r w:rsidRPr="00104ED3">
        <w:rPr>
          <w:rStyle w:val="ChapterNumber"/>
        </w:rPr>
        <w:fldChar w:fldCharType="end"/>
      </w:r>
      <w:r w:rsidR="006F5EC0" w:rsidRPr="00284704">
        <w:br/>
      </w:r>
      <w:bookmarkEnd w:id="3"/>
      <w:bookmarkEnd w:id="4"/>
      <w:r w:rsidR="00FD6183">
        <w:t>Manuscript Cleanup</w:t>
      </w:r>
      <w:bookmarkEnd w:id="5"/>
    </w:p>
    <w:p w14:paraId="435023A6" w14:textId="74747B8E" w:rsidR="00505232" w:rsidRDefault="00505232" w:rsidP="00505232">
      <w:pPr>
        <w:pStyle w:val="Head1"/>
      </w:pPr>
      <w:r>
        <w:lastRenderedPageBreak/>
        <w:t>Introduction</w:t>
      </w:r>
    </w:p>
    <w:p w14:paraId="71A7007D" w14:textId="77777777" w:rsidR="00D66A8A" w:rsidRDefault="00EB7A7E" w:rsidP="00505232">
      <w:pPr>
        <w:pStyle w:val="BodyAfterHead"/>
      </w:pPr>
      <w:r>
        <w:t>Manuscripts that arrive from authors often have a variety of common formatting errors in the text itself. Many of these errors are predictable — double spaces and returns, incorrect dashes and ellipses and quote marks, underline instead of italic, and so on. There is no reason for the editor to fix these issues by hand when they are so predictable. Instead, we have provided a set of automated manuscript cleanup macros</w:t>
      </w:r>
      <w:r w:rsidR="00D66A8A">
        <w:t xml:space="preserve"> to make this process as painless as possible</w:t>
      </w:r>
      <w:r>
        <w:t xml:space="preserve">. </w:t>
      </w:r>
    </w:p>
    <w:p w14:paraId="7A946FAD" w14:textId="693FDC89" w:rsidR="00505232" w:rsidRDefault="00D66A8A" w:rsidP="00505232">
      <w:pPr>
        <w:pStyle w:val="BodyText"/>
      </w:pPr>
      <w:r>
        <w:t>The best time to do this is before the manuscript has been edited</w:t>
      </w:r>
      <w:r w:rsidR="00505232">
        <w:t>, for a couple of reasons. First of all, as an editor, I have always found these kinds of formatting errors to be distracting to the higher-level review and editing process — I get sucked in to fixing quotes when I should be reading for meaning. But if the cleanup is already done, I find that I am able to read much more quickly and efficiently.</w:t>
      </w:r>
    </w:p>
    <w:p w14:paraId="49ECBF9E" w14:textId="741A9852" w:rsidR="006449ED" w:rsidRDefault="00505232" w:rsidP="00505232">
      <w:pPr>
        <w:pStyle w:val="BodyText"/>
      </w:pPr>
      <w:r>
        <w:t>Second, although the automated cleanup processes are very good, they are not and cannot be perfect. It makes sense to run them first, so that later editors can make corrections where the automated cleanup may have erred.</w:t>
      </w:r>
      <w:r w:rsidR="00D66A8A">
        <w:t xml:space="preserve"> </w:t>
      </w:r>
    </w:p>
    <w:p w14:paraId="3B526D50" w14:textId="427D7F10" w:rsidR="00505232" w:rsidRDefault="00505232" w:rsidP="00505232">
      <w:pPr>
        <w:pStyle w:val="BodyText"/>
      </w:pPr>
      <w:r>
        <w:t>If it is not possible to run the automated cleanup macros before editing, then it is still probably valuable to do it. It does, however, mean that a robust proofreading stage should be included, just to make sure that everything is as it should be.</w:t>
      </w:r>
    </w:p>
    <w:p w14:paraId="422783A9" w14:textId="7D186B16" w:rsidR="007D1D9D" w:rsidRDefault="007D1D9D" w:rsidP="007D1D9D">
      <w:pPr>
        <w:pStyle w:val="Head1"/>
      </w:pPr>
      <w:r>
        <w:lastRenderedPageBreak/>
        <w:t>Running Macros</w:t>
      </w:r>
    </w:p>
    <w:p w14:paraId="03E305DE" w14:textId="6F77575E" w:rsidR="00952F4C" w:rsidRDefault="0078785E" w:rsidP="0078785E">
      <w:pPr>
        <w:pStyle w:val="BodyAfterHead"/>
      </w:pPr>
      <w:r>
        <w:t xml:space="preserve">To run a macro in Word, (a) open the “Macros” dialog, (b) select the macro you wish to run, and (c) press “Return/Enter” or click “Run”. </w:t>
      </w:r>
    </w:p>
    <w:p w14:paraId="505F9780" w14:textId="0D17CEDD" w:rsidR="0078785E" w:rsidRDefault="0078785E" w:rsidP="00997220">
      <w:pPr>
        <w:pStyle w:val="BodyText"/>
      </w:pPr>
      <w:r>
        <w:t>To open the Macros dialog, you can use one of the following methods:</w:t>
      </w:r>
    </w:p>
    <w:p w14:paraId="77A37451" w14:textId="1F066961" w:rsidR="0078785E" w:rsidRDefault="0078785E" w:rsidP="0078785E">
      <w:pPr>
        <w:pStyle w:val="List"/>
      </w:pPr>
      <w:r>
        <w:t xml:space="preserve">Cross-Platform: Press </w:t>
      </w:r>
      <w:r w:rsidRPr="0078785E">
        <w:rPr>
          <w:rStyle w:val="Code"/>
        </w:rPr>
        <w:t>Alt+F8</w:t>
      </w:r>
      <w:r>
        <w:t>.</w:t>
      </w:r>
    </w:p>
    <w:p w14:paraId="1AED7E13" w14:textId="6460A462" w:rsidR="00C33E4F" w:rsidRDefault="00C33E4F" w:rsidP="00C33E4F">
      <w:pPr>
        <w:pStyle w:val="List"/>
        <w:rPr>
          <w:rFonts w:ascii="Cambria" w:hAnsi="Cambria"/>
        </w:rPr>
      </w:pPr>
      <w:r>
        <w:t xml:space="preserve">MacOS: Use the menus to browse to “Tools </w:t>
      </w:r>
      <w:r>
        <w:rPr>
          <w:rFonts w:ascii="Cambria" w:hAnsi="Cambria"/>
        </w:rPr>
        <w:t>» Macros » Macros…”</w:t>
      </w:r>
    </w:p>
    <w:p w14:paraId="6A8F21DC" w14:textId="542CFC60" w:rsidR="00C33E4F" w:rsidRPr="0078785E" w:rsidRDefault="00C33E4F" w:rsidP="00C33E4F">
      <w:pPr>
        <w:pStyle w:val="List"/>
      </w:pPr>
      <w:r>
        <w:rPr>
          <w:rFonts w:ascii="Cambria" w:hAnsi="Cambria"/>
        </w:rPr>
        <w:t xml:space="preserve">Windows: </w:t>
      </w:r>
      <w:r w:rsidRPr="00C33E4F">
        <w:rPr>
          <w:rStyle w:val="Note"/>
        </w:rPr>
        <w:t>[TODO]</w:t>
      </w:r>
    </w:p>
    <w:p w14:paraId="638073A9" w14:textId="49F1F44A" w:rsidR="00505232" w:rsidRDefault="00505232" w:rsidP="0066527E">
      <w:pPr>
        <w:pStyle w:val="Head1"/>
      </w:pPr>
      <w:r>
        <w:lastRenderedPageBreak/>
        <w:t>Cleanup Macros</w:t>
      </w:r>
    </w:p>
    <w:p w14:paraId="767F29CB" w14:textId="2BE938E5" w:rsidR="00505232" w:rsidRDefault="00505232" w:rsidP="000B4FF3">
      <w:pPr>
        <w:pStyle w:val="BodyAfterHead"/>
      </w:pPr>
      <w:r>
        <w:t>The following cleanup macros are provided by the</w:t>
      </w:r>
      <w:r w:rsidR="00E02EC3">
        <w:t xml:space="preserve"> </w:t>
      </w:r>
      <w:r w:rsidR="00247EF2">
        <w:t>Manuscript</w:t>
      </w:r>
      <w:r w:rsidR="00A254A3">
        <w:t xml:space="preserve"> template.</w:t>
      </w:r>
      <w:r w:rsidR="000B4FF3">
        <w:t xml:space="preserve"> They can be used individually or in combination, and the order in which they are used does not matter</w:t>
      </w:r>
      <w:r w:rsidR="00761DC8">
        <w:t xml:space="preserve"> (</w:t>
      </w:r>
      <w:r w:rsidR="007C4B21" w:rsidRPr="007C4B21">
        <w:rPr>
          <w:rStyle w:val="Italic"/>
        </w:rPr>
        <w:t>except</w:t>
      </w:r>
      <w:r w:rsidR="007C4B21">
        <w:t xml:space="preserve"> </w:t>
      </w:r>
      <w:r w:rsidR="00761DC8">
        <w:t>as noted under “ReapplyParagraphStyles”, below)</w:t>
      </w:r>
      <w:r w:rsidR="000B4FF3">
        <w:t>.</w:t>
      </w:r>
    </w:p>
    <w:p w14:paraId="11FBB49C" w14:textId="6A576058" w:rsidR="000B4FF3" w:rsidRDefault="000B4FF3" w:rsidP="000B4FF3">
      <w:pPr>
        <w:pStyle w:val="Head2"/>
      </w:pPr>
      <w:r>
        <w:t>CleanupManuscript</w:t>
      </w:r>
    </w:p>
    <w:p w14:paraId="4F8BDFD8" w14:textId="77777777" w:rsidR="000B4FF3" w:rsidRDefault="000B4FF3" w:rsidP="000B4FF3">
      <w:pPr>
        <w:pStyle w:val="BodyAfterHead"/>
      </w:pPr>
      <w:r>
        <w:t>This macro does everything in the following macros in one go. Use this if you want the quickest, most direct, and most automated cleanup.</w:t>
      </w:r>
    </w:p>
    <w:p w14:paraId="13FCF533" w14:textId="6A277BF4" w:rsidR="000B4FF3" w:rsidRDefault="000B4FF3" w:rsidP="000B4FF3">
      <w:pPr>
        <w:pStyle w:val="Head2"/>
      </w:pPr>
      <w:r>
        <w:t>FixWhitespace</w:t>
      </w:r>
    </w:p>
    <w:p w14:paraId="07CB34E8" w14:textId="1AF3CC70" w:rsidR="000B4FF3" w:rsidRDefault="00DC1990" w:rsidP="00DC1990">
      <w:pPr>
        <w:pStyle w:val="BodyAfterHead"/>
      </w:pPr>
      <w:r w:rsidRPr="006B1694">
        <w:t>Fix and normalize whitespace in a variety of contexts.</w:t>
      </w:r>
      <w:r>
        <w:t xml:space="preserve"> </w:t>
      </w:r>
    </w:p>
    <w:p w14:paraId="43592C31" w14:textId="4D1833D3" w:rsidR="00DC1990" w:rsidRDefault="00DC1990" w:rsidP="00DC1990">
      <w:pPr>
        <w:pStyle w:val="List"/>
      </w:pPr>
      <w:r>
        <w:t>•</w:t>
      </w:r>
      <w:r>
        <w:tab/>
        <w:t>four spaces become a tab</w:t>
      </w:r>
    </w:p>
    <w:p w14:paraId="00E74191" w14:textId="04BEC479" w:rsidR="00DC1990" w:rsidRDefault="00DC1990" w:rsidP="00DC1990">
      <w:pPr>
        <w:pStyle w:val="List"/>
      </w:pPr>
      <w:r>
        <w:t>•</w:t>
      </w:r>
      <w:r>
        <w:tab/>
        <w:t>two spaces become one</w:t>
      </w:r>
    </w:p>
    <w:p w14:paraId="3B7DF946" w14:textId="5D3CC596" w:rsidR="00DC1990" w:rsidRDefault="00DC1990" w:rsidP="00DC1990">
      <w:pPr>
        <w:pStyle w:val="List"/>
      </w:pPr>
      <w:r>
        <w:t>•</w:t>
      </w:r>
      <w:r>
        <w:tab/>
        <w:t>tab+space and space+tab become tab</w:t>
      </w:r>
    </w:p>
    <w:p w14:paraId="7A670521" w14:textId="1F855C75" w:rsidR="00DC1990" w:rsidRDefault="00DC1990" w:rsidP="00DC1990">
      <w:pPr>
        <w:pStyle w:val="List"/>
      </w:pPr>
      <w:r>
        <w:t>•</w:t>
      </w:r>
      <w:r>
        <w:tab/>
        <w:t>tab+¶ becomes ¶ (paragraph return)</w:t>
      </w:r>
    </w:p>
    <w:p w14:paraId="260EC417" w14:textId="1BF45BDC" w:rsidR="00DC1990" w:rsidRDefault="00DC1990" w:rsidP="00DC1990">
      <w:pPr>
        <w:pStyle w:val="List"/>
      </w:pPr>
      <w:r>
        <w:t>•</w:t>
      </w:r>
      <w:r>
        <w:tab/>
        <w:t>¶+space and space+¶ become ¶</w:t>
      </w:r>
    </w:p>
    <w:p w14:paraId="4B65D049" w14:textId="01594932" w:rsidR="00DC1990" w:rsidRDefault="00DC1990" w:rsidP="00DC1990">
      <w:pPr>
        <w:pStyle w:val="List"/>
      </w:pPr>
      <w:r>
        <w:t>•</w:t>
      </w:r>
      <w:r>
        <w:tab/>
        <w:t>Multiple ¶</w:t>
      </w:r>
      <w:r w:rsidR="002D0FD5">
        <w:t>s</w:t>
      </w:r>
      <w:r>
        <w:t xml:space="preserve"> (paragraph returns) become one</w:t>
      </w:r>
    </w:p>
    <w:p w14:paraId="54552374" w14:textId="29B3045F" w:rsidR="00DC1990" w:rsidRDefault="00DC1990" w:rsidP="00DC1990">
      <w:pPr>
        <w:pStyle w:val="List"/>
      </w:pPr>
      <w:r>
        <w:t>•</w:t>
      </w:r>
      <w:r>
        <w:tab/>
      </w:r>
      <w:r w:rsidR="002D0FD5">
        <w:t>Remove space before closing punctuation (</w:t>
      </w:r>
      <w:r w:rsidR="002D0FD5" w:rsidRPr="002D0FD5">
        <w:t>period, comma, colon, semi-colon, question mark, and exclamation point)</w:t>
      </w:r>
    </w:p>
    <w:p w14:paraId="19B96606" w14:textId="24887D38" w:rsidR="000B4FF3" w:rsidRDefault="000B4FF3" w:rsidP="000B4FF3">
      <w:pPr>
        <w:pStyle w:val="Head2"/>
      </w:pPr>
      <w:r>
        <w:t>FixDashes</w:t>
      </w:r>
    </w:p>
    <w:p w14:paraId="788BC16D" w14:textId="58D91F15" w:rsidR="000B4FF3" w:rsidRDefault="00D7503A" w:rsidP="00D7503A">
      <w:pPr>
        <w:pStyle w:val="BodyAfterHead"/>
      </w:pPr>
      <w:r w:rsidRPr="006B1694">
        <w:t xml:space="preserve">Fix </w:t>
      </w:r>
      <w:r>
        <w:t>and</w:t>
      </w:r>
      <w:r w:rsidRPr="006B1694">
        <w:t xml:space="preserve"> normalize en</w:t>
      </w:r>
      <w:r>
        <w:t xml:space="preserve"> (–)</w:t>
      </w:r>
      <w:r w:rsidRPr="006B1694">
        <w:t xml:space="preserve"> and em</w:t>
      </w:r>
      <w:r>
        <w:t xml:space="preserve"> (—)</w:t>
      </w:r>
      <w:r w:rsidRPr="006B1694">
        <w:t xml:space="preserve"> dashes in the manuscript</w:t>
      </w:r>
      <w:r>
        <w:t>.</w:t>
      </w:r>
    </w:p>
    <w:p w14:paraId="7C53960C" w14:textId="0E759EC3" w:rsidR="0091014C" w:rsidRDefault="0091014C" w:rsidP="0091014C">
      <w:pPr>
        <w:pStyle w:val="List"/>
      </w:pPr>
      <w:r>
        <w:t>•</w:t>
      </w:r>
      <w:r>
        <w:tab/>
        <w:t>Double-hyphen (--) and hyphen surrounded by spaces ( - ) are converted to em dash (—).</w:t>
      </w:r>
    </w:p>
    <w:p w14:paraId="51585AA2" w14:textId="6F51D5AB" w:rsidR="0091014C" w:rsidRDefault="0091014C" w:rsidP="00D85BD1">
      <w:pPr>
        <w:pStyle w:val="List"/>
      </w:pPr>
      <w:r>
        <w:t>•</w:t>
      </w:r>
      <w:r>
        <w:tab/>
        <w:t>Hyphen in curly braces {-} is converted to en dash (–).</w:t>
      </w:r>
      <w:r w:rsidR="00D85BD1">
        <w:t xml:space="preserve"> </w:t>
      </w:r>
    </w:p>
    <w:p w14:paraId="402D20D4" w14:textId="2BC301CE" w:rsidR="0091014C" w:rsidRPr="0091014C" w:rsidRDefault="0091014C" w:rsidP="0091014C">
      <w:pPr>
        <w:pStyle w:val="List"/>
      </w:pPr>
      <w:r>
        <w:t>•</w:t>
      </w:r>
      <w:r>
        <w:tab/>
        <w:t>Spaces are removed from around en and em dashes.</w:t>
      </w:r>
    </w:p>
    <w:p w14:paraId="23388252" w14:textId="087B0193" w:rsidR="000B4FF3" w:rsidRDefault="000B4FF3" w:rsidP="000B4FF3">
      <w:pPr>
        <w:pStyle w:val="Head2"/>
      </w:pPr>
      <w:r>
        <w:t>FixEllipses</w:t>
      </w:r>
    </w:p>
    <w:p w14:paraId="49EC4760" w14:textId="5DA29B9D" w:rsidR="000B4FF3" w:rsidRDefault="00761DC8" w:rsidP="000B4FF3">
      <w:pPr>
        <w:pStyle w:val="BodyAfterHead"/>
      </w:pPr>
      <w:r w:rsidRPr="006B1694">
        <w:t xml:space="preserve">Fix and normalize ellipses in the manuscript. Uses the non-rigorous four-dot method, as described in </w:t>
      </w:r>
      <w:r>
        <w:t>Chicago Manual of Style, 15</w:t>
      </w:r>
      <w:r w:rsidRPr="006D1D70">
        <w:rPr>
          <w:vertAlign w:val="superscript"/>
        </w:rPr>
        <w:t>th</w:t>
      </w:r>
      <w:r>
        <w:t xml:space="preserve"> ed., § </w:t>
      </w:r>
      <w:r w:rsidRPr="006B1694">
        <w:t>11</w:t>
      </w:r>
      <w:r>
        <w:t>.</w:t>
      </w:r>
    </w:p>
    <w:p w14:paraId="745F1B76" w14:textId="77777777" w:rsidR="00193992" w:rsidRDefault="00193992" w:rsidP="00193992">
      <w:pPr>
        <w:pStyle w:val="List"/>
      </w:pPr>
      <w:r>
        <w:t>•</w:t>
      </w:r>
      <w:r>
        <w:tab/>
        <w:t>Replaces Word ellipses characters (…) with three dots separated by non-breaking spaces (. . .), which is the correct “publication” form for ellipses.</w:t>
      </w:r>
    </w:p>
    <w:p w14:paraId="7FAD6A36" w14:textId="4AF7E3F1" w:rsidR="00193992" w:rsidRDefault="00193992" w:rsidP="00193992">
      <w:pPr>
        <w:pStyle w:val="List"/>
      </w:pPr>
      <w:r>
        <w:t>•</w:t>
      </w:r>
      <w:r>
        <w:tab/>
        <w:t>At the end of a sentence, the period is followed by the ellipses. In the middle of a sentence, only three dots are included.</w:t>
      </w:r>
    </w:p>
    <w:p w14:paraId="3C8B66EA" w14:textId="5C1BED0C" w:rsidR="00193992" w:rsidRPr="00193992" w:rsidRDefault="00193992" w:rsidP="00671484">
      <w:pPr>
        <w:pStyle w:val="List"/>
      </w:pPr>
      <w:r>
        <w:t>•</w:t>
      </w:r>
      <w:r>
        <w:tab/>
        <w:t>The 3-dot ellipses are always surrounded by space.</w:t>
      </w:r>
      <w:r w:rsidR="00671484">
        <w:t xml:space="preserve"> If there is a fourth dot, it represents a period for the preceding sentence, so it has no space in front of it. </w:t>
      </w:r>
    </w:p>
    <w:p w14:paraId="71F813C1" w14:textId="7FFEA99E" w:rsidR="000B4FF3" w:rsidRDefault="000B4FF3" w:rsidP="000B4FF3">
      <w:pPr>
        <w:pStyle w:val="Head2"/>
      </w:pPr>
      <w:r>
        <w:lastRenderedPageBreak/>
        <w:t>RemoveManualBreaks</w:t>
      </w:r>
    </w:p>
    <w:p w14:paraId="551ACB86" w14:textId="6028D800" w:rsidR="000B4FF3" w:rsidRDefault="00B32DD0" w:rsidP="006F0D38">
      <w:pPr>
        <w:pStyle w:val="BodyAfterHead"/>
      </w:pPr>
      <w:r>
        <w:t>This macro r</w:t>
      </w:r>
      <w:r w:rsidR="00761DC8" w:rsidRPr="00311821">
        <w:t>emoves manual page and section breaks from the manuscript, so that the page and section breaks can be handled in the style definitions</w:t>
      </w:r>
      <w:r w:rsidR="00761DC8">
        <w:t>.</w:t>
      </w:r>
    </w:p>
    <w:p w14:paraId="17863FC2" w14:textId="77777777" w:rsidR="00D85BD1" w:rsidRDefault="00D85BD1" w:rsidP="00D85BD1">
      <w:pPr>
        <w:pStyle w:val="BodyText"/>
      </w:pPr>
      <w:r>
        <w:t xml:space="preserve">Note: Some authors and editors use manual page and section breaks. We have found that it is usually best to avoid their use in manuscripts and to let the typesetter define page breaks based on paragraph styles or by other means during typesetting. </w:t>
      </w:r>
    </w:p>
    <w:p w14:paraId="317EE66D" w14:textId="1448A62F" w:rsidR="00D85BD1" w:rsidRPr="00D85BD1" w:rsidRDefault="00D85BD1" w:rsidP="00D85BD1">
      <w:pPr>
        <w:pStyle w:val="BodyText"/>
      </w:pPr>
      <w:r>
        <w:t xml:space="preserve">The only time when section breaks make sense is when the manuscript contains multiple sections of footnotes or endnotes, and these sections must renumber from 1 with every section (for example, every chapter). </w:t>
      </w:r>
    </w:p>
    <w:p w14:paraId="67BE1FB6" w14:textId="11236266" w:rsidR="000B4FF3" w:rsidRDefault="000B4FF3" w:rsidP="000B4FF3">
      <w:pPr>
        <w:pStyle w:val="Head2"/>
      </w:pPr>
      <w:r>
        <w:t>FontFormattingToCharacterStyles</w:t>
      </w:r>
    </w:p>
    <w:p w14:paraId="08A12540" w14:textId="0BACAEAE" w:rsidR="00D03C46" w:rsidRDefault="00B32DD0" w:rsidP="00B32DD0">
      <w:pPr>
        <w:pStyle w:val="BodyAfterHead"/>
      </w:pPr>
      <w:r>
        <w:t>This macro c</w:t>
      </w:r>
      <w:r w:rsidR="00761DC8">
        <w:t>onvert</w:t>
      </w:r>
      <w:r>
        <w:t>s</w:t>
      </w:r>
      <w:r w:rsidR="00761DC8">
        <w:t xml:space="preserve"> all </w:t>
      </w:r>
      <w:r w:rsidR="0036396B">
        <w:t>“</w:t>
      </w:r>
      <w:r w:rsidR="00761DC8">
        <w:t>direct</w:t>
      </w:r>
      <w:r w:rsidR="0036396B">
        <w:t>”</w:t>
      </w:r>
      <w:r w:rsidR="00761DC8">
        <w:t xml:space="preserve"> font formatting in the </w:t>
      </w:r>
      <w:r>
        <w:t>manuscript</w:t>
      </w:r>
      <w:r w:rsidR="00761DC8">
        <w:t xml:space="preserve"> to character styles. </w:t>
      </w:r>
    </w:p>
    <w:p w14:paraId="7AB6103D" w14:textId="6C5DD7B2" w:rsidR="00B32DD0" w:rsidRDefault="00B32DD0" w:rsidP="009B54DC">
      <w:pPr>
        <w:pStyle w:val="BodyText"/>
      </w:pPr>
      <w:r>
        <w:t xml:space="preserve">It is always better to use character styles instead of direct font formatting. For that reason, the </w:t>
      </w:r>
      <w:r w:rsidR="00247EF2">
        <w:t>Manuscript</w:t>
      </w:r>
      <w:r>
        <w:t xml:space="preserve"> templates defines </w:t>
      </w:r>
      <w:r w:rsidR="009B54DC">
        <w:t>the following</w:t>
      </w:r>
      <w:r>
        <w:t xml:space="preserve"> new character styles</w:t>
      </w:r>
      <w:r w:rsidR="009B54DC">
        <w:t>, and assigns them to the keyboard in place of “direct” formatting</w:t>
      </w:r>
      <w:r>
        <w:t>:</w:t>
      </w:r>
    </w:p>
    <w:p w14:paraId="1DA51107" w14:textId="2B08A2B6" w:rsidR="009B54DC" w:rsidRDefault="006A589A" w:rsidP="009B54DC">
      <w:pPr>
        <w:pStyle w:val="BodyText"/>
      </w:pPr>
      <w:r w:rsidRPr="006A589A">
        <w:rPr>
          <w:rStyle w:val="Bold"/>
        </w:rPr>
        <w:t>Currently Supports</w:t>
      </w:r>
      <w:r w:rsidR="009B54DC">
        <w:t>: Bold, Italic.</w:t>
      </w:r>
    </w:p>
    <w:p w14:paraId="15829D21" w14:textId="56CBF434" w:rsidR="000B4FF3" w:rsidRDefault="000B4FF3" w:rsidP="000B4FF3">
      <w:pPr>
        <w:pStyle w:val="Head2"/>
      </w:pPr>
      <w:r>
        <w:t>ReapplyParagraphStyles</w:t>
      </w:r>
    </w:p>
    <w:p w14:paraId="5BA7FE19" w14:textId="2DDDE41D" w:rsidR="000B4FF3" w:rsidRDefault="00761DC8" w:rsidP="000B4FF3">
      <w:pPr>
        <w:pStyle w:val="BodyAfterHead"/>
      </w:pPr>
      <w:r w:rsidRPr="00FA571E">
        <w:t>Reapply the paragraph style to each paragraph in the document. Results in the removal of most formatting that is not in the style definition.</w:t>
      </w:r>
    </w:p>
    <w:p w14:paraId="22A906A3" w14:textId="11720DA2" w:rsidR="00A50B00" w:rsidRDefault="006A589A" w:rsidP="00A50B00">
      <w:pPr>
        <w:pStyle w:val="BodyText"/>
      </w:pPr>
      <w:r w:rsidRPr="006A589A">
        <w:rPr>
          <w:rStyle w:val="Bold"/>
        </w:rPr>
        <w:t>Note</w:t>
      </w:r>
      <w:r w:rsidR="00A50B00">
        <w:t xml:space="preserve">: This macro should be run </w:t>
      </w:r>
      <w:r w:rsidR="00A50B00">
        <w:rPr>
          <w:rStyle w:val="Italic"/>
        </w:rPr>
        <w:t>after</w:t>
      </w:r>
      <w:r w:rsidR="00A50B00">
        <w:t xml:space="preserve"> “FontFormattingToCharacterStyles.” When ReapplyParagraphStyles is run, it might remove “direct” font formatting, such as bold and italic. However, it will not remove character styles applied to the text. So running FontFormattingToCharacterStyles first will ensure that bold and italic text in the manuscript is retained through the cleanup process. </w:t>
      </w:r>
    </w:p>
    <w:p w14:paraId="56B6035B" w14:textId="33231A01" w:rsidR="00501184" w:rsidRDefault="00501184" w:rsidP="00647F51">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6" w:name="_Toc485731692"/>
      <w:r w:rsidR="00A24D2A">
        <w:rPr>
          <w:rStyle w:val="ChapterNumber"/>
          <w:noProof/>
        </w:rPr>
        <w:t>3</w:t>
      </w:r>
      <w:r w:rsidRPr="00104ED3">
        <w:rPr>
          <w:rStyle w:val="ChapterNumber"/>
        </w:rPr>
        <w:fldChar w:fldCharType="end"/>
      </w:r>
      <w:r w:rsidRPr="00284704">
        <w:br/>
      </w:r>
      <w:r w:rsidR="00647F51">
        <w:t xml:space="preserve">Manuscript </w:t>
      </w:r>
      <w:r>
        <w:t>Styling</w:t>
      </w:r>
      <w:bookmarkEnd w:id="6"/>
    </w:p>
    <w:p w14:paraId="012DC4AF" w14:textId="71B40636" w:rsidR="00501184" w:rsidRDefault="00647F51" w:rsidP="00647F51">
      <w:pPr>
        <w:pStyle w:val="Head1"/>
      </w:pPr>
      <w:r>
        <w:lastRenderedPageBreak/>
        <w:t>Introduction</w:t>
      </w:r>
    </w:p>
    <w:p w14:paraId="08AAD0BE" w14:textId="0E429B49" w:rsidR="00D62D55" w:rsidRDefault="00D62D55" w:rsidP="00D62D55">
      <w:pPr>
        <w:pStyle w:val="BodyAfterHead"/>
      </w:pPr>
      <w:r>
        <w:t xml:space="preserve">Most people who use Microsoft Word to write do not know anything about how to communicate the </w:t>
      </w:r>
      <w:r>
        <w:rPr>
          <w:rStyle w:val="Italic"/>
        </w:rPr>
        <w:t>structure</w:t>
      </w:r>
      <w:r w:rsidRPr="00D62D55">
        <w:t xml:space="preserve"> </w:t>
      </w:r>
      <w:r>
        <w:t xml:space="preserve">of the document. Instead, they use a variety of “direct formatting” in order to try to make the document </w:t>
      </w:r>
      <w:r>
        <w:rPr>
          <w:rStyle w:val="Italic"/>
        </w:rPr>
        <w:t>appear</w:t>
      </w:r>
      <w:r>
        <w:t xml:space="preserve"> the way they want it to appear. For example:</w:t>
      </w:r>
    </w:p>
    <w:p w14:paraId="3327DF0E" w14:textId="063F5B34" w:rsidR="00D62D55" w:rsidRDefault="00D62D55" w:rsidP="00D62D55">
      <w:pPr>
        <w:pStyle w:val="List"/>
      </w:pPr>
      <w:r>
        <w:t>•</w:t>
      </w:r>
      <w:r>
        <w:tab/>
        <w:t>Direct bold and italic to indicate headings and in-text emphasis.</w:t>
      </w:r>
    </w:p>
    <w:p w14:paraId="136E36F7" w14:textId="598D3200" w:rsidR="00D62D55" w:rsidRDefault="00D62D55" w:rsidP="00D62D55">
      <w:pPr>
        <w:pStyle w:val="List"/>
      </w:pPr>
      <w:r>
        <w:t>•</w:t>
      </w:r>
      <w:r>
        <w:tab/>
        <w:t>Direct tabs and paragraph indents to indicate paragraph structure.</w:t>
      </w:r>
    </w:p>
    <w:p w14:paraId="77C4F237" w14:textId="104DB9B3" w:rsidR="00D62D55" w:rsidRPr="00D62D55" w:rsidRDefault="00D62D55" w:rsidP="00D62D55">
      <w:pPr>
        <w:pStyle w:val="List"/>
      </w:pPr>
      <w:r>
        <w:t>•</w:t>
      </w:r>
      <w:r>
        <w:tab/>
        <w:t>Manual page breaks (or even multiple paragraph returns!) to break a new page.</w:t>
      </w:r>
    </w:p>
    <w:p w14:paraId="1C7CA29B" w14:textId="0A38F699" w:rsidR="00D62D55" w:rsidRPr="00D62D55" w:rsidRDefault="00D62D55" w:rsidP="00023E11">
      <w:pPr>
        <w:pStyle w:val="BodyContinue"/>
      </w:pPr>
      <w:r>
        <w:t>This approach is good enough for personal letters or internal memos, but it is insufficient and error-prone for the purposes of professional publication. It fails to communicate to designers and typesetters what is truly intended, and it creates unnecessary extra work for them.</w:t>
      </w:r>
      <w:r w:rsidR="00023E11">
        <w:t xml:space="preserve"> </w:t>
      </w:r>
      <w:r w:rsidRPr="00D62D55">
        <w:t>“I w</w:t>
      </w:r>
      <w:r>
        <w:t>ill show you an even better way</w:t>
      </w:r>
      <w:r w:rsidRPr="00D62D55">
        <w:t>”</w:t>
      </w:r>
      <w:r>
        <w:t xml:space="preserve"> (1 Cor. 12:31)</w:t>
      </w:r>
      <w:r w:rsidR="00023E11">
        <w:t xml:space="preserve"> through the use of paragraph and character styles.</w:t>
      </w:r>
    </w:p>
    <w:p w14:paraId="7ABB592C" w14:textId="47B4CEA7" w:rsidR="00EA1666" w:rsidRDefault="007A15A2" w:rsidP="00EA1666">
      <w:pPr>
        <w:pStyle w:val="BodyText"/>
      </w:pPr>
      <w:r>
        <w:t xml:space="preserve">Paragraph and character styles in Microsoft Word provide a way for editors to communicate </w:t>
      </w:r>
      <w:r w:rsidR="00D62D55">
        <w:t xml:space="preserve">the structure of the document to design and production. This is invaluable for the editor and for the publishing process: It makes the </w:t>
      </w:r>
      <w:r w:rsidR="00292BC7">
        <w:t>intent crystal clear. In addition, once an editor has mastered the use of styles, it forever removes wrestling with formatting, and replaces it with precise control of exactly what the manuscript is saying.</w:t>
      </w:r>
    </w:p>
    <w:p w14:paraId="7E68B1DC" w14:textId="6D068574" w:rsidR="00EA1666" w:rsidRDefault="00EA1666" w:rsidP="00382C30">
      <w:pPr>
        <w:pStyle w:val="BodyText"/>
      </w:pPr>
      <w:r>
        <w:t>I have taught dozens of editors to use paragraph and character styles during the editing process. Once they overcome the initial learning process, they become enthusiastic about styles. It becomes a natural part of the editorial process — often, the first thing an editor does after automated cleanup. Formatting is no longer a chore or a bugbear, but something that can be well-understood and controlled completely.</w:t>
      </w:r>
      <w:r w:rsidR="00382C30">
        <w:t xml:space="preserve"> Several have commented that they could not imagine editing without using paragraph and character styles. Once you master this skill, you might even find yourself thinking the same thing.</w:t>
      </w:r>
    </w:p>
    <w:p w14:paraId="33854AEC" w14:textId="532B17E8" w:rsidR="001609CD" w:rsidRDefault="001609CD" w:rsidP="00CC3CF5">
      <w:pPr>
        <w:pStyle w:val="Head2"/>
      </w:pPr>
      <w:r>
        <w:t>Paragraph Styles: Paragraph-Level Structure</w:t>
      </w:r>
      <w:r w:rsidR="00CC3CF5">
        <w:t xml:space="preserve"> and Meaning</w:t>
      </w:r>
    </w:p>
    <w:p w14:paraId="0ED9455B" w14:textId="77777777" w:rsidR="00F726DC" w:rsidRDefault="00F726DC" w:rsidP="00F726DC">
      <w:pPr>
        <w:pStyle w:val="BodyAfterHead"/>
      </w:pPr>
      <w:r>
        <w:t>Paragraph styles communicate structure and meaning at the level of the paragraph. Rather than saying “This paragraph has the first line indented,” which doesn’t mean anything, we can say, “This paragraph is normal body text.” Rather than saying “This paragraph has a larger font and is centered,” which doesn’t mean anything, we can say, “This paragraph is a Chapter Title,” which has a very clear and precise meaning.</w:t>
      </w:r>
    </w:p>
    <w:p w14:paraId="3263336C" w14:textId="7D05F9EF" w:rsidR="001609CD" w:rsidRDefault="00F726DC" w:rsidP="00693BF3">
      <w:pPr>
        <w:pStyle w:val="BodyText"/>
      </w:pPr>
      <w:r>
        <w:t>In practice, using parag</w:t>
      </w:r>
      <w:r w:rsidR="00693BF3">
        <w:t xml:space="preserve">raph styles releases the editor from having to worry about formatting, so that the editor can focus on meaning. The meaning of the text is represented by the words, while the meaning of the document structure is </w:t>
      </w:r>
      <w:r w:rsidR="00693BF3">
        <w:lastRenderedPageBreak/>
        <w:t>represented by the paragraph styles used. Structural meaning supports textual meaning.</w:t>
      </w:r>
    </w:p>
    <w:p w14:paraId="1D244E85" w14:textId="337F0E24" w:rsidR="001609CD" w:rsidRDefault="001609CD" w:rsidP="00CC3CF5">
      <w:pPr>
        <w:pStyle w:val="Head2"/>
      </w:pPr>
      <w:r>
        <w:t xml:space="preserve">Character Styles: </w:t>
      </w:r>
      <w:r w:rsidR="00CC3CF5">
        <w:t>Word-and-Phrase-Level Structure and Meaning</w:t>
      </w:r>
    </w:p>
    <w:p w14:paraId="4B206BE4" w14:textId="271B349E" w:rsidR="00CC3CF5" w:rsidRPr="00CC3CF5" w:rsidRDefault="00CC3CF5" w:rsidP="00CC3CF5">
      <w:pPr>
        <w:pStyle w:val="BodyAfterHead"/>
      </w:pPr>
      <w:r>
        <w:t xml:space="preserve">Character styles are used to communicate structure and textual meaning at the level of words and phrases. For example, an inline heading at the beginning of a paragraph is best represented by a character style named something like “Head 3 Inline” (with the number based on its position in the document hierarchy). </w:t>
      </w:r>
    </w:p>
    <w:p w14:paraId="3C71E542" w14:textId="59247993" w:rsidR="001609CD" w:rsidRDefault="00364CB7" w:rsidP="00CC3CF5">
      <w:pPr>
        <w:pStyle w:val="BodyText"/>
      </w:pPr>
      <w:r>
        <w:t xml:space="preserve">Character styles are much more reliable and robust that direct font-formatting in Word. </w:t>
      </w:r>
      <w:r w:rsidR="001609CD">
        <w:t>Direct font-formatting might not be preserved when you apply a new paragraph style to a given paragraph,</w:t>
      </w:r>
      <w:r w:rsidR="001609CD">
        <w:rPr>
          <w:rStyle w:val="FootnoteReference"/>
        </w:rPr>
        <w:footnoteReference w:id="1"/>
      </w:r>
      <w:r w:rsidR="001609CD">
        <w:t xml:space="preserve"> but character styles will always be retained. (This is one of the reasons that it is important to use character styles rather than direct font formatting.) For example, some authors will italicize whole paragraphs to indicate a character’s internal dialogue or, in a different context, the text of a letter to another person. These italics will often be removed if they are applied as direct font formatting, but they will be retained if applied using an Italic character style or, better in the case of whole paragraphs, a different paragraph style.</w:t>
      </w:r>
    </w:p>
    <w:p w14:paraId="71514B2D" w14:textId="684DE97E" w:rsidR="002B2873" w:rsidRDefault="002B2873" w:rsidP="006A589A">
      <w:pPr>
        <w:pStyle w:val="BodyText"/>
      </w:pPr>
      <w:r>
        <w:t xml:space="preserve">Another advantage of using character styles instead of direct font-formatting is that </w:t>
      </w:r>
      <w:r w:rsidR="004D50F0">
        <w:t>the designers can easily use a different typeface for bold, italic, smallcap, and other formatted text. For example, some designs always use a different typeface, or a different weight than the “bold” weight, for terms that are bolded in the text.</w:t>
      </w:r>
      <w:r w:rsidR="00A067DA">
        <w:t xml:space="preserve"> </w:t>
      </w:r>
      <w:r w:rsidR="004D50F0">
        <w:t>Direct bold formatting does not provide this ability, but the designer can easily indicate that the “Bold” character style should use any typeface they choose, not just the Bold weight of the typeface that is used in the text.</w:t>
      </w:r>
      <w:r w:rsidR="00757266">
        <w:t xml:space="preserve"> Using character styles gives the designers great flexibility without requiring them or the typesetter to make changes to the text itself—they need only change the definition of the character style.</w:t>
      </w:r>
    </w:p>
    <w:p w14:paraId="10038375" w14:textId="71D6DC91" w:rsidR="006A589A" w:rsidRDefault="006A589A" w:rsidP="006A589A">
      <w:pPr>
        <w:pStyle w:val="BodyText"/>
      </w:pPr>
      <w:r>
        <w:t>(That is what I have done in this document: The “Bold” character style is assigned to the same sans-serif typeface as is used for headings, while the main body text font is a serif typeface; thus the “Bold” character style can be used for inline headings in a way that communicates structure through design. This would not be possible with direct bold font-formatting.)</w:t>
      </w:r>
    </w:p>
    <w:p w14:paraId="045F8886" w14:textId="212F70EB" w:rsidR="00757266" w:rsidRDefault="00757266" w:rsidP="00757266">
      <w:pPr>
        <w:pStyle w:val="BodyText"/>
      </w:pPr>
      <w:r>
        <w:t xml:space="preserve">Because character styles are so important for production-quality manuscript preparation, we have included three character styles in the </w:t>
      </w:r>
      <w:r w:rsidR="00247EF2">
        <w:t>Manuscript</w:t>
      </w:r>
      <w:r>
        <w:t xml:space="preserve"> template, and these character styles replace direct font-formatting on the keyboard:</w:t>
      </w:r>
    </w:p>
    <w:p w14:paraId="78BE06B4" w14:textId="7047811D" w:rsidR="00757266" w:rsidRDefault="00757266" w:rsidP="00757266">
      <w:pPr>
        <w:pStyle w:val="List"/>
      </w:pPr>
      <w:r w:rsidRPr="00757266">
        <w:rPr>
          <w:rStyle w:val="Bold"/>
        </w:rPr>
        <w:t>Bold</w:t>
      </w:r>
      <w:r>
        <w:t xml:space="preserve">: assigned to </w:t>
      </w:r>
      <w:r w:rsidRPr="00B32DD0">
        <w:rPr>
          <w:rStyle w:val="Code"/>
        </w:rPr>
        <w:t>Ctrl+B</w:t>
      </w:r>
      <w:r>
        <w:t xml:space="preserve"> / </w:t>
      </w:r>
      <w:r w:rsidR="00704119" w:rsidRPr="00704119">
        <w:rPr>
          <w:rStyle w:val="Code"/>
        </w:rPr>
        <w:t>Command</w:t>
      </w:r>
      <w:r w:rsidRPr="00B32DD0">
        <w:rPr>
          <w:rStyle w:val="Code"/>
        </w:rPr>
        <w:t>+B</w:t>
      </w:r>
      <w:r>
        <w:t xml:space="preserve"> (in place of “direct” bold)</w:t>
      </w:r>
    </w:p>
    <w:p w14:paraId="2D1423EC" w14:textId="358E1DE8" w:rsidR="00757266" w:rsidRDefault="00757266" w:rsidP="00757266">
      <w:pPr>
        <w:pStyle w:val="List"/>
      </w:pPr>
      <w:r w:rsidRPr="00757266">
        <w:rPr>
          <w:rStyle w:val="Bold"/>
        </w:rPr>
        <w:t>Italic</w:t>
      </w:r>
      <w:r>
        <w:t xml:space="preserve">: assigned to </w:t>
      </w:r>
      <w:r w:rsidRPr="00B32DD0">
        <w:rPr>
          <w:rStyle w:val="Code"/>
        </w:rPr>
        <w:t>Ctrl+</w:t>
      </w:r>
      <w:r>
        <w:rPr>
          <w:rStyle w:val="Code"/>
        </w:rPr>
        <w:t>I</w:t>
      </w:r>
      <w:r>
        <w:t xml:space="preserve"> / </w:t>
      </w:r>
      <w:r w:rsidR="00704119" w:rsidRPr="00704119">
        <w:rPr>
          <w:rStyle w:val="Code"/>
        </w:rPr>
        <w:t>Command</w:t>
      </w:r>
      <w:r w:rsidRPr="00B32DD0">
        <w:rPr>
          <w:rStyle w:val="Code"/>
        </w:rPr>
        <w:t>+</w:t>
      </w:r>
      <w:r>
        <w:rPr>
          <w:rStyle w:val="Code"/>
        </w:rPr>
        <w:t>I</w:t>
      </w:r>
      <w:r>
        <w:t xml:space="preserve"> (in place of “direct” italics)</w:t>
      </w:r>
    </w:p>
    <w:p w14:paraId="02D65652" w14:textId="27769CF3" w:rsidR="00757266" w:rsidRDefault="00757266" w:rsidP="00757266">
      <w:pPr>
        <w:pStyle w:val="List"/>
      </w:pPr>
      <w:r w:rsidRPr="00757266">
        <w:rPr>
          <w:rStyle w:val="Bold"/>
        </w:rPr>
        <w:lastRenderedPageBreak/>
        <w:t>Smallcaps</w:t>
      </w:r>
      <w:r>
        <w:t xml:space="preserve">: assigned to </w:t>
      </w:r>
      <w:r w:rsidRPr="00B32DD0">
        <w:rPr>
          <w:rStyle w:val="Code"/>
        </w:rPr>
        <w:t>Ctrl+</w:t>
      </w:r>
      <w:r>
        <w:rPr>
          <w:rStyle w:val="Code"/>
        </w:rPr>
        <w:t>Shift+K</w:t>
      </w:r>
      <w:r>
        <w:t xml:space="preserve"> / </w:t>
      </w:r>
      <w:r w:rsidR="00704119" w:rsidRPr="00704119">
        <w:rPr>
          <w:rStyle w:val="Code"/>
        </w:rPr>
        <w:t>Command</w:t>
      </w:r>
      <w:r w:rsidRPr="00B32DD0">
        <w:rPr>
          <w:rStyle w:val="Code"/>
        </w:rPr>
        <w:t>+</w:t>
      </w:r>
      <w:r>
        <w:rPr>
          <w:rStyle w:val="Code"/>
        </w:rPr>
        <w:t>Shift+K</w:t>
      </w:r>
      <w:r>
        <w:t xml:space="preserve"> (in place of “direct” smallcaps)</w:t>
      </w:r>
    </w:p>
    <w:p w14:paraId="6758DBC9" w14:textId="18723B15" w:rsidR="00364CB7" w:rsidRDefault="002B2873" w:rsidP="002B2873">
      <w:pPr>
        <w:pStyle w:val="BodyText"/>
      </w:pPr>
      <w:r>
        <w:t>In Microsoft Word, o</w:t>
      </w:r>
      <w:r w:rsidR="00364CB7">
        <w:t>nly one character style can be applied at any given time. For example, if the “Bold” character style is applied, the “Italic” character style cannot also be applied. Instead, an additional character style is needed: “Bold Italic”.</w:t>
      </w:r>
    </w:p>
    <w:p w14:paraId="589C2828" w14:textId="0CBC9261" w:rsidR="00364CB7" w:rsidRDefault="00364CB7" w:rsidP="00DD397D">
      <w:pPr>
        <w:pStyle w:val="BodyText"/>
      </w:pPr>
      <w:r>
        <w:t xml:space="preserve">The use of character styles named “Bold”, “Italic”, “Smallcaps” and so on is a compromise. It would </w:t>
      </w:r>
      <w:r w:rsidR="003B386A">
        <w:t xml:space="preserve">often </w:t>
      </w:r>
      <w:r>
        <w:t xml:space="preserve">be better to use character styles that are named for the intended </w:t>
      </w:r>
      <w:r>
        <w:rPr>
          <w:rStyle w:val="Italic"/>
        </w:rPr>
        <w:t>meaning</w:t>
      </w:r>
      <w:r>
        <w:t xml:space="preserve"> rather than the </w:t>
      </w:r>
      <w:r>
        <w:rPr>
          <w:rStyle w:val="Italic"/>
        </w:rPr>
        <w:t>appearance</w:t>
      </w:r>
      <w:r>
        <w:t xml:space="preserve"> of the text. </w:t>
      </w:r>
      <w:r w:rsidR="003B386A">
        <w:t xml:space="preserve">For example: “Emphasis” rather than “Italic”, “Inline Head” rather than “Bold”, and so on. However, in practical use </w:t>
      </w:r>
      <w:r w:rsidR="00A50572">
        <w:t xml:space="preserve">it is often much easier to use “Bold” and “Italic” and the like. </w:t>
      </w:r>
      <w:r w:rsidR="00DD397D">
        <w:t>What is most important is that you find the compromise that is most sensible for your context. How many different character styles can you keep track of and use consistently? What are the formatting req</w:t>
      </w:r>
      <w:r w:rsidR="00E33FAC">
        <w:t>uirements for your publication?</w:t>
      </w:r>
    </w:p>
    <w:p w14:paraId="394853E7" w14:textId="51BAFA50" w:rsidR="00E33FAC" w:rsidRDefault="00E33FAC" w:rsidP="00E33FAC">
      <w:pPr>
        <w:pStyle w:val="Head1"/>
      </w:pPr>
      <w:r>
        <w:lastRenderedPageBreak/>
        <w:t>A Word about Style Names</w:t>
      </w:r>
    </w:p>
    <w:p w14:paraId="26C79565" w14:textId="465EFC83" w:rsidR="00E33FAC" w:rsidRDefault="00E33FAC" w:rsidP="00E33FAC">
      <w:pPr>
        <w:pStyle w:val="BodyAfterHead"/>
      </w:pPr>
      <w:r>
        <w:t>Microsoft Word comes with a large number of styles, and those styles are named very sensibly to communicate the intended meaning. For example, normal running body text paragraphs have the style name “Body Text”; lists have the name “List”; the first-level of a table-of-contents entry is “TOC 1”. These style names are clear, direct, and understandable. Whoever designed Word’s built-in styles did an excellent job, especially considering that the style names chosen had to be useful for a wide variety of writing / editing /publishing situations—not just book manuscripts, but also letters, memos, newsletters, and every other kind of document. It really is remarkable.</w:t>
      </w:r>
    </w:p>
    <w:p w14:paraId="291F0A1D" w14:textId="45D7ED1D" w:rsidR="00E33FAC" w:rsidRDefault="00E33FAC" w:rsidP="0074607F">
      <w:pPr>
        <w:pStyle w:val="BodyText"/>
      </w:pPr>
      <w:r>
        <w:t xml:space="preserve">Nevertheless, there are shortcomings and limitations in the built-in style system. Through long use, I have found that the best solution is to add to Word’s built-in system with additional styles that provide additional structure as needed for a given genre. For book publishing, the built-in styles are mostly sufficient. Other genres will find it necessary to add other sets of styles. </w:t>
      </w:r>
    </w:p>
    <w:p w14:paraId="1C7E84F6" w14:textId="486219D9" w:rsidR="00E33FAC" w:rsidRDefault="00E33FAC" w:rsidP="00E33FAC">
      <w:pPr>
        <w:pStyle w:val="BodyText"/>
      </w:pPr>
      <w:r>
        <w:t xml:space="preserve">In all of this, it is my </w:t>
      </w:r>
      <w:r>
        <w:rPr>
          <w:rStyle w:val="Italic"/>
        </w:rPr>
        <w:t>strong recommendation</w:t>
      </w:r>
      <w:r>
        <w:t xml:space="preserve"> that the style name system be based on Word’s built-in system as much as possible, and follow the same philosophy of clear, direct, and understandable style names. For instance, new styles should use whole words separated by spaces.</w:t>
      </w:r>
    </w:p>
    <w:p w14:paraId="3480EBA5" w14:textId="1B1D6C61" w:rsidR="0074607F" w:rsidRPr="00E33FAC" w:rsidRDefault="0074607F" w:rsidP="0074607F">
      <w:pPr>
        <w:pStyle w:val="BodyText"/>
      </w:pPr>
      <w:r>
        <w:t>Some publishers have legacy systems based on extremely cryptic style names. The vendors of these legacy systems have convinced their customers that they must use these cryptic style names. There is, however, no advantage to the use of these style names for publishing, while the disadvantages are several: Difficult to learn and remember, hard for new editors to master, impossible for authors to understand and appreciate. Style names are just names, and well-designed automated processing system should be able to use any style names that the editors, designers, and typesetters choose. Since that is the case, clear and understandable style names are best: They are easiest to learn, they communicate clearly, and they remove unnecessarily impediments to the publishing process.</w:t>
      </w:r>
    </w:p>
    <w:p w14:paraId="5ACCDAB6" w14:textId="31FBF338" w:rsidR="00382C30" w:rsidRDefault="00382C30" w:rsidP="004C223E">
      <w:pPr>
        <w:pStyle w:val="Head1"/>
      </w:pPr>
      <w:r>
        <w:lastRenderedPageBreak/>
        <w:t>How to Apply Styles in Microsoft Word</w:t>
      </w:r>
    </w:p>
    <w:p w14:paraId="3D7692A3" w14:textId="77777777" w:rsidR="004C223E" w:rsidRDefault="00693BF3" w:rsidP="004C223E">
      <w:pPr>
        <w:pStyle w:val="BodyAfterHead"/>
      </w:pPr>
      <w:r>
        <w:t xml:space="preserve">There are several ways for the editor to access </w:t>
      </w:r>
      <w:r w:rsidR="004C223E">
        <w:t xml:space="preserve">and apply </w:t>
      </w:r>
      <w:r>
        <w:t xml:space="preserve">the </w:t>
      </w:r>
      <w:r w:rsidR="004C223E">
        <w:t xml:space="preserve">available </w:t>
      </w:r>
      <w:r>
        <w:t>styles</w:t>
      </w:r>
      <w:r w:rsidR="004C223E">
        <w:t>:</w:t>
      </w:r>
    </w:p>
    <w:p w14:paraId="5B4918B0" w14:textId="64DA934C" w:rsidR="00D10DF0" w:rsidRDefault="004C223E" w:rsidP="004C223E">
      <w:pPr>
        <w:pStyle w:val="List"/>
      </w:pPr>
      <w:r>
        <w:t>•</w:t>
      </w:r>
      <w:r>
        <w:tab/>
        <w:t>The “Styles Pane” button, on the far right side of the Home ribbon, will show the styles that are available in the manuscript / template. Double-click a style to apply it to the currently-selected text.</w:t>
      </w:r>
    </w:p>
    <w:p w14:paraId="345543BB" w14:textId="3C99647F" w:rsidR="004C223E" w:rsidRDefault="004C223E" w:rsidP="004C223E">
      <w:pPr>
        <w:pStyle w:val="List"/>
      </w:pPr>
      <w:r>
        <w:t>•</w:t>
      </w:r>
      <w:r>
        <w:tab/>
        <w:t xml:space="preserve">Some of the available styles are bound to the keyboard as keyboard shortcuts. Please see the accompanying document, “BookGenesis: Manuscript Styles” for a list of the styles and shortcuts provided by the </w:t>
      </w:r>
      <w:r w:rsidR="00247EF2">
        <w:t>Manuscript</w:t>
      </w:r>
      <w:r>
        <w:t xml:space="preserve"> template.</w:t>
      </w:r>
    </w:p>
    <w:p w14:paraId="448EE468" w14:textId="1E798020" w:rsidR="004C223E" w:rsidRPr="004C223E" w:rsidRDefault="004C223E" w:rsidP="004C223E">
      <w:pPr>
        <w:pStyle w:val="List"/>
      </w:pPr>
      <w:r>
        <w:t>•</w:t>
      </w:r>
      <w:r>
        <w:tab/>
      </w:r>
      <w:r w:rsidR="00247EF2">
        <w:t>Manuscript</w:t>
      </w:r>
      <w:r>
        <w:t xml:space="preserve"> also provides a keyboard shortcut, </w:t>
      </w:r>
      <w:r w:rsidRPr="004C223E">
        <w:rPr>
          <w:rStyle w:val="Code"/>
        </w:rPr>
        <w:t xml:space="preserve">Ctrl+Alt+S / </w:t>
      </w:r>
      <w:r w:rsidR="00704119" w:rsidRPr="00704119">
        <w:rPr>
          <w:rStyle w:val="Code"/>
        </w:rPr>
        <w:t>Command</w:t>
      </w:r>
      <w:r w:rsidRPr="004C223E">
        <w:rPr>
          <w:rStyle w:val="Code"/>
        </w:rPr>
        <w:t>+Alt+S</w:t>
      </w:r>
      <w:r>
        <w:t>, which brings up the “Style” dialog. This dialog is my preferred way to apply an arbitrary style to the manuscript, because you can type the first letter of the desired style to move to that part of the list. Pressing “Enter” or clicking the “Apply” button will apply the style to the selected text.</w:t>
      </w:r>
    </w:p>
    <w:p w14:paraId="35E8F481" w14:textId="77777777" w:rsidR="00650E0B" w:rsidRDefault="00650E0B" w:rsidP="00D10DF0">
      <w:pPr>
        <w:pStyle w:val="BodyText"/>
      </w:pPr>
      <w:r>
        <w:t xml:space="preserve">When the cursor is in a single paragraph, or when you have multiple paragraphs selected, the paragraph style that you choose is applied to those paragraphs. </w:t>
      </w:r>
    </w:p>
    <w:p w14:paraId="225F3629" w14:textId="451A0A01" w:rsidR="00647F51" w:rsidRDefault="00647F51" w:rsidP="00647F51">
      <w:pPr>
        <w:pStyle w:val="Head1"/>
      </w:pPr>
      <w:r>
        <w:lastRenderedPageBreak/>
        <w:t>Sections of the Manuscript</w:t>
      </w:r>
    </w:p>
    <w:p w14:paraId="1667ADD3" w14:textId="7B5A94C9" w:rsidR="0023120A" w:rsidRPr="0023120A" w:rsidRDefault="0023120A" w:rsidP="0023120A">
      <w:pPr>
        <w:pStyle w:val="BodyAfterHead"/>
      </w:pPr>
      <w:r>
        <w:t xml:space="preserve">Here I simply list the paragraph styles that you should use for various sections of the book manuscript, along with the meanings of these styles. </w:t>
      </w:r>
    </w:p>
    <w:tbl>
      <w:tblPr>
        <w:tblStyle w:val="TableGrid"/>
        <w:tblW w:w="4643" w:type="pct"/>
        <w:tblInd w:w="3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6126"/>
      </w:tblGrid>
      <w:tr w:rsidR="00923B63" w:rsidRPr="00923B63" w14:paraId="3DF7C200" w14:textId="77777777" w:rsidTr="00161279">
        <w:tc>
          <w:tcPr>
            <w:tcW w:w="5000" w:type="pct"/>
            <w:gridSpan w:val="2"/>
          </w:tcPr>
          <w:p w14:paraId="660737E2" w14:textId="45FA62BE" w:rsidR="00923B63" w:rsidRPr="00923B63" w:rsidRDefault="00923B63" w:rsidP="00437DE1">
            <w:pPr>
              <w:pStyle w:val="Head2"/>
              <w:ind w:left="-108" w:right="102"/>
            </w:pPr>
            <w:r w:rsidRPr="00923B63">
              <w:t>Title Page</w:t>
            </w:r>
          </w:p>
        </w:tc>
      </w:tr>
      <w:tr w:rsidR="00161279" w:rsidRPr="00923B63" w14:paraId="6F5DFB10" w14:textId="77777777" w:rsidTr="00161279">
        <w:tc>
          <w:tcPr>
            <w:tcW w:w="1182" w:type="pct"/>
          </w:tcPr>
          <w:p w14:paraId="64DA5F3A" w14:textId="77777777" w:rsidR="00923B63" w:rsidRPr="00E743D2" w:rsidRDefault="00923B63" w:rsidP="00EE75E1">
            <w:pPr>
              <w:pStyle w:val="BodyAfterHead"/>
              <w:rPr>
                <w:rStyle w:val="Bold"/>
              </w:rPr>
            </w:pPr>
            <w:r w:rsidRPr="00E743D2">
              <w:rPr>
                <w:rStyle w:val="Bold"/>
              </w:rPr>
              <w:t>Title</w:t>
            </w:r>
          </w:p>
        </w:tc>
        <w:tc>
          <w:tcPr>
            <w:tcW w:w="3818" w:type="pct"/>
          </w:tcPr>
          <w:p w14:paraId="28841D1F" w14:textId="57AEA9C6" w:rsidR="00923B63" w:rsidRPr="00923B63" w:rsidRDefault="00923B63" w:rsidP="00EE75E1">
            <w:pPr>
              <w:pStyle w:val="BodyAfterHead"/>
            </w:pPr>
            <w:r w:rsidRPr="00923B63">
              <w:t xml:space="preserve">The title of the </w:t>
            </w:r>
            <w:r w:rsidR="00437DE1">
              <w:t>manuscript</w:t>
            </w:r>
          </w:p>
        </w:tc>
      </w:tr>
      <w:tr w:rsidR="00161279" w:rsidRPr="00923B63" w14:paraId="43D14111" w14:textId="77777777" w:rsidTr="00161279">
        <w:tc>
          <w:tcPr>
            <w:tcW w:w="1182" w:type="pct"/>
          </w:tcPr>
          <w:p w14:paraId="4BEB4E12" w14:textId="78230CD2" w:rsidR="00437DE1" w:rsidRPr="00E743D2" w:rsidRDefault="00437DE1" w:rsidP="00EE75E1">
            <w:pPr>
              <w:pStyle w:val="BodyAfterHead"/>
              <w:rPr>
                <w:rStyle w:val="Bold"/>
              </w:rPr>
            </w:pPr>
            <w:r w:rsidRPr="00E743D2">
              <w:rPr>
                <w:rStyle w:val="Bold"/>
              </w:rPr>
              <w:t>Subtitle</w:t>
            </w:r>
          </w:p>
        </w:tc>
        <w:tc>
          <w:tcPr>
            <w:tcW w:w="3818" w:type="pct"/>
          </w:tcPr>
          <w:p w14:paraId="1D1EDB56" w14:textId="20506CBB" w:rsidR="00437DE1" w:rsidRPr="00923B63" w:rsidRDefault="00437DE1" w:rsidP="00EE75E1">
            <w:pPr>
              <w:pStyle w:val="BodyAfterHead"/>
            </w:pPr>
            <w:r>
              <w:t>The subtitle of the manuscript</w:t>
            </w:r>
          </w:p>
        </w:tc>
      </w:tr>
      <w:tr w:rsidR="00161279" w:rsidRPr="00923B63" w14:paraId="528F4525" w14:textId="77777777" w:rsidTr="00161279">
        <w:tc>
          <w:tcPr>
            <w:tcW w:w="1182" w:type="pct"/>
          </w:tcPr>
          <w:p w14:paraId="79311233" w14:textId="73AFDB9B" w:rsidR="00437DE1" w:rsidRPr="00E743D2" w:rsidRDefault="00437DE1" w:rsidP="00EE75E1">
            <w:pPr>
              <w:pStyle w:val="BodyAfterHead"/>
              <w:rPr>
                <w:rStyle w:val="Bold"/>
              </w:rPr>
            </w:pPr>
            <w:r w:rsidRPr="00E743D2">
              <w:rPr>
                <w:rStyle w:val="Bold"/>
              </w:rPr>
              <w:t>Author</w:t>
            </w:r>
          </w:p>
        </w:tc>
        <w:tc>
          <w:tcPr>
            <w:tcW w:w="3818" w:type="pct"/>
          </w:tcPr>
          <w:p w14:paraId="6A9433AC" w14:textId="715508B4" w:rsidR="00437DE1" w:rsidRPr="00923B63" w:rsidRDefault="00437DE1" w:rsidP="00EE75E1">
            <w:pPr>
              <w:pStyle w:val="BodyAfterHead"/>
            </w:pPr>
            <w:r>
              <w:t>The author of the manuscript</w:t>
            </w:r>
          </w:p>
        </w:tc>
      </w:tr>
      <w:tr w:rsidR="00161279" w:rsidRPr="00923B63" w14:paraId="492A559C" w14:textId="77777777" w:rsidTr="00161279">
        <w:tc>
          <w:tcPr>
            <w:tcW w:w="1182" w:type="pct"/>
          </w:tcPr>
          <w:p w14:paraId="37BF88EC" w14:textId="3C88CB4F" w:rsidR="00437DE1" w:rsidRPr="00E743D2" w:rsidRDefault="00437DE1" w:rsidP="00EE75E1">
            <w:pPr>
              <w:pStyle w:val="BodyAfterHead"/>
              <w:rPr>
                <w:rStyle w:val="Bold"/>
              </w:rPr>
            </w:pPr>
            <w:r w:rsidRPr="00E743D2">
              <w:rPr>
                <w:rStyle w:val="Bold"/>
              </w:rPr>
              <w:t>Publisher</w:t>
            </w:r>
          </w:p>
        </w:tc>
        <w:tc>
          <w:tcPr>
            <w:tcW w:w="3818" w:type="pct"/>
          </w:tcPr>
          <w:p w14:paraId="49F4A352" w14:textId="684E0DF5" w:rsidR="00437DE1" w:rsidRPr="00AF2856" w:rsidRDefault="00437DE1" w:rsidP="00EE75E1">
            <w:pPr>
              <w:pStyle w:val="BodyAfterHead"/>
            </w:pPr>
            <w:r>
              <w:t xml:space="preserve">The publisher’s name and city. Use a </w:t>
            </w:r>
            <w:r>
              <w:rPr>
                <w:rStyle w:val="Italic"/>
              </w:rPr>
              <w:t>soft return (a.k.a. line break)</w:t>
            </w:r>
            <w:r>
              <w:t xml:space="preserve"> to separate the publisher’s name from the publisher’s city. </w:t>
            </w:r>
            <w:r w:rsidR="00AF2856">
              <w:t xml:space="preserve">A soft return is </w:t>
            </w:r>
            <w:r w:rsidR="00AF2856">
              <w:rPr>
                <w:rStyle w:val="Code"/>
              </w:rPr>
              <w:t>Shift+Return</w:t>
            </w:r>
            <w:r w:rsidR="00AF2856">
              <w:t xml:space="preserve"> in all versions of Word.</w:t>
            </w:r>
          </w:p>
        </w:tc>
      </w:tr>
      <w:tr w:rsidR="00923B63" w:rsidRPr="00923B63" w14:paraId="20E730D4" w14:textId="77777777" w:rsidTr="00161279">
        <w:tc>
          <w:tcPr>
            <w:tcW w:w="5000" w:type="pct"/>
            <w:gridSpan w:val="2"/>
          </w:tcPr>
          <w:p w14:paraId="4C2E2250" w14:textId="381FCBB8" w:rsidR="00923B63" w:rsidRPr="00923B63" w:rsidRDefault="00923B63" w:rsidP="00437DE1">
            <w:pPr>
              <w:pStyle w:val="Head2"/>
              <w:ind w:left="-108" w:right="102"/>
            </w:pPr>
            <w:r w:rsidRPr="00923B63">
              <w:t>Copyright Page</w:t>
            </w:r>
          </w:p>
        </w:tc>
      </w:tr>
      <w:tr w:rsidR="00161279" w:rsidRPr="00923B63" w14:paraId="37FE57E9" w14:textId="77777777" w:rsidTr="00161279">
        <w:trPr>
          <w:trHeight w:val="513"/>
        </w:trPr>
        <w:tc>
          <w:tcPr>
            <w:tcW w:w="1182" w:type="pct"/>
          </w:tcPr>
          <w:p w14:paraId="6048FFB8" w14:textId="3423E7BD" w:rsidR="00923B63" w:rsidRPr="00E743D2" w:rsidRDefault="009A79B7" w:rsidP="00EE75E1">
            <w:pPr>
              <w:pStyle w:val="BodyAfterHead"/>
              <w:rPr>
                <w:rStyle w:val="Bold"/>
              </w:rPr>
            </w:pPr>
            <w:r w:rsidRPr="00E743D2">
              <w:rPr>
                <w:rStyle w:val="Bold"/>
              </w:rPr>
              <w:t>Copyright</w:t>
            </w:r>
          </w:p>
        </w:tc>
        <w:tc>
          <w:tcPr>
            <w:tcW w:w="3818" w:type="pct"/>
          </w:tcPr>
          <w:p w14:paraId="1EA888DF" w14:textId="2229B8EE" w:rsidR="00923B63" w:rsidRDefault="009A79B7" w:rsidP="00EE75E1">
            <w:pPr>
              <w:pStyle w:val="BodyAfterHead"/>
            </w:pPr>
            <w:r>
              <w:t>Apply this style to most of the paragraphs on the copyright page, except as noted below. These paragraphs are generally in a smaller typeface, with space above and below, and no indent.</w:t>
            </w:r>
          </w:p>
          <w:p w14:paraId="6B87135A" w14:textId="38800417" w:rsidR="009A79B7" w:rsidRPr="009A79B7" w:rsidRDefault="009A79B7" w:rsidP="00EE75E1">
            <w:pPr>
              <w:pStyle w:val="BodyAfterHead"/>
            </w:pPr>
            <w:r>
              <w:t xml:space="preserve">When a single line space is desired between two lines, use a </w:t>
            </w:r>
            <w:r>
              <w:rPr>
                <w:rStyle w:val="Italic"/>
              </w:rPr>
              <w:t>soft return</w:t>
            </w:r>
            <w:r>
              <w:t xml:space="preserve"> (</w:t>
            </w:r>
            <w:r w:rsidRPr="009A79B7">
              <w:rPr>
                <w:rStyle w:val="Code"/>
              </w:rPr>
              <w:t>Shift+Return</w:t>
            </w:r>
            <w:r>
              <w:t>) rather than a separate paragraph.</w:t>
            </w:r>
          </w:p>
        </w:tc>
      </w:tr>
      <w:tr w:rsidR="00161279" w:rsidRPr="00923B63" w14:paraId="7AE82C6F" w14:textId="77777777" w:rsidTr="00161279">
        <w:trPr>
          <w:trHeight w:val="513"/>
        </w:trPr>
        <w:tc>
          <w:tcPr>
            <w:tcW w:w="1182" w:type="pct"/>
          </w:tcPr>
          <w:p w14:paraId="44290626" w14:textId="2CF2B9A3" w:rsidR="009A79B7" w:rsidRPr="00E743D2" w:rsidRDefault="009A79B7" w:rsidP="00E743D2">
            <w:pPr>
              <w:pStyle w:val="BodyAfterHead"/>
              <w:rPr>
                <w:rStyle w:val="Bold"/>
              </w:rPr>
            </w:pPr>
            <w:r w:rsidRPr="00E743D2">
              <w:rPr>
                <w:rStyle w:val="Bold"/>
              </w:rPr>
              <w:t>Copyright</w:t>
            </w:r>
            <w:r w:rsidR="00E743D2">
              <w:rPr>
                <w:rStyle w:val="Bold"/>
              </w:rPr>
              <w:t xml:space="preserve"> </w:t>
            </w:r>
            <w:r w:rsidRPr="00E743D2">
              <w:rPr>
                <w:rStyle w:val="Bold"/>
              </w:rPr>
              <w:t>First</w:t>
            </w:r>
          </w:p>
        </w:tc>
        <w:tc>
          <w:tcPr>
            <w:tcW w:w="3818" w:type="pct"/>
          </w:tcPr>
          <w:p w14:paraId="74DDC554" w14:textId="0C64415F" w:rsidR="009A79B7" w:rsidRDefault="009A79B7" w:rsidP="00EE75E1">
            <w:pPr>
              <w:pStyle w:val="BodyAfterHead"/>
            </w:pPr>
            <w:r>
              <w:t>Use this style for the first paragraph on the copyright page. It includes a page break in the style definition.</w:t>
            </w:r>
          </w:p>
        </w:tc>
      </w:tr>
      <w:tr w:rsidR="00923B63" w:rsidRPr="00923B63" w14:paraId="2957288B" w14:textId="77777777" w:rsidTr="00161279">
        <w:tc>
          <w:tcPr>
            <w:tcW w:w="5000" w:type="pct"/>
            <w:gridSpan w:val="2"/>
          </w:tcPr>
          <w:p w14:paraId="36EC7BD3" w14:textId="495A35CB" w:rsidR="00923B63" w:rsidRPr="00923B63" w:rsidRDefault="00923B63" w:rsidP="00437DE1">
            <w:pPr>
              <w:pStyle w:val="Head2"/>
              <w:ind w:left="-108" w:right="102"/>
            </w:pPr>
            <w:r w:rsidRPr="00923B63">
              <w:t>Dedication</w:t>
            </w:r>
          </w:p>
        </w:tc>
      </w:tr>
      <w:tr w:rsidR="00161279" w:rsidRPr="00923B63" w14:paraId="5EC1D3E6" w14:textId="77777777" w:rsidTr="00161279">
        <w:tc>
          <w:tcPr>
            <w:tcW w:w="1182" w:type="pct"/>
          </w:tcPr>
          <w:p w14:paraId="0FBB1CA3" w14:textId="738F0AB9" w:rsidR="00923B63" w:rsidRPr="00E743D2" w:rsidRDefault="0035063D" w:rsidP="00EE75E1">
            <w:pPr>
              <w:pStyle w:val="BodyAfterHead"/>
              <w:rPr>
                <w:rStyle w:val="Bold"/>
              </w:rPr>
            </w:pPr>
            <w:r w:rsidRPr="00E743D2">
              <w:rPr>
                <w:rStyle w:val="Bold"/>
              </w:rPr>
              <w:t>Dedication First</w:t>
            </w:r>
          </w:p>
        </w:tc>
        <w:tc>
          <w:tcPr>
            <w:tcW w:w="3818" w:type="pct"/>
          </w:tcPr>
          <w:p w14:paraId="18465F47" w14:textId="32CF8D5A" w:rsidR="00923B63" w:rsidRPr="0035063D" w:rsidRDefault="0035063D" w:rsidP="00EE75E1">
            <w:pPr>
              <w:pStyle w:val="BodyAfterHead"/>
            </w:pPr>
            <w:r>
              <w:t xml:space="preserve">This style should be used for the first paragraph on the dedication page. Use </w:t>
            </w:r>
            <w:r>
              <w:rPr>
                <w:rStyle w:val="Italic"/>
              </w:rPr>
              <w:t>soft return</w:t>
            </w:r>
            <w:r>
              <w:t xml:space="preserve"> to create line breaks within a single dedication paragraph. This style includes a page break.</w:t>
            </w:r>
          </w:p>
        </w:tc>
      </w:tr>
      <w:tr w:rsidR="00161279" w:rsidRPr="00923B63" w14:paraId="717F3271" w14:textId="77777777" w:rsidTr="00161279">
        <w:tc>
          <w:tcPr>
            <w:tcW w:w="1182" w:type="pct"/>
          </w:tcPr>
          <w:p w14:paraId="46F39B12" w14:textId="076973E0" w:rsidR="0035063D" w:rsidRPr="00E743D2" w:rsidRDefault="0035063D" w:rsidP="00EE75E1">
            <w:pPr>
              <w:pStyle w:val="BodyAfterHead"/>
              <w:rPr>
                <w:rStyle w:val="Bold"/>
              </w:rPr>
            </w:pPr>
            <w:r w:rsidRPr="00E743D2">
              <w:rPr>
                <w:rStyle w:val="Bold"/>
              </w:rPr>
              <w:t>Dedication</w:t>
            </w:r>
          </w:p>
        </w:tc>
        <w:tc>
          <w:tcPr>
            <w:tcW w:w="3818" w:type="pct"/>
          </w:tcPr>
          <w:p w14:paraId="0A90D670" w14:textId="6F4CC529" w:rsidR="0035063D" w:rsidRDefault="0035063D" w:rsidP="00EE75E1">
            <w:pPr>
              <w:pStyle w:val="BodyAfterHead"/>
            </w:pPr>
            <w:r>
              <w:t>Additional dedications should use this style</w:t>
            </w:r>
            <w:r w:rsidR="002A6259">
              <w:t>.</w:t>
            </w:r>
          </w:p>
        </w:tc>
      </w:tr>
      <w:tr w:rsidR="00923B63" w:rsidRPr="00923B63" w14:paraId="2D04C5B7" w14:textId="77777777" w:rsidTr="00161279">
        <w:tc>
          <w:tcPr>
            <w:tcW w:w="5000" w:type="pct"/>
            <w:gridSpan w:val="2"/>
          </w:tcPr>
          <w:p w14:paraId="6F47B557" w14:textId="64666D3C" w:rsidR="00923B63" w:rsidRPr="00923B63" w:rsidRDefault="00923B63" w:rsidP="00437DE1">
            <w:pPr>
              <w:pStyle w:val="Head2"/>
              <w:ind w:left="-108" w:right="102"/>
            </w:pPr>
            <w:r w:rsidRPr="00923B63">
              <w:t>Table of Contents</w:t>
            </w:r>
          </w:p>
        </w:tc>
      </w:tr>
      <w:tr w:rsidR="00161279" w:rsidRPr="00923B63" w14:paraId="605505BE" w14:textId="77777777" w:rsidTr="00161279">
        <w:tc>
          <w:tcPr>
            <w:tcW w:w="1182" w:type="pct"/>
          </w:tcPr>
          <w:p w14:paraId="2B21C1BE" w14:textId="6029E03C" w:rsidR="00923B63" w:rsidRPr="00E743D2" w:rsidRDefault="0035063D" w:rsidP="00EE75E1">
            <w:pPr>
              <w:pStyle w:val="BodyAfterHead"/>
              <w:rPr>
                <w:rStyle w:val="Bold"/>
              </w:rPr>
            </w:pPr>
            <w:r w:rsidRPr="00E743D2">
              <w:rPr>
                <w:rStyle w:val="Bold"/>
              </w:rPr>
              <w:t>TOC Title</w:t>
            </w:r>
          </w:p>
        </w:tc>
        <w:tc>
          <w:tcPr>
            <w:tcW w:w="3818" w:type="pct"/>
          </w:tcPr>
          <w:p w14:paraId="49125BB5" w14:textId="1DFAB836" w:rsidR="00923B63" w:rsidRPr="00923B63" w:rsidRDefault="0035063D" w:rsidP="00EE75E1">
            <w:pPr>
              <w:pStyle w:val="BodyAfterHead"/>
            </w:pPr>
            <w:r>
              <w:t xml:space="preserve">Use this style for the </w:t>
            </w:r>
            <w:r w:rsidR="00E11A21">
              <w:t>TOC</w:t>
            </w:r>
            <w:r>
              <w:t xml:space="preserve"> title rather </w:t>
            </w:r>
            <w:r w:rsidR="00E11A21">
              <w:t>than Front Back Title, because Front Back Title is included in the TOC, whereas the TOC title should not be.</w:t>
            </w:r>
          </w:p>
        </w:tc>
      </w:tr>
      <w:tr w:rsidR="00161279" w:rsidRPr="00923B63" w14:paraId="2682E19C" w14:textId="77777777" w:rsidTr="00161279">
        <w:tc>
          <w:tcPr>
            <w:tcW w:w="1182" w:type="pct"/>
          </w:tcPr>
          <w:p w14:paraId="2B1AE886" w14:textId="0615F75D" w:rsidR="00EE75E1" w:rsidRPr="00E743D2" w:rsidRDefault="00EE75E1" w:rsidP="00EE75E1">
            <w:pPr>
              <w:pStyle w:val="BodyAfterHead"/>
              <w:rPr>
                <w:rStyle w:val="Bold"/>
              </w:rPr>
            </w:pPr>
            <w:r w:rsidRPr="00E743D2">
              <w:rPr>
                <w:rStyle w:val="Bold"/>
              </w:rPr>
              <w:t>TOC 1</w:t>
            </w:r>
          </w:p>
        </w:tc>
        <w:tc>
          <w:tcPr>
            <w:tcW w:w="3818" w:type="pct"/>
          </w:tcPr>
          <w:p w14:paraId="4257346C" w14:textId="0DF580CB" w:rsidR="00EE75E1" w:rsidRDefault="00EE75E1" w:rsidP="00EE75E1">
            <w:pPr>
              <w:pStyle w:val="BodyAfterHead"/>
            </w:pPr>
            <w:r>
              <w:t>The first level of a table of contents (chapter titles, etc.)</w:t>
            </w:r>
          </w:p>
        </w:tc>
      </w:tr>
      <w:tr w:rsidR="0035063D" w:rsidRPr="00923B63" w14:paraId="76187FBF" w14:textId="77777777" w:rsidTr="00161279">
        <w:tc>
          <w:tcPr>
            <w:tcW w:w="5000" w:type="pct"/>
            <w:gridSpan w:val="2"/>
          </w:tcPr>
          <w:p w14:paraId="578DCDAE" w14:textId="07558302" w:rsidR="0035063D" w:rsidRPr="00923B63" w:rsidRDefault="0035063D" w:rsidP="0035063D">
            <w:pPr>
              <w:pStyle w:val="Head2"/>
              <w:ind w:left="-108" w:right="102"/>
            </w:pPr>
            <w:r>
              <w:lastRenderedPageBreak/>
              <w:t>Other Front and Back Matter</w:t>
            </w:r>
          </w:p>
        </w:tc>
      </w:tr>
      <w:tr w:rsidR="00161279" w:rsidRPr="00923B63" w14:paraId="585AB746" w14:textId="77777777" w:rsidTr="00161279">
        <w:tc>
          <w:tcPr>
            <w:tcW w:w="1182" w:type="pct"/>
          </w:tcPr>
          <w:p w14:paraId="24E9C60A" w14:textId="7C7D8502" w:rsidR="0035063D" w:rsidRPr="00E743D2" w:rsidRDefault="0035063D" w:rsidP="00EE75E1">
            <w:pPr>
              <w:pStyle w:val="BodyAfterHead"/>
              <w:rPr>
                <w:rStyle w:val="Bold"/>
              </w:rPr>
            </w:pPr>
            <w:r w:rsidRPr="00E743D2">
              <w:rPr>
                <w:rStyle w:val="Bold"/>
              </w:rPr>
              <w:t>Front Back Title</w:t>
            </w:r>
          </w:p>
        </w:tc>
        <w:tc>
          <w:tcPr>
            <w:tcW w:w="3818" w:type="pct"/>
          </w:tcPr>
          <w:p w14:paraId="375F26A7" w14:textId="6778B67B" w:rsidR="0035063D" w:rsidRPr="00923B63" w:rsidRDefault="00EE75E1" w:rsidP="00EE75E1">
            <w:pPr>
              <w:pStyle w:val="BodyAfterHead"/>
            </w:pPr>
            <w:r>
              <w:t>This style indicates the title for a section of front or back matter: Acknowledgments, Colophon, Foreword, and the like.</w:t>
            </w:r>
          </w:p>
        </w:tc>
      </w:tr>
      <w:tr w:rsidR="00923B63" w:rsidRPr="00923B63" w14:paraId="5E813EDD" w14:textId="77777777" w:rsidTr="00161279">
        <w:tc>
          <w:tcPr>
            <w:tcW w:w="5000" w:type="pct"/>
            <w:gridSpan w:val="2"/>
          </w:tcPr>
          <w:p w14:paraId="42E4CC5F" w14:textId="07053706" w:rsidR="00923B63" w:rsidRPr="00923B63" w:rsidRDefault="00923B63" w:rsidP="00437DE1">
            <w:pPr>
              <w:pStyle w:val="Head2"/>
              <w:ind w:left="-108" w:right="102"/>
            </w:pPr>
            <w:r w:rsidRPr="00923B63">
              <w:t>Chapter Headings (Chapter Number and Chapter Title)</w:t>
            </w:r>
          </w:p>
        </w:tc>
      </w:tr>
      <w:tr w:rsidR="00161279" w:rsidRPr="00923B63" w14:paraId="7CFFD937" w14:textId="77777777" w:rsidTr="00161279">
        <w:tc>
          <w:tcPr>
            <w:tcW w:w="1182" w:type="pct"/>
          </w:tcPr>
          <w:p w14:paraId="1F5582C6" w14:textId="7C91B682" w:rsidR="00923B63" w:rsidRPr="00E743D2" w:rsidRDefault="00EE75E1" w:rsidP="00EE75E1">
            <w:pPr>
              <w:pStyle w:val="BodyAfterHead"/>
              <w:rPr>
                <w:rStyle w:val="Bold"/>
              </w:rPr>
            </w:pPr>
            <w:r w:rsidRPr="00E743D2">
              <w:rPr>
                <w:rStyle w:val="Bold"/>
              </w:rPr>
              <w:t>Chapter Title</w:t>
            </w:r>
          </w:p>
        </w:tc>
        <w:tc>
          <w:tcPr>
            <w:tcW w:w="3818" w:type="pct"/>
          </w:tcPr>
          <w:p w14:paraId="2E869B48" w14:textId="1EB1C2A4" w:rsidR="00923B63" w:rsidRPr="00923B63" w:rsidRDefault="00EE75E1" w:rsidP="00EE75E1">
            <w:pPr>
              <w:pStyle w:val="BodyAfterHead"/>
            </w:pPr>
            <w:r>
              <w:t>This paragraph style is used for the chapter number and title at the beginning of each chapter</w:t>
            </w:r>
            <w:r w:rsidR="00151490">
              <w:t xml:space="preserve">. </w:t>
            </w:r>
          </w:p>
        </w:tc>
      </w:tr>
      <w:tr w:rsidR="00161279" w:rsidRPr="00923B63" w14:paraId="3037663A" w14:textId="77777777" w:rsidTr="00161279">
        <w:tc>
          <w:tcPr>
            <w:tcW w:w="1182" w:type="pct"/>
          </w:tcPr>
          <w:p w14:paraId="4883507C" w14:textId="585980A2" w:rsidR="00EE75E1" w:rsidRPr="00E743D2" w:rsidRDefault="00EE75E1" w:rsidP="00EE75E1">
            <w:pPr>
              <w:pStyle w:val="BodyAfterHead"/>
              <w:rPr>
                <w:rStyle w:val="Bold"/>
              </w:rPr>
            </w:pPr>
            <w:r w:rsidRPr="00E743D2">
              <w:rPr>
                <w:rStyle w:val="Bold"/>
              </w:rPr>
              <w:t>Chapter Number</w:t>
            </w:r>
          </w:p>
        </w:tc>
        <w:tc>
          <w:tcPr>
            <w:tcW w:w="3818" w:type="pct"/>
          </w:tcPr>
          <w:p w14:paraId="1BF676F2" w14:textId="43D2D049" w:rsidR="00EE75E1" w:rsidRDefault="00F60C8F" w:rsidP="0012586B">
            <w:pPr>
              <w:pStyle w:val="BodyAfterHead"/>
            </w:pPr>
            <w:r>
              <w:t>The Chapter Number</w:t>
            </w:r>
            <w:r w:rsidR="00EE75E1">
              <w:t xml:space="preserve"> </w:t>
            </w:r>
            <w:r w:rsidR="00EE75E1" w:rsidRPr="00F60C8F">
              <w:rPr>
                <w:rStyle w:val="Italic"/>
              </w:rPr>
              <w:t>character</w:t>
            </w:r>
            <w:r w:rsidR="00EE75E1">
              <w:t xml:space="preserve"> style is used in the Chapter Title paragraph</w:t>
            </w:r>
            <w:r>
              <w:t xml:space="preserve"> before the chapter title itself</w:t>
            </w:r>
            <w:r w:rsidR="00EE75E1">
              <w:t xml:space="preserve">. If your book has both chapter numbers and titles, use a </w:t>
            </w:r>
            <w:r w:rsidR="00EE75E1">
              <w:rPr>
                <w:rStyle w:val="Italic"/>
              </w:rPr>
              <w:t>soft return</w:t>
            </w:r>
            <w:r w:rsidR="00EE75E1">
              <w:t xml:space="preserve"> (</w:t>
            </w:r>
            <w:r w:rsidR="00EE75E1" w:rsidRPr="00EE75E1">
              <w:rPr>
                <w:rStyle w:val="Code"/>
              </w:rPr>
              <w:t>Shift+Return</w:t>
            </w:r>
            <w:r w:rsidR="00EE75E1">
              <w:t>) to separate the chapter number from the chapter title.</w:t>
            </w:r>
          </w:p>
          <w:p w14:paraId="7FFAB20C" w14:textId="3DA9B92E" w:rsidR="0012586B" w:rsidRPr="0012586B" w:rsidRDefault="0012586B" w:rsidP="0012586B">
            <w:pPr>
              <w:pStyle w:val="BodyText"/>
            </w:pPr>
            <w:r>
              <w:t xml:space="preserve">It is also advisable to use a SEQ field for the value of the chapter numbers, so that your chapters will be automatically numbered. The field looks like this: </w:t>
            </w:r>
            <w:r w:rsidRPr="0012586B">
              <w:rPr>
                <w:rStyle w:val="Code"/>
              </w:rPr>
              <w:t>{ SEQ chapter \n }</w:t>
            </w:r>
            <w:r>
              <w:t xml:space="preserve">. To create this field, use the “Insert Field” menu / ribbon entry, and type the following text: </w:t>
            </w:r>
            <w:r w:rsidRPr="0012586B">
              <w:rPr>
                <w:rStyle w:val="Code"/>
              </w:rPr>
              <w:t>SEQ chapter \n</w:t>
            </w:r>
            <w:r>
              <w:t xml:space="preserve"> (or just copy and paste the chapter numbers from this document!).</w:t>
            </w:r>
          </w:p>
          <w:p w14:paraId="70B3790A" w14:textId="5999AE97" w:rsidR="0012586B" w:rsidRPr="0012586B" w:rsidRDefault="0012586B" w:rsidP="0012586B">
            <w:pPr>
              <w:pStyle w:val="BodyText"/>
            </w:pPr>
            <w:r>
              <w:rPr>
                <w:rStyle w:val="Bold"/>
              </w:rPr>
              <w:t>Note</w:t>
            </w:r>
            <w:r>
              <w:t xml:space="preserve">: Use fields for automatic numbering. Word has the ability to include automatic numbering in the paragraph style, but it is poorly implemented, so using it is ALWAYS a mistake. </w:t>
            </w:r>
          </w:p>
        </w:tc>
      </w:tr>
      <w:tr w:rsidR="00923B63" w:rsidRPr="00923B63" w14:paraId="0AAB2CA6" w14:textId="77777777" w:rsidTr="00161279">
        <w:tc>
          <w:tcPr>
            <w:tcW w:w="5000" w:type="pct"/>
            <w:gridSpan w:val="2"/>
          </w:tcPr>
          <w:p w14:paraId="2F405E5D" w14:textId="77777777" w:rsidR="00923B63" w:rsidRDefault="00923B63" w:rsidP="00D85428">
            <w:pPr>
              <w:pStyle w:val="Head2"/>
              <w:ind w:left="-108" w:right="102"/>
            </w:pPr>
            <w:r w:rsidRPr="00923B63">
              <w:t>Headings</w:t>
            </w:r>
          </w:p>
          <w:p w14:paraId="09D34FDB" w14:textId="5D4BEC95" w:rsidR="00D85428" w:rsidRPr="00D85428" w:rsidRDefault="00D85428" w:rsidP="00151490">
            <w:pPr>
              <w:pStyle w:val="BodyAfterHead"/>
            </w:pPr>
            <w:r w:rsidRPr="00151490">
              <w:rPr>
                <w:rStyle w:val="Bold"/>
              </w:rPr>
              <w:t>Note</w:t>
            </w:r>
            <w:r w:rsidRPr="00151490">
              <w:t>:</w:t>
            </w:r>
            <w:r>
              <w:t xml:space="preserve"> Word’s built-in system includes “Heading 1” through “Heading 9”</w:t>
            </w:r>
            <w:r w:rsidR="00151490">
              <w:t xml:space="preserve">, but these should not be used: “Heading 1” is equivalent to “Chapter Title”, not to “Head 1”. Word styles can have an “outline level” applied to them; the outline level is used to indicate the structure of the document. “Heading 1” through “Heading 9” have outline levels 1 through 9 applied to them, and this cannot be changed. In the manuscript, Chapter Title and Front Back Title have outline level 1, “Head 1” has outline level 2, and so on. This is, in fact, why we have defined “Head 1” for headings in the body of the document.  </w:t>
            </w:r>
          </w:p>
        </w:tc>
      </w:tr>
      <w:tr w:rsidR="00161279" w:rsidRPr="00923B63" w14:paraId="7567BCF4" w14:textId="77777777" w:rsidTr="00161279">
        <w:tc>
          <w:tcPr>
            <w:tcW w:w="1182" w:type="pct"/>
          </w:tcPr>
          <w:p w14:paraId="63DC9699" w14:textId="3653285E" w:rsidR="00923B63" w:rsidRPr="00E743D2" w:rsidRDefault="00D85428" w:rsidP="00EE75E1">
            <w:pPr>
              <w:pStyle w:val="BodyAfterHead"/>
              <w:rPr>
                <w:rStyle w:val="Bold"/>
              </w:rPr>
            </w:pPr>
            <w:r w:rsidRPr="00E743D2">
              <w:rPr>
                <w:rStyle w:val="Bold"/>
              </w:rPr>
              <w:t>Head 1</w:t>
            </w:r>
          </w:p>
        </w:tc>
        <w:tc>
          <w:tcPr>
            <w:tcW w:w="3818" w:type="pct"/>
          </w:tcPr>
          <w:p w14:paraId="208A5190" w14:textId="5593C797" w:rsidR="00923B63" w:rsidRPr="00923B63" w:rsidRDefault="00151490" w:rsidP="00151490">
            <w:pPr>
              <w:pStyle w:val="BodyAfterHead"/>
            </w:pPr>
            <w:r>
              <w:t>First-level heading inside the body of the document.</w:t>
            </w:r>
          </w:p>
        </w:tc>
      </w:tr>
      <w:tr w:rsidR="00161279" w:rsidRPr="00923B63" w14:paraId="743DD58E" w14:textId="77777777" w:rsidTr="00161279">
        <w:tc>
          <w:tcPr>
            <w:tcW w:w="1182" w:type="pct"/>
          </w:tcPr>
          <w:p w14:paraId="6551F2B2" w14:textId="03369948" w:rsidR="00151490" w:rsidRPr="00E743D2" w:rsidRDefault="00151490" w:rsidP="00EE75E1">
            <w:pPr>
              <w:pStyle w:val="BodyAfterHead"/>
              <w:rPr>
                <w:rStyle w:val="Bold"/>
              </w:rPr>
            </w:pPr>
            <w:r w:rsidRPr="00E743D2">
              <w:rPr>
                <w:rStyle w:val="Bold"/>
              </w:rPr>
              <w:t>Head 2</w:t>
            </w:r>
          </w:p>
        </w:tc>
        <w:tc>
          <w:tcPr>
            <w:tcW w:w="3818" w:type="pct"/>
          </w:tcPr>
          <w:p w14:paraId="13D8839D" w14:textId="0F1190C9" w:rsidR="00151490" w:rsidRDefault="00151490" w:rsidP="00EE75E1">
            <w:pPr>
              <w:pStyle w:val="BodyAfterHead"/>
            </w:pPr>
            <w:r>
              <w:t>Second-level heading inside the body of the document.</w:t>
            </w:r>
          </w:p>
        </w:tc>
      </w:tr>
      <w:tr w:rsidR="00161279" w:rsidRPr="00923B63" w14:paraId="31F772D0" w14:textId="77777777" w:rsidTr="00161279">
        <w:tc>
          <w:tcPr>
            <w:tcW w:w="1182" w:type="pct"/>
          </w:tcPr>
          <w:p w14:paraId="05E59494" w14:textId="7CFC723F" w:rsidR="00151490" w:rsidRPr="00E743D2" w:rsidRDefault="00151490" w:rsidP="00EE75E1">
            <w:pPr>
              <w:pStyle w:val="BodyAfterHead"/>
              <w:rPr>
                <w:rStyle w:val="Bold"/>
              </w:rPr>
            </w:pPr>
            <w:r w:rsidRPr="00E743D2">
              <w:rPr>
                <w:rStyle w:val="Bold"/>
              </w:rPr>
              <w:t>Head 3</w:t>
            </w:r>
          </w:p>
        </w:tc>
        <w:tc>
          <w:tcPr>
            <w:tcW w:w="3818" w:type="pct"/>
          </w:tcPr>
          <w:p w14:paraId="5381B487" w14:textId="0F78C4E2" w:rsidR="00151490" w:rsidRDefault="00151490" w:rsidP="00EE75E1">
            <w:pPr>
              <w:pStyle w:val="BodyAfterHead"/>
            </w:pPr>
            <w:r>
              <w:t>Third-level heading inside the body of the document.</w:t>
            </w:r>
          </w:p>
        </w:tc>
      </w:tr>
      <w:tr w:rsidR="00923B63" w:rsidRPr="00923B63" w14:paraId="08709985" w14:textId="77777777" w:rsidTr="00161279">
        <w:tc>
          <w:tcPr>
            <w:tcW w:w="5000" w:type="pct"/>
            <w:gridSpan w:val="2"/>
          </w:tcPr>
          <w:p w14:paraId="5D6BB7A2" w14:textId="432910DF" w:rsidR="00923B63" w:rsidRPr="00923B63" w:rsidRDefault="00923B63" w:rsidP="00437DE1">
            <w:pPr>
              <w:pStyle w:val="Head2"/>
              <w:ind w:left="-108" w:right="102"/>
            </w:pPr>
            <w:r w:rsidRPr="00923B63">
              <w:lastRenderedPageBreak/>
              <w:t>Body Text Styles</w:t>
            </w:r>
          </w:p>
        </w:tc>
      </w:tr>
      <w:tr w:rsidR="00161279" w:rsidRPr="00923B63" w14:paraId="3940782D" w14:textId="77777777" w:rsidTr="00161279">
        <w:tc>
          <w:tcPr>
            <w:tcW w:w="1182" w:type="pct"/>
          </w:tcPr>
          <w:p w14:paraId="62BE4AB9" w14:textId="2A633BF4" w:rsidR="00923B63" w:rsidRPr="00453926" w:rsidRDefault="00DF57D4" w:rsidP="00EE75E1">
            <w:pPr>
              <w:pStyle w:val="BodyAfterHead"/>
              <w:rPr>
                <w:rStyle w:val="Bold"/>
              </w:rPr>
            </w:pPr>
            <w:r w:rsidRPr="00453926">
              <w:rPr>
                <w:rStyle w:val="Bold"/>
              </w:rPr>
              <w:t>Body Text</w:t>
            </w:r>
          </w:p>
        </w:tc>
        <w:tc>
          <w:tcPr>
            <w:tcW w:w="3818" w:type="pct"/>
          </w:tcPr>
          <w:p w14:paraId="39457905" w14:textId="5E9689D7" w:rsidR="00923B63" w:rsidRPr="00923B63" w:rsidRDefault="00DF57D4" w:rsidP="00DF57D4">
            <w:pPr>
              <w:pStyle w:val="BodyAfterHead"/>
            </w:pPr>
            <w:r>
              <w:t xml:space="preserve">A “regular” paragraph of text in the body of the document. </w:t>
            </w:r>
          </w:p>
        </w:tc>
      </w:tr>
      <w:tr w:rsidR="00161279" w:rsidRPr="00923B63" w14:paraId="311A1192" w14:textId="77777777" w:rsidTr="00161279">
        <w:tc>
          <w:tcPr>
            <w:tcW w:w="1182" w:type="pct"/>
          </w:tcPr>
          <w:p w14:paraId="3AFD6DFA" w14:textId="47DB9567" w:rsidR="00DF57D4" w:rsidRPr="00453926" w:rsidRDefault="00DF57D4" w:rsidP="00EE75E1">
            <w:pPr>
              <w:pStyle w:val="BodyAfterHead"/>
              <w:rPr>
                <w:rStyle w:val="Bold"/>
              </w:rPr>
            </w:pPr>
            <w:r w:rsidRPr="00453926">
              <w:rPr>
                <w:rStyle w:val="Bold"/>
              </w:rPr>
              <w:t>Body First</w:t>
            </w:r>
          </w:p>
        </w:tc>
        <w:tc>
          <w:tcPr>
            <w:tcW w:w="3818" w:type="pct"/>
          </w:tcPr>
          <w:p w14:paraId="2770E551" w14:textId="4DFF70C6" w:rsidR="00DF57D4" w:rsidRDefault="00DF57D4" w:rsidP="00DF57D4">
            <w:pPr>
              <w:pStyle w:val="BodyAfterHead"/>
            </w:pPr>
            <w:r>
              <w:t>The first paragraph of text at the beginning of the chapter.</w:t>
            </w:r>
          </w:p>
        </w:tc>
      </w:tr>
      <w:tr w:rsidR="00161279" w:rsidRPr="00923B63" w14:paraId="71CCA0CA" w14:textId="77777777" w:rsidTr="00161279">
        <w:tc>
          <w:tcPr>
            <w:tcW w:w="1182" w:type="pct"/>
          </w:tcPr>
          <w:p w14:paraId="22B54545" w14:textId="6B83CDAE" w:rsidR="00DF57D4" w:rsidRPr="00453926" w:rsidRDefault="00DF57D4" w:rsidP="00EE75E1">
            <w:pPr>
              <w:pStyle w:val="BodyAfterHead"/>
              <w:rPr>
                <w:rStyle w:val="Bold"/>
              </w:rPr>
            </w:pPr>
            <w:r w:rsidRPr="00453926">
              <w:rPr>
                <w:rStyle w:val="Bold"/>
              </w:rPr>
              <w:t>Body After Head</w:t>
            </w:r>
          </w:p>
        </w:tc>
        <w:tc>
          <w:tcPr>
            <w:tcW w:w="3818" w:type="pct"/>
          </w:tcPr>
          <w:p w14:paraId="1F2F39E4" w14:textId="27332477" w:rsidR="00DF57D4" w:rsidRDefault="00DF57D4" w:rsidP="00DF57D4">
            <w:pPr>
              <w:pStyle w:val="BodyAfterHead"/>
            </w:pPr>
            <w:r>
              <w:t>A paragraph of body text immediately following a heading (Head 1, Head 2, Head 3)</w:t>
            </w:r>
          </w:p>
        </w:tc>
      </w:tr>
      <w:tr w:rsidR="00161279" w:rsidRPr="00923B63" w14:paraId="4F7147C8" w14:textId="77777777" w:rsidTr="00161279">
        <w:tc>
          <w:tcPr>
            <w:tcW w:w="1182" w:type="pct"/>
          </w:tcPr>
          <w:p w14:paraId="4539305D" w14:textId="700AAA44" w:rsidR="00DF57D4" w:rsidRPr="00453926" w:rsidRDefault="00DF57D4" w:rsidP="00EE75E1">
            <w:pPr>
              <w:pStyle w:val="BodyAfterHead"/>
              <w:rPr>
                <w:rStyle w:val="Bold"/>
              </w:rPr>
            </w:pPr>
            <w:r w:rsidRPr="00453926">
              <w:rPr>
                <w:rStyle w:val="Bold"/>
              </w:rPr>
              <w:t>Body Section</w:t>
            </w:r>
          </w:p>
        </w:tc>
        <w:tc>
          <w:tcPr>
            <w:tcW w:w="3818" w:type="pct"/>
          </w:tcPr>
          <w:p w14:paraId="3E013594" w14:textId="230E9E2A" w:rsidR="00DF57D4" w:rsidRDefault="00DF57D4" w:rsidP="00DF57D4">
            <w:pPr>
              <w:pStyle w:val="BodyAfterHead"/>
            </w:pPr>
            <w:r>
              <w:t xml:space="preserve">A paragraph of body text that begins a new section without a heading. (Depending on the design, these paragraphs might or might not be preceded by a dingbat paragraph. Editors should not worry about these design details and should just use the Body Section style for these headless section breaks.) </w:t>
            </w:r>
          </w:p>
        </w:tc>
      </w:tr>
      <w:tr w:rsidR="00923B63" w:rsidRPr="00923B63" w14:paraId="7AED4820" w14:textId="77777777" w:rsidTr="00161279">
        <w:tc>
          <w:tcPr>
            <w:tcW w:w="5000" w:type="pct"/>
            <w:gridSpan w:val="2"/>
          </w:tcPr>
          <w:p w14:paraId="310FF6C0" w14:textId="77777777" w:rsidR="00923B63" w:rsidRDefault="00923B63" w:rsidP="00437DE1">
            <w:pPr>
              <w:pStyle w:val="Head2"/>
              <w:ind w:left="-108" w:right="102"/>
            </w:pPr>
            <w:r w:rsidRPr="00923B63">
              <w:t>Lists</w:t>
            </w:r>
          </w:p>
          <w:p w14:paraId="476E0651" w14:textId="77777777" w:rsidR="00453926" w:rsidRDefault="00453926" w:rsidP="0017241D">
            <w:pPr>
              <w:pStyle w:val="BodyAfterHead"/>
            </w:pPr>
            <w:r>
              <w:rPr>
                <w:rStyle w:val="Bold"/>
              </w:rPr>
              <w:t>Note</w:t>
            </w:r>
            <w:r>
              <w:t xml:space="preserve">: Word includes a large number of numbered and bulleted list styles. It is </w:t>
            </w:r>
            <w:r w:rsidRPr="00453926">
              <w:rPr>
                <w:rStyle w:val="Italic"/>
              </w:rPr>
              <w:t>strongly recommended</w:t>
            </w:r>
            <w:r>
              <w:t xml:space="preserve"> not to use them, because of the wonky way that Word handles automatically numbered paragraphs. Instead, bullet characters and </w:t>
            </w:r>
            <w:r w:rsidR="0017241D">
              <w:t>fields, as described under “Automatic Numbering,” below</w:t>
            </w:r>
            <w:r>
              <w:t>.</w:t>
            </w:r>
          </w:p>
          <w:p w14:paraId="6FAA7F94" w14:textId="03575BAD" w:rsidR="00107066" w:rsidRPr="00107066" w:rsidRDefault="00107066" w:rsidP="00107066">
            <w:pPr>
              <w:pStyle w:val="BodyText"/>
            </w:pPr>
            <w:r>
              <w:t xml:space="preserve">List 1/2/3 can be used to create an outline. You can also define Poetry 1/2/3 based on List 1/2/3. </w:t>
            </w:r>
          </w:p>
        </w:tc>
      </w:tr>
      <w:tr w:rsidR="00161279" w:rsidRPr="00923B63" w14:paraId="6995E25A" w14:textId="77777777" w:rsidTr="00161279">
        <w:tc>
          <w:tcPr>
            <w:tcW w:w="1182" w:type="pct"/>
          </w:tcPr>
          <w:p w14:paraId="7BF4DB19" w14:textId="4A9BC9E6" w:rsidR="00923B63" w:rsidRPr="0017241D" w:rsidRDefault="004148A3" w:rsidP="00EE75E1">
            <w:pPr>
              <w:pStyle w:val="BodyAfterHead"/>
              <w:rPr>
                <w:rStyle w:val="Bold"/>
              </w:rPr>
            </w:pPr>
            <w:r w:rsidRPr="0017241D">
              <w:rPr>
                <w:rStyle w:val="Bold"/>
              </w:rPr>
              <w:t>List</w:t>
            </w:r>
          </w:p>
        </w:tc>
        <w:tc>
          <w:tcPr>
            <w:tcW w:w="3818" w:type="pct"/>
          </w:tcPr>
          <w:p w14:paraId="7B864870" w14:textId="00D0AD16" w:rsidR="00923B63" w:rsidRPr="00923B63" w:rsidRDefault="0017241D" w:rsidP="0017241D">
            <w:pPr>
              <w:pStyle w:val="BodyAfterHead"/>
            </w:pPr>
            <w:r>
              <w:t xml:space="preserve">A list paragraph that is not indented—i.e., “level 0”. </w:t>
            </w:r>
          </w:p>
        </w:tc>
      </w:tr>
      <w:tr w:rsidR="00161279" w:rsidRPr="00923B63" w14:paraId="31E52D00" w14:textId="77777777" w:rsidTr="00161279">
        <w:tc>
          <w:tcPr>
            <w:tcW w:w="1182" w:type="pct"/>
          </w:tcPr>
          <w:p w14:paraId="44390CE8" w14:textId="07EDFB59" w:rsidR="0017241D" w:rsidRPr="0017241D" w:rsidRDefault="0017241D" w:rsidP="00EE75E1">
            <w:pPr>
              <w:pStyle w:val="BodyAfterHead"/>
              <w:rPr>
                <w:rStyle w:val="Bold"/>
              </w:rPr>
            </w:pPr>
            <w:r>
              <w:rPr>
                <w:rStyle w:val="Bold"/>
              </w:rPr>
              <w:t>List 1</w:t>
            </w:r>
          </w:p>
        </w:tc>
        <w:tc>
          <w:tcPr>
            <w:tcW w:w="3818" w:type="pct"/>
          </w:tcPr>
          <w:p w14:paraId="5BB10A4E" w14:textId="3C791B73" w:rsidR="0017241D" w:rsidRDefault="0017241D" w:rsidP="00107066">
            <w:pPr>
              <w:pStyle w:val="BodyAfterHead"/>
            </w:pPr>
            <w:r>
              <w:t>A list paragraph with level</w:t>
            </w:r>
            <w:r w:rsidR="00107066">
              <w:t xml:space="preserve"> 1</w:t>
            </w:r>
            <w:r>
              <w:t xml:space="preserve"> indent</w:t>
            </w:r>
          </w:p>
        </w:tc>
      </w:tr>
      <w:tr w:rsidR="00161279" w:rsidRPr="00923B63" w14:paraId="6AF1C6A2" w14:textId="77777777" w:rsidTr="00161279">
        <w:tc>
          <w:tcPr>
            <w:tcW w:w="1182" w:type="pct"/>
          </w:tcPr>
          <w:p w14:paraId="0388B2B7" w14:textId="4FD0409A" w:rsidR="0017241D" w:rsidRPr="0017241D" w:rsidRDefault="0017241D" w:rsidP="00EE75E1">
            <w:pPr>
              <w:pStyle w:val="BodyAfterHead"/>
              <w:rPr>
                <w:rStyle w:val="Bold"/>
              </w:rPr>
            </w:pPr>
            <w:r>
              <w:rPr>
                <w:rStyle w:val="Bold"/>
              </w:rPr>
              <w:t>List 2</w:t>
            </w:r>
          </w:p>
        </w:tc>
        <w:tc>
          <w:tcPr>
            <w:tcW w:w="3818" w:type="pct"/>
          </w:tcPr>
          <w:p w14:paraId="2E3CBB7F" w14:textId="7485FAF5" w:rsidR="0017241D" w:rsidRDefault="00107066" w:rsidP="00107066">
            <w:pPr>
              <w:pStyle w:val="BodyAfterHead"/>
            </w:pPr>
            <w:r>
              <w:t>A list paragraph with level 2 indent</w:t>
            </w:r>
          </w:p>
        </w:tc>
      </w:tr>
      <w:tr w:rsidR="00161279" w:rsidRPr="00923B63" w14:paraId="717DF35C" w14:textId="77777777" w:rsidTr="00161279">
        <w:tc>
          <w:tcPr>
            <w:tcW w:w="1182" w:type="pct"/>
          </w:tcPr>
          <w:p w14:paraId="07146481" w14:textId="034B216D" w:rsidR="0017241D" w:rsidRPr="0017241D" w:rsidRDefault="0017241D" w:rsidP="00EE75E1">
            <w:pPr>
              <w:pStyle w:val="BodyAfterHead"/>
              <w:rPr>
                <w:rStyle w:val="Bold"/>
              </w:rPr>
            </w:pPr>
            <w:r>
              <w:rPr>
                <w:rStyle w:val="Bold"/>
              </w:rPr>
              <w:t>List 3</w:t>
            </w:r>
          </w:p>
        </w:tc>
        <w:tc>
          <w:tcPr>
            <w:tcW w:w="3818" w:type="pct"/>
          </w:tcPr>
          <w:p w14:paraId="346067E1" w14:textId="52F97799" w:rsidR="0017241D" w:rsidRDefault="00107066" w:rsidP="0017241D">
            <w:pPr>
              <w:pStyle w:val="BodyAfterHead"/>
            </w:pPr>
            <w:r>
              <w:t>A list paragraph with level 3 indent</w:t>
            </w:r>
          </w:p>
        </w:tc>
      </w:tr>
      <w:tr w:rsidR="00923B63" w:rsidRPr="00923B63" w14:paraId="34AAB29C" w14:textId="77777777" w:rsidTr="00161279">
        <w:tc>
          <w:tcPr>
            <w:tcW w:w="5000" w:type="pct"/>
            <w:gridSpan w:val="2"/>
          </w:tcPr>
          <w:p w14:paraId="4964B518" w14:textId="77777777" w:rsidR="00923B63" w:rsidRDefault="00923B63" w:rsidP="00437DE1">
            <w:pPr>
              <w:pStyle w:val="Head2"/>
              <w:ind w:left="-108" w:right="102"/>
            </w:pPr>
            <w:r w:rsidRPr="00923B63">
              <w:t>Tables</w:t>
            </w:r>
          </w:p>
          <w:p w14:paraId="0C29A4FA" w14:textId="517A9FD5" w:rsidR="00107066" w:rsidRPr="00107066" w:rsidRDefault="00107066" w:rsidP="00107066">
            <w:pPr>
              <w:pStyle w:val="BodyAfterHead"/>
              <w:rPr>
                <w:rStyle w:val="Note"/>
              </w:rPr>
            </w:pPr>
            <w:r>
              <w:rPr>
                <w:rStyle w:val="Note"/>
              </w:rPr>
              <w:t>[TODO]</w:t>
            </w:r>
          </w:p>
        </w:tc>
      </w:tr>
      <w:tr w:rsidR="00161279" w:rsidRPr="00923B63" w14:paraId="28517374" w14:textId="77777777" w:rsidTr="00161279">
        <w:tc>
          <w:tcPr>
            <w:tcW w:w="1182" w:type="pct"/>
          </w:tcPr>
          <w:p w14:paraId="1392CF76" w14:textId="77777777" w:rsidR="00923B63" w:rsidRPr="00923B63" w:rsidRDefault="00923B63" w:rsidP="00EE75E1">
            <w:pPr>
              <w:pStyle w:val="BodyAfterHead"/>
            </w:pPr>
          </w:p>
        </w:tc>
        <w:tc>
          <w:tcPr>
            <w:tcW w:w="3818" w:type="pct"/>
          </w:tcPr>
          <w:p w14:paraId="022D8B9B" w14:textId="77777777" w:rsidR="00923B63" w:rsidRPr="00923B63" w:rsidRDefault="00923B63" w:rsidP="00EE75E1">
            <w:pPr>
              <w:pStyle w:val="BodyAfterHead"/>
            </w:pPr>
          </w:p>
        </w:tc>
      </w:tr>
      <w:tr w:rsidR="00923B63" w:rsidRPr="00923B63" w14:paraId="7B66BDDE" w14:textId="77777777" w:rsidTr="00161279">
        <w:tc>
          <w:tcPr>
            <w:tcW w:w="5000" w:type="pct"/>
            <w:gridSpan w:val="2"/>
          </w:tcPr>
          <w:p w14:paraId="6478633E" w14:textId="77777777" w:rsidR="00923B63" w:rsidRDefault="00923B63" w:rsidP="00437DE1">
            <w:pPr>
              <w:pStyle w:val="Head2"/>
              <w:ind w:left="-108" w:right="102"/>
            </w:pPr>
            <w:r w:rsidRPr="00923B63">
              <w:t>Images and Captions</w:t>
            </w:r>
          </w:p>
          <w:p w14:paraId="088542F7" w14:textId="79842F4A" w:rsidR="00107066" w:rsidRPr="00107066" w:rsidRDefault="00107066" w:rsidP="00107066">
            <w:pPr>
              <w:pStyle w:val="BodyAfterHead"/>
            </w:pPr>
            <w:r>
              <w:rPr>
                <w:rStyle w:val="Note"/>
              </w:rPr>
              <w:t>[TODO]</w:t>
            </w:r>
          </w:p>
        </w:tc>
      </w:tr>
      <w:tr w:rsidR="00161279" w:rsidRPr="00923B63" w14:paraId="31B2EBC6" w14:textId="77777777" w:rsidTr="00161279">
        <w:tc>
          <w:tcPr>
            <w:tcW w:w="1182" w:type="pct"/>
          </w:tcPr>
          <w:p w14:paraId="2F8EDA12" w14:textId="77777777" w:rsidR="00923B63" w:rsidRPr="00923B63" w:rsidRDefault="00923B63" w:rsidP="00EE75E1">
            <w:pPr>
              <w:pStyle w:val="BodyAfterHead"/>
            </w:pPr>
          </w:p>
        </w:tc>
        <w:tc>
          <w:tcPr>
            <w:tcW w:w="3818" w:type="pct"/>
          </w:tcPr>
          <w:p w14:paraId="1650B816" w14:textId="77777777" w:rsidR="00923B63" w:rsidRPr="00923B63" w:rsidRDefault="00923B63" w:rsidP="00EE75E1">
            <w:pPr>
              <w:pStyle w:val="BodyAfterHead"/>
            </w:pPr>
          </w:p>
        </w:tc>
      </w:tr>
    </w:tbl>
    <w:p w14:paraId="03C22F92" w14:textId="664631BB" w:rsidR="00923B63" w:rsidRDefault="0017241D" w:rsidP="0017241D">
      <w:pPr>
        <w:pStyle w:val="ChapterTitle"/>
      </w:pPr>
      <w:r w:rsidRPr="00104ED3">
        <w:rPr>
          <w:rStyle w:val="ChapterNumber"/>
        </w:rPr>
        <w:lastRenderedPageBreak/>
        <w:fldChar w:fldCharType="begin"/>
      </w:r>
      <w:r w:rsidRPr="00104ED3">
        <w:rPr>
          <w:rStyle w:val="ChapterNumber"/>
        </w:rPr>
        <w:instrText xml:space="preserve"> SEQ chapter \n </w:instrText>
      </w:r>
      <w:r w:rsidRPr="00104ED3">
        <w:rPr>
          <w:rStyle w:val="ChapterNumber"/>
        </w:rPr>
        <w:fldChar w:fldCharType="separate"/>
      </w:r>
      <w:bookmarkStart w:id="7" w:name="_Toc485731693"/>
      <w:r w:rsidR="00A24D2A">
        <w:rPr>
          <w:rStyle w:val="ChapterNumber"/>
          <w:noProof/>
        </w:rPr>
        <w:t>4</w:t>
      </w:r>
      <w:r w:rsidRPr="00104ED3">
        <w:rPr>
          <w:rStyle w:val="ChapterNumber"/>
        </w:rPr>
        <w:fldChar w:fldCharType="end"/>
      </w:r>
      <w:r>
        <w:br/>
        <w:t xml:space="preserve">Automatic Numbering </w:t>
      </w:r>
      <w:r>
        <w:br/>
        <w:t>(and Other Useful Fields)</w:t>
      </w:r>
      <w:bookmarkEnd w:id="7"/>
    </w:p>
    <w:p w14:paraId="2DEECE31" w14:textId="293BF0B4" w:rsidR="0017241D" w:rsidRDefault="00523136" w:rsidP="0017241D">
      <w:pPr>
        <w:pStyle w:val="BodyFirst"/>
        <w:rPr>
          <w:rStyle w:val="Note"/>
        </w:rPr>
      </w:pPr>
      <w:r>
        <w:rPr>
          <w:rStyle w:val="Note"/>
        </w:rPr>
        <w:t>[TODO]</w:t>
      </w:r>
    </w:p>
    <w:p w14:paraId="644799B2" w14:textId="17B6BC94" w:rsidR="00B068CE" w:rsidRDefault="00B068CE" w:rsidP="00B068CE">
      <w:pPr>
        <w:pStyle w:val="Head1"/>
      </w:pPr>
      <w:r>
        <w:lastRenderedPageBreak/>
        <w:t>List Numbers</w:t>
      </w:r>
    </w:p>
    <w:p w14:paraId="5A4D1C27" w14:textId="69401D46" w:rsidR="00753228" w:rsidRDefault="00753228" w:rsidP="00753228">
      <w:pPr>
        <w:pStyle w:val="BodyAfterHead"/>
      </w:pPr>
      <w:r>
        <w:t>I recommend the LISTNUM field for all numbered lists. The LISTNUM field has the following characteristics:</w:t>
      </w:r>
    </w:p>
    <w:p w14:paraId="7134A01B" w14:textId="1594257A" w:rsidR="00753228" w:rsidRDefault="00753228" w:rsidP="00753228">
      <w:pPr>
        <w:pStyle w:val="List"/>
      </w:pPr>
      <w:r>
        <w:t>•</w:t>
      </w:r>
      <w:r>
        <w:tab/>
        <w:t>There are three kinds of LISTNUM fields: “number”, “outline”, and “legal”. The format of the numbers for each kind of list is fixed and cannot be changed. Choose the kind and level that matches your desired number format.</w:t>
      </w:r>
    </w:p>
    <w:p w14:paraId="37F470D5" w14:textId="11702AEA" w:rsidR="00753228" w:rsidRDefault="00753228" w:rsidP="00753228">
      <w:pPr>
        <w:pStyle w:val="List"/>
      </w:pPr>
      <w:r>
        <w:t>•</w:t>
      </w:r>
      <w:r>
        <w:tab/>
        <w:t>Each kind of list can have up to 9 levels. The numbering of nested list items automatically reflects the level of the item. For instance, all level 1 items will number sequentially, and level 2 items will number sequentially inside each level 1 item.</w:t>
      </w:r>
    </w:p>
    <w:p w14:paraId="6410FD58" w14:textId="6F6E74F6" w:rsidR="00753228" w:rsidRPr="00753228" w:rsidRDefault="00753228" w:rsidP="00753228">
      <w:pPr>
        <w:pStyle w:val="List"/>
      </w:pPr>
      <w:r>
        <w:t>•</w:t>
      </w:r>
      <w:r>
        <w:tab/>
        <w:t xml:space="preserve">The numbering of each list starts at 1 (or the equivalent of 1) at the beginning of the document. If you want to start a list at a different number, you can add a flag that indicates what number to start with (e.g, </w:t>
      </w:r>
      <w:r w:rsidRPr="00753228">
        <w:rPr>
          <w:rStyle w:val="Code"/>
        </w:rPr>
        <w:t>\s 1</w:t>
      </w:r>
      <w:r>
        <w:t xml:space="preserve"> means start with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0"/>
        <w:gridCol w:w="3180"/>
      </w:tblGrid>
      <w:tr w:rsidR="00753228" w:rsidRPr="00753228" w14:paraId="20190017" w14:textId="77777777" w:rsidTr="00753228">
        <w:tc>
          <w:tcPr>
            <w:tcW w:w="5000" w:type="pct"/>
            <w:gridSpan w:val="2"/>
          </w:tcPr>
          <w:p w14:paraId="456A750B" w14:textId="6AC67395" w:rsidR="00753228" w:rsidRPr="00753228" w:rsidRDefault="00753228" w:rsidP="004441A2">
            <w:pPr>
              <w:pStyle w:val="Head2"/>
            </w:pPr>
            <w:r w:rsidRPr="00753228">
              <w:t>Regular Num</w:t>
            </w:r>
            <w:r>
              <w:br w:type="column"/>
            </w:r>
            <w:r w:rsidRPr="00753228">
              <w:t>bered Lists</w:t>
            </w:r>
          </w:p>
        </w:tc>
      </w:tr>
      <w:tr w:rsidR="00753228" w:rsidRPr="00753228" w14:paraId="16B84DD4" w14:textId="77777777" w:rsidTr="00753228">
        <w:tc>
          <w:tcPr>
            <w:tcW w:w="3160" w:type="pct"/>
          </w:tcPr>
          <w:p w14:paraId="7A2524B4" w14:textId="77777777" w:rsidR="00753228" w:rsidRPr="00753228" w:rsidRDefault="00753228" w:rsidP="00753228">
            <w:pPr>
              <w:pStyle w:val="BodyAfterHead"/>
              <w:rPr>
                <w:rStyle w:val="Code"/>
              </w:rPr>
            </w:pPr>
            <w:r w:rsidRPr="00753228">
              <w:rPr>
                <w:rStyle w:val="Code"/>
              </w:rPr>
              <w:t>LISTNUM NumberDefault \l 1</w:t>
            </w:r>
          </w:p>
        </w:tc>
        <w:tc>
          <w:tcPr>
            <w:tcW w:w="1840" w:type="pct"/>
          </w:tcPr>
          <w:p w14:paraId="7DFE0FFD" w14:textId="77777777" w:rsidR="00753228" w:rsidRPr="00753228" w:rsidRDefault="00753228" w:rsidP="00753228">
            <w:pPr>
              <w:pStyle w:val="BodyAfterHead"/>
            </w:pPr>
            <w:r w:rsidRPr="00753228">
              <w:fldChar w:fldCharType="begin"/>
            </w:r>
            <w:r w:rsidRPr="00753228">
              <w:instrText xml:space="preserve"> LISTNUM NumberDefault \l 1 </w:instrText>
            </w:r>
            <w:r w:rsidRPr="00753228">
              <w:fldChar w:fldCharType="end"/>
            </w:r>
          </w:p>
        </w:tc>
      </w:tr>
      <w:tr w:rsidR="00753228" w:rsidRPr="00753228" w14:paraId="38E335B2" w14:textId="77777777" w:rsidTr="00753228">
        <w:tc>
          <w:tcPr>
            <w:tcW w:w="3160" w:type="pct"/>
          </w:tcPr>
          <w:p w14:paraId="378E8DAA" w14:textId="77777777" w:rsidR="00753228" w:rsidRPr="00753228" w:rsidRDefault="00753228" w:rsidP="00753228">
            <w:pPr>
              <w:pStyle w:val="BodyAfterHead"/>
              <w:rPr>
                <w:rStyle w:val="Code"/>
              </w:rPr>
            </w:pPr>
            <w:r w:rsidRPr="00753228">
              <w:rPr>
                <w:rStyle w:val="Code"/>
              </w:rPr>
              <w:t>LISTNUM NumberDefault \l 2</w:t>
            </w:r>
          </w:p>
        </w:tc>
        <w:tc>
          <w:tcPr>
            <w:tcW w:w="1840" w:type="pct"/>
          </w:tcPr>
          <w:p w14:paraId="72DD8FD1" w14:textId="77777777" w:rsidR="00753228" w:rsidRPr="00753228" w:rsidRDefault="00753228" w:rsidP="00753228">
            <w:pPr>
              <w:pStyle w:val="BodyAfterHead"/>
            </w:pPr>
            <w:r w:rsidRPr="00753228">
              <w:fldChar w:fldCharType="begin"/>
            </w:r>
            <w:r w:rsidRPr="00753228">
              <w:instrText xml:space="preserve"> LISTNUM NumberDefault \l 2 </w:instrText>
            </w:r>
            <w:r w:rsidRPr="00753228">
              <w:fldChar w:fldCharType="end"/>
            </w:r>
          </w:p>
        </w:tc>
      </w:tr>
      <w:tr w:rsidR="00753228" w:rsidRPr="00753228" w14:paraId="4DB03D5D" w14:textId="77777777" w:rsidTr="00753228">
        <w:tc>
          <w:tcPr>
            <w:tcW w:w="3160" w:type="pct"/>
          </w:tcPr>
          <w:p w14:paraId="7F8FAF5F" w14:textId="77777777" w:rsidR="00753228" w:rsidRPr="00753228" w:rsidRDefault="00753228" w:rsidP="00753228">
            <w:pPr>
              <w:pStyle w:val="BodyAfterHead"/>
              <w:rPr>
                <w:rStyle w:val="Code"/>
              </w:rPr>
            </w:pPr>
            <w:r w:rsidRPr="00753228">
              <w:rPr>
                <w:rStyle w:val="Code"/>
              </w:rPr>
              <w:t>LISTNUM NumberDefault \l 3</w:t>
            </w:r>
          </w:p>
        </w:tc>
        <w:tc>
          <w:tcPr>
            <w:tcW w:w="1840" w:type="pct"/>
          </w:tcPr>
          <w:p w14:paraId="4647DB2E" w14:textId="77777777" w:rsidR="00753228" w:rsidRPr="00753228" w:rsidRDefault="00753228" w:rsidP="00753228">
            <w:pPr>
              <w:pStyle w:val="BodyAfterHead"/>
            </w:pPr>
            <w:r w:rsidRPr="00753228">
              <w:fldChar w:fldCharType="begin"/>
            </w:r>
            <w:r w:rsidRPr="00753228">
              <w:instrText xml:space="preserve"> LISTNUM NumberDefault \l 3 </w:instrText>
            </w:r>
            <w:r w:rsidRPr="00753228">
              <w:fldChar w:fldCharType="end"/>
            </w:r>
          </w:p>
        </w:tc>
      </w:tr>
      <w:tr w:rsidR="00753228" w:rsidRPr="00753228" w14:paraId="56083BA1" w14:textId="77777777" w:rsidTr="00753228">
        <w:tc>
          <w:tcPr>
            <w:tcW w:w="3160" w:type="pct"/>
          </w:tcPr>
          <w:p w14:paraId="7D2F07D3" w14:textId="77777777" w:rsidR="00753228" w:rsidRPr="00753228" w:rsidRDefault="00753228" w:rsidP="00753228">
            <w:pPr>
              <w:pStyle w:val="BodyAfterHead"/>
              <w:rPr>
                <w:rStyle w:val="Code"/>
              </w:rPr>
            </w:pPr>
            <w:r w:rsidRPr="00753228">
              <w:rPr>
                <w:rStyle w:val="Code"/>
              </w:rPr>
              <w:t>LISTNUM NumberDefault \l 4</w:t>
            </w:r>
          </w:p>
        </w:tc>
        <w:tc>
          <w:tcPr>
            <w:tcW w:w="1840" w:type="pct"/>
          </w:tcPr>
          <w:p w14:paraId="104C3133" w14:textId="77777777" w:rsidR="00753228" w:rsidRPr="00753228" w:rsidRDefault="00753228" w:rsidP="00753228">
            <w:pPr>
              <w:pStyle w:val="BodyAfterHead"/>
            </w:pPr>
            <w:r w:rsidRPr="00753228">
              <w:fldChar w:fldCharType="begin"/>
            </w:r>
            <w:r w:rsidRPr="00753228">
              <w:instrText xml:space="preserve"> LISTNUM NumberDefault \l 4 </w:instrText>
            </w:r>
            <w:r w:rsidRPr="00753228">
              <w:fldChar w:fldCharType="end"/>
            </w:r>
          </w:p>
        </w:tc>
      </w:tr>
      <w:tr w:rsidR="00753228" w:rsidRPr="00753228" w14:paraId="511859DB" w14:textId="77777777" w:rsidTr="00753228">
        <w:tc>
          <w:tcPr>
            <w:tcW w:w="3160" w:type="pct"/>
          </w:tcPr>
          <w:p w14:paraId="14E481FB" w14:textId="77777777" w:rsidR="00753228" w:rsidRPr="00753228" w:rsidRDefault="00753228" w:rsidP="00753228">
            <w:pPr>
              <w:pStyle w:val="BodyAfterHead"/>
              <w:rPr>
                <w:rStyle w:val="Code"/>
              </w:rPr>
            </w:pPr>
            <w:r w:rsidRPr="00753228">
              <w:rPr>
                <w:rStyle w:val="Code"/>
              </w:rPr>
              <w:t>LISTNUM NumberDefault \l 5</w:t>
            </w:r>
          </w:p>
        </w:tc>
        <w:tc>
          <w:tcPr>
            <w:tcW w:w="1840" w:type="pct"/>
          </w:tcPr>
          <w:p w14:paraId="1D5B42A4" w14:textId="77777777" w:rsidR="00753228" w:rsidRPr="00753228" w:rsidRDefault="00753228" w:rsidP="00753228">
            <w:pPr>
              <w:pStyle w:val="BodyAfterHead"/>
            </w:pPr>
            <w:r w:rsidRPr="00753228">
              <w:fldChar w:fldCharType="begin"/>
            </w:r>
            <w:r w:rsidRPr="00753228">
              <w:instrText xml:space="preserve"> LISTNUM NumberDefault \l 5 </w:instrText>
            </w:r>
            <w:r w:rsidRPr="00753228">
              <w:fldChar w:fldCharType="end"/>
            </w:r>
          </w:p>
        </w:tc>
      </w:tr>
      <w:tr w:rsidR="00753228" w:rsidRPr="00753228" w14:paraId="68AF23FD" w14:textId="77777777" w:rsidTr="00753228">
        <w:tc>
          <w:tcPr>
            <w:tcW w:w="3160" w:type="pct"/>
          </w:tcPr>
          <w:p w14:paraId="2E3BFCF4" w14:textId="77777777" w:rsidR="00753228" w:rsidRPr="00753228" w:rsidRDefault="00753228" w:rsidP="00753228">
            <w:pPr>
              <w:pStyle w:val="BodyAfterHead"/>
              <w:rPr>
                <w:rStyle w:val="Code"/>
              </w:rPr>
            </w:pPr>
            <w:r w:rsidRPr="00753228">
              <w:rPr>
                <w:rStyle w:val="Code"/>
              </w:rPr>
              <w:t>LISTNUM NumberDefault \l 6</w:t>
            </w:r>
          </w:p>
        </w:tc>
        <w:tc>
          <w:tcPr>
            <w:tcW w:w="1840" w:type="pct"/>
          </w:tcPr>
          <w:p w14:paraId="4E63E0AD" w14:textId="77777777" w:rsidR="00753228" w:rsidRPr="00753228" w:rsidRDefault="00753228" w:rsidP="00753228">
            <w:pPr>
              <w:pStyle w:val="BodyAfterHead"/>
            </w:pPr>
            <w:r w:rsidRPr="00753228">
              <w:fldChar w:fldCharType="begin"/>
            </w:r>
            <w:r w:rsidRPr="00753228">
              <w:instrText xml:space="preserve"> LISTNUM NumberDefault \l 6 </w:instrText>
            </w:r>
            <w:r w:rsidRPr="00753228">
              <w:fldChar w:fldCharType="end"/>
            </w:r>
          </w:p>
        </w:tc>
      </w:tr>
      <w:tr w:rsidR="00753228" w:rsidRPr="00753228" w14:paraId="642735BC" w14:textId="77777777" w:rsidTr="00753228">
        <w:tc>
          <w:tcPr>
            <w:tcW w:w="3160" w:type="pct"/>
          </w:tcPr>
          <w:p w14:paraId="22048444" w14:textId="77777777" w:rsidR="00753228" w:rsidRPr="00753228" w:rsidRDefault="00753228" w:rsidP="00753228">
            <w:pPr>
              <w:pStyle w:val="BodyAfterHead"/>
              <w:rPr>
                <w:rStyle w:val="Code"/>
              </w:rPr>
            </w:pPr>
            <w:r w:rsidRPr="00753228">
              <w:rPr>
                <w:rStyle w:val="Code"/>
              </w:rPr>
              <w:t>LISTNUM NumberDefault \l 7</w:t>
            </w:r>
          </w:p>
        </w:tc>
        <w:tc>
          <w:tcPr>
            <w:tcW w:w="1840" w:type="pct"/>
          </w:tcPr>
          <w:p w14:paraId="2252F900" w14:textId="77777777" w:rsidR="00753228" w:rsidRPr="00753228" w:rsidRDefault="00753228" w:rsidP="00753228">
            <w:pPr>
              <w:pStyle w:val="BodyAfterHead"/>
            </w:pPr>
            <w:r w:rsidRPr="00753228">
              <w:fldChar w:fldCharType="begin"/>
            </w:r>
            <w:r w:rsidRPr="00753228">
              <w:instrText xml:space="preserve"> LISTNUM NumberDefault \l 7 </w:instrText>
            </w:r>
            <w:r w:rsidRPr="00753228">
              <w:fldChar w:fldCharType="end"/>
            </w:r>
          </w:p>
        </w:tc>
      </w:tr>
      <w:tr w:rsidR="00753228" w:rsidRPr="00753228" w14:paraId="3EE1C9DF" w14:textId="77777777" w:rsidTr="00753228">
        <w:tc>
          <w:tcPr>
            <w:tcW w:w="3160" w:type="pct"/>
          </w:tcPr>
          <w:p w14:paraId="4F456B1A" w14:textId="77777777" w:rsidR="00753228" w:rsidRPr="00753228" w:rsidRDefault="00753228" w:rsidP="00753228">
            <w:pPr>
              <w:pStyle w:val="BodyAfterHead"/>
              <w:rPr>
                <w:rStyle w:val="Code"/>
              </w:rPr>
            </w:pPr>
            <w:r w:rsidRPr="00753228">
              <w:rPr>
                <w:rStyle w:val="Code"/>
              </w:rPr>
              <w:t>LISTNUM NumberDefault \l 8</w:t>
            </w:r>
          </w:p>
        </w:tc>
        <w:tc>
          <w:tcPr>
            <w:tcW w:w="1840" w:type="pct"/>
          </w:tcPr>
          <w:p w14:paraId="352A9D50" w14:textId="77777777" w:rsidR="00753228" w:rsidRPr="00753228" w:rsidRDefault="00753228" w:rsidP="00753228">
            <w:pPr>
              <w:pStyle w:val="BodyAfterHead"/>
            </w:pPr>
            <w:r w:rsidRPr="00753228">
              <w:fldChar w:fldCharType="begin"/>
            </w:r>
            <w:r w:rsidRPr="00753228">
              <w:instrText xml:space="preserve"> LISTNUM NumberDefault \l 8 </w:instrText>
            </w:r>
            <w:r w:rsidRPr="00753228">
              <w:fldChar w:fldCharType="end"/>
            </w:r>
          </w:p>
        </w:tc>
      </w:tr>
      <w:tr w:rsidR="00753228" w:rsidRPr="00753228" w14:paraId="1D43F793" w14:textId="77777777" w:rsidTr="00753228">
        <w:tc>
          <w:tcPr>
            <w:tcW w:w="3160" w:type="pct"/>
          </w:tcPr>
          <w:p w14:paraId="770A589C" w14:textId="77777777" w:rsidR="00753228" w:rsidRPr="00753228" w:rsidRDefault="00753228" w:rsidP="00753228">
            <w:pPr>
              <w:pStyle w:val="BodyAfterHead"/>
              <w:rPr>
                <w:rStyle w:val="Code"/>
              </w:rPr>
            </w:pPr>
            <w:r w:rsidRPr="00753228">
              <w:rPr>
                <w:rStyle w:val="Code"/>
              </w:rPr>
              <w:t>LISTNUM NumberDefault \l 9</w:t>
            </w:r>
          </w:p>
        </w:tc>
        <w:tc>
          <w:tcPr>
            <w:tcW w:w="1840" w:type="pct"/>
          </w:tcPr>
          <w:p w14:paraId="62F64863" w14:textId="77777777" w:rsidR="00753228" w:rsidRPr="00753228" w:rsidRDefault="00753228" w:rsidP="00753228">
            <w:pPr>
              <w:pStyle w:val="BodyAfterHead"/>
            </w:pPr>
            <w:r w:rsidRPr="00753228">
              <w:fldChar w:fldCharType="begin"/>
            </w:r>
            <w:r w:rsidRPr="00753228">
              <w:instrText xml:space="preserve"> LISTNUM NumberDefault \l 9 </w:instrText>
            </w:r>
            <w:r w:rsidRPr="00753228">
              <w:fldChar w:fldCharType="end"/>
            </w:r>
          </w:p>
        </w:tc>
      </w:tr>
      <w:tr w:rsidR="00753228" w:rsidRPr="00753228" w14:paraId="66483898" w14:textId="77777777" w:rsidTr="00753228">
        <w:tc>
          <w:tcPr>
            <w:tcW w:w="5000" w:type="pct"/>
            <w:gridSpan w:val="2"/>
          </w:tcPr>
          <w:p w14:paraId="13BD7543" w14:textId="10E8B4E2" w:rsidR="00753228" w:rsidRPr="00753228" w:rsidRDefault="00753228" w:rsidP="004441A2">
            <w:pPr>
              <w:pStyle w:val="Head2"/>
            </w:pPr>
            <w:r w:rsidRPr="00753228">
              <w:t>Outline Lists</w:t>
            </w:r>
          </w:p>
        </w:tc>
      </w:tr>
      <w:tr w:rsidR="00753228" w:rsidRPr="00753228" w14:paraId="472EBD01" w14:textId="77777777" w:rsidTr="00753228">
        <w:tc>
          <w:tcPr>
            <w:tcW w:w="3160" w:type="pct"/>
          </w:tcPr>
          <w:p w14:paraId="7BB01454" w14:textId="77777777" w:rsidR="00753228" w:rsidRPr="00753228" w:rsidRDefault="00753228" w:rsidP="00753228">
            <w:pPr>
              <w:pStyle w:val="BodyAfterHead"/>
              <w:rPr>
                <w:rStyle w:val="Code"/>
              </w:rPr>
            </w:pPr>
            <w:r w:rsidRPr="00753228">
              <w:rPr>
                <w:rStyle w:val="Code"/>
              </w:rPr>
              <w:t>LISTNUM OutlineDefault \l 1</w:t>
            </w:r>
          </w:p>
        </w:tc>
        <w:tc>
          <w:tcPr>
            <w:tcW w:w="1840" w:type="pct"/>
          </w:tcPr>
          <w:p w14:paraId="2D08D70C" w14:textId="77777777" w:rsidR="00753228" w:rsidRPr="00753228" w:rsidRDefault="00753228" w:rsidP="00753228">
            <w:pPr>
              <w:pStyle w:val="BodyAfterHead"/>
            </w:pPr>
            <w:r w:rsidRPr="00753228">
              <w:fldChar w:fldCharType="begin"/>
            </w:r>
            <w:r w:rsidRPr="00753228">
              <w:instrText xml:space="preserve"> LISTNUM OutlineDefault \l 1 </w:instrText>
            </w:r>
            <w:r w:rsidRPr="00753228">
              <w:fldChar w:fldCharType="end"/>
            </w:r>
          </w:p>
        </w:tc>
      </w:tr>
      <w:tr w:rsidR="00753228" w:rsidRPr="00753228" w14:paraId="295E4E3E" w14:textId="77777777" w:rsidTr="00753228">
        <w:tc>
          <w:tcPr>
            <w:tcW w:w="3160" w:type="pct"/>
          </w:tcPr>
          <w:p w14:paraId="67159A70" w14:textId="77777777" w:rsidR="00753228" w:rsidRPr="00753228" w:rsidRDefault="00753228" w:rsidP="00753228">
            <w:pPr>
              <w:pStyle w:val="BodyAfterHead"/>
              <w:rPr>
                <w:rStyle w:val="Code"/>
              </w:rPr>
            </w:pPr>
            <w:r w:rsidRPr="00753228">
              <w:rPr>
                <w:rStyle w:val="Code"/>
              </w:rPr>
              <w:t>LISTNUM OutlineDefault \l 2</w:t>
            </w:r>
          </w:p>
        </w:tc>
        <w:tc>
          <w:tcPr>
            <w:tcW w:w="1840" w:type="pct"/>
          </w:tcPr>
          <w:p w14:paraId="42D2BB0A" w14:textId="77777777" w:rsidR="00753228" w:rsidRPr="00753228" w:rsidRDefault="00753228" w:rsidP="00753228">
            <w:pPr>
              <w:pStyle w:val="BodyAfterHead"/>
            </w:pPr>
            <w:r w:rsidRPr="00753228">
              <w:fldChar w:fldCharType="begin"/>
            </w:r>
            <w:r w:rsidRPr="00753228">
              <w:instrText xml:space="preserve"> LISTNUM OutlineDefault \l 2 </w:instrText>
            </w:r>
            <w:r w:rsidRPr="00753228">
              <w:fldChar w:fldCharType="end"/>
            </w:r>
          </w:p>
        </w:tc>
      </w:tr>
      <w:tr w:rsidR="00753228" w:rsidRPr="00753228" w14:paraId="33524D94" w14:textId="77777777" w:rsidTr="00753228">
        <w:tc>
          <w:tcPr>
            <w:tcW w:w="3160" w:type="pct"/>
          </w:tcPr>
          <w:p w14:paraId="21EC71AC" w14:textId="77777777" w:rsidR="00753228" w:rsidRPr="00753228" w:rsidRDefault="00753228" w:rsidP="00753228">
            <w:pPr>
              <w:pStyle w:val="BodyAfterHead"/>
              <w:rPr>
                <w:rStyle w:val="Code"/>
              </w:rPr>
            </w:pPr>
            <w:r w:rsidRPr="00753228">
              <w:rPr>
                <w:rStyle w:val="Code"/>
              </w:rPr>
              <w:t>LISTNUM OutlineDefault \l 3</w:t>
            </w:r>
          </w:p>
        </w:tc>
        <w:tc>
          <w:tcPr>
            <w:tcW w:w="1840" w:type="pct"/>
          </w:tcPr>
          <w:p w14:paraId="06D1A276" w14:textId="77777777" w:rsidR="00753228" w:rsidRPr="00753228" w:rsidRDefault="00753228" w:rsidP="00753228">
            <w:pPr>
              <w:pStyle w:val="BodyAfterHead"/>
            </w:pPr>
            <w:r w:rsidRPr="00753228">
              <w:fldChar w:fldCharType="begin"/>
            </w:r>
            <w:r w:rsidRPr="00753228">
              <w:instrText xml:space="preserve"> LISTNUM OutlineDefault \l 3 </w:instrText>
            </w:r>
            <w:r w:rsidRPr="00753228">
              <w:fldChar w:fldCharType="end"/>
            </w:r>
          </w:p>
        </w:tc>
      </w:tr>
      <w:tr w:rsidR="00753228" w:rsidRPr="00753228" w14:paraId="69053807" w14:textId="77777777" w:rsidTr="00753228">
        <w:tc>
          <w:tcPr>
            <w:tcW w:w="3160" w:type="pct"/>
          </w:tcPr>
          <w:p w14:paraId="7776EFE5" w14:textId="77777777" w:rsidR="00753228" w:rsidRPr="00753228" w:rsidRDefault="00753228" w:rsidP="00753228">
            <w:pPr>
              <w:pStyle w:val="BodyAfterHead"/>
              <w:rPr>
                <w:rStyle w:val="Code"/>
              </w:rPr>
            </w:pPr>
            <w:r w:rsidRPr="00753228">
              <w:rPr>
                <w:rStyle w:val="Code"/>
              </w:rPr>
              <w:t>LISTNUM OutlineDefault \l 4</w:t>
            </w:r>
          </w:p>
        </w:tc>
        <w:tc>
          <w:tcPr>
            <w:tcW w:w="1840" w:type="pct"/>
          </w:tcPr>
          <w:p w14:paraId="28DE08D2" w14:textId="77777777" w:rsidR="00753228" w:rsidRPr="00753228" w:rsidRDefault="00753228" w:rsidP="00753228">
            <w:pPr>
              <w:pStyle w:val="BodyAfterHead"/>
            </w:pPr>
            <w:r w:rsidRPr="00753228">
              <w:fldChar w:fldCharType="begin"/>
            </w:r>
            <w:r w:rsidRPr="00753228">
              <w:instrText xml:space="preserve"> LISTNUM OutlineDefault \l 4 </w:instrText>
            </w:r>
            <w:r w:rsidRPr="00753228">
              <w:fldChar w:fldCharType="end"/>
            </w:r>
          </w:p>
        </w:tc>
      </w:tr>
      <w:tr w:rsidR="00753228" w:rsidRPr="00753228" w14:paraId="118B6092" w14:textId="77777777" w:rsidTr="00753228">
        <w:tc>
          <w:tcPr>
            <w:tcW w:w="3160" w:type="pct"/>
          </w:tcPr>
          <w:p w14:paraId="08435949" w14:textId="77777777" w:rsidR="00753228" w:rsidRPr="00753228" w:rsidRDefault="00753228" w:rsidP="00753228">
            <w:pPr>
              <w:pStyle w:val="BodyAfterHead"/>
              <w:rPr>
                <w:rStyle w:val="Code"/>
              </w:rPr>
            </w:pPr>
            <w:r w:rsidRPr="00753228">
              <w:rPr>
                <w:rStyle w:val="Code"/>
              </w:rPr>
              <w:t>LISTNUM OutlineDefault \l 5</w:t>
            </w:r>
          </w:p>
        </w:tc>
        <w:tc>
          <w:tcPr>
            <w:tcW w:w="1840" w:type="pct"/>
          </w:tcPr>
          <w:p w14:paraId="1AC4F8D9" w14:textId="77777777" w:rsidR="00753228" w:rsidRPr="00753228" w:rsidRDefault="00753228" w:rsidP="00753228">
            <w:pPr>
              <w:pStyle w:val="BodyAfterHead"/>
            </w:pPr>
            <w:r w:rsidRPr="00753228">
              <w:fldChar w:fldCharType="begin"/>
            </w:r>
            <w:r w:rsidRPr="00753228">
              <w:instrText xml:space="preserve"> LISTNUM OutlineDefault \l 5 </w:instrText>
            </w:r>
            <w:r w:rsidRPr="00753228">
              <w:fldChar w:fldCharType="end"/>
            </w:r>
          </w:p>
        </w:tc>
      </w:tr>
      <w:tr w:rsidR="00753228" w:rsidRPr="00753228" w14:paraId="35708125" w14:textId="77777777" w:rsidTr="00753228">
        <w:tc>
          <w:tcPr>
            <w:tcW w:w="3160" w:type="pct"/>
          </w:tcPr>
          <w:p w14:paraId="2B047C4F" w14:textId="77777777" w:rsidR="00753228" w:rsidRPr="00753228" w:rsidRDefault="00753228" w:rsidP="00753228">
            <w:pPr>
              <w:pStyle w:val="BodyAfterHead"/>
              <w:rPr>
                <w:rStyle w:val="Code"/>
              </w:rPr>
            </w:pPr>
            <w:r w:rsidRPr="00753228">
              <w:rPr>
                <w:rStyle w:val="Code"/>
              </w:rPr>
              <w:t>LISTNUM OutlineDefault \l 6</w:t>
            </w:r>
          </w:p>
        </w:tc>
        <w:tc>
          <w:tcPr>
            <w:tcW w:w="1840" w:type="pct"/>
          </w:tcPr>
          <w:p w14:paraId="6621B02C" w14:textId="77777777" w:rsidR="00753228" w:rsidRPr="00753228" w:rsidRDefault="00753228" w:rsidP="00753228">
            <w:pPr>
              <w:pStyle w:val="BodyAfterHead"/>
            </w:pPr>
            <w:r w:rsidRPr="00753228">
              <w:fldChar w:fldCharType="begin"/>
            </w:r>
            <w:r w:rsidRPr="00753228">
              <w:instrText xml:space="preserve"> LISTNUM OutlineDefault \l 6 </w:instrText>
            </w:r>
            <w:r w:rsidRPr="00753228">
              <w:fldChar w:fldCharType="end"/>
            </w:r>
          </w:p>
        </w:tc>
      </w:tr>
      <w:tr w:rsidR="00753228" w:rsidRPr="00753228" w14:paraId="154FF17B" w14:textId="77777777" w:rsidTr="00753228">
        <w:tc>
          <w:tcPr>
            <w:tcW w:w="3160" w:type="pct"/>
          </w:tcPr>
          <w:p w14:paraId="38173744" w14:textId="77777777" w:rsidR="00753228" w:rsidRPr="00753228" w:rsidRDefault="00753228" w:rsidP="00753228">
            <w:pPr>
              <w:pStyle w:val="BodyAfterHead"/>
              <w:rPr>
                <w:rStyle w:val="Code"/>
              </w:rPr>
            </w:pPr>
            <w:r w:rsidRPr="00753228">
              <w:rPr>
                <w:rStyle w:val="Code"/>
              </w:rPr>
              <w:t>LISTNUM OutlineDefault \l 7</w:t>
            </w:r>
          </w:p>
        </w:tc>
        <w:tc>
          <w:tcPr>
            <w:tcW w:w="1840" w:type="pct"/>
          </w:tcPr>
          <w:p w14:paraId="6DB008D6" w14:textId="77777777" w:rsidR="00753228" w:rsidRPr="00753228" w:rsidRDefault="00753228" w:rsidP="00753228">
            <w:pPr>
              <w:pStyle w:val="BodyAfterHead"/>
            </w:pPr>
            <w:r w:rsidRPr="00753228">
              <w:fldChar w:fldCharType="begin"/>
            </w:r>
            <w:r w:rsidRPr="00753228">
              <w:instrText xml:space="preserve"> LISTNUM OutlineDefault \l 7 </w:instrText>
            </w:r>
            <w:r w:rsidRPr="00753228">
              <w:fldChar w:fldCharType="end"/>
            </w:r>
          </w:p>
        </w:tc>
      </w:tr>
      <w:tr w:rsidR="00753228" w:rsidRPr="00753228" w14:paraId="7E559A31" w14:textId="77777777" w:rsidTr="00753228">
        <w:tc>
          <w:tcPr>
            <w:tcW w:w="3160" w:type="pct"/>
          </w:tcPr>
          <w:p w14:paraId="36EFB95A" w14:textId="77777777" w:rsidR="00753228" w:rsidRPr="00753228" w:rsidRDefault="00753228" w:rsidP="00753228">
            <w:pPr>
              <w:pStyle w:val="BodyAfterHead"/>
              <w:rPr>
                <w:rStyle w:val="Code"/>
              </w:rPr>
            </w:pPr>
            <w:r w:rsidRPr="00753228">
              <w:rPr>
                <w:rStyle w:val="Code"/>
              </w:rPr>
              <w:t>LISTNUM OutlineDefault \l 8</w:t>
            </w:r>
          </w:p>
        </w:tc>
        <w:tc>
          <w:tcPr>
            <w:tcW w:w="1840" w:type="pct"/>
          </w:tcPr>
          <w:p w14:paraId="25A677FB" w14:textId="77777777" w:rsidR="00753228" w:rsidRPr="00753228" w:rsidRDefault="00753228" w:rsidP="00753228">
            <w:pPr>
              <w:pStyle w:val="BodyAfterHead"/>
            </w:pPr>
            <w:r w:rsidRPr="00753228">
              <w:fldChar w:fldCharType="begin"/>
            </w:r>
            <w:r w:rsidRPr="00753228">
              <w:instrText xml:space="preserve"> LISTNUM OutlineDefault \l 8 </w:instrText>
            </w:r>
            <w:r w:rsidRPr="00753228">
              <w:fldChar w:fldCharType="end"/>
            </w:r>
          </w:p>
        </w:tc>
      </w:tr>
      <w:tr w:rsidR="00753228" w:rsidRPr="00753228" w14:paraId="2B14C53D" w14:textId="77777777" w:rsidTr="00753228">
        <w:tc>
          <w:tcPr>
            <w:tcW w:w="3160" w:type="pct"/>
          </w:tcPr>
          <w:p w14:paraId="35094AFA" w14:textId="77777777" w:rsidR="00753228" w:rsidRPr="00753228" w:rsidRDefault="00753228" w:rsidP="00753228">
            <w:pPr>
              <w:pStyle w:val="BodyAfterHead"/>
              <w:rPr>
                <w:rStyle w:val="Code"/>
              </w:rPr>
            </w:pPr>
            <w:r w:rsidRPr="00753228">
              <w:rPr>
                <w:rStyle w:val="Code"/>
              </w:rPr>
              <w:t>LISTNUM OutlineDefault \l 9</w:t>
            </w:r>
          </w:p>
        </w:tc>
        <w:tc>
          <w:tcPr>
            <w:tcW w:w="1840" w:type="pct"/>
          </w:tcPr>
          <w:p w14:paraId="408E385B" w14:textId="77777777" w:rsidR="00753228" w:rsidRPr="00753228" w:rsidRDefault="00753228" w:rsidP="00753228">
            <w:pPr>
              <w:pStyle w:val="BodyAfterHead"/>
            </w:pPr>
            <w:r w:rsidRPr="00753228">
              <w:fldChar w:fldCharType="begin"/>
            </w:r>
            <w:r w:rsidRPr="00753228">
              <w:instrText xml:space="preserve"> LISTNUM OutlineDefault \l 9 </w:instrText>
            </w:r>
            <w:r w:rsidRPr="00753228">
              <w:fldChar w:fldCharType="end"/>
            </w:r>
          </w:p>
        </w:tc>
      </w:tr>
      <w:tr w:rsidR="00753228" w:rsidRPr="00753228" w14:paraId="042D99B8" w14:textId="77777777" w:rsidTr="00753228">
        <w:tc>
          <w:tcPr>
            <w:tcW w:w="5000" w:type="pct"/>
            <w:gridSpan w:val="2"/>
          </w:tcPr>
          <w:p w14:paraId="587B104F" w14:textId="0FE1F6D1" w:rsidR="00753228" w:rsidRPr="00753228" w:rsidRDefault="00753228" w:rsidP="004441A2">
            <w:pPr>
              <w:pStyle w:val="Head2"/>
            </w:pPr>
            <w:r w:rsidRPr="00753228">
              <w:t>Legal Numbered Lists</w:t>
            </w:r>
          </w:p>
        </w:tc>
      </w:tr>
      <w:tr w:rsidR="00753228" w:rsidRPr="00753228" w14:paraId="3563D26D" w14:textId="77777777" w:rsidTr="00753228">
        <w:tc>
          <w:tcPr>
            <w:tcW w:w="3160" w:type="pct"/>
          </w:tcPr>
          <w:p w14:paraId="646ED459" w14:textId="77777777" w:rsidR="00753228" w:rsidRPr="00753228" w:rsidRDefault="00753228" w:rsidP="00753228">
            <w:pPr>
              <w:pStyle w:val="BodyAfterHead"/>
              <w:rPr>
                <w:rStyle w:val="Code"/>
              </w:rPr>
            </w:pPr>
            <w:r w:rsidRPr="00753228">
              <w:rPr>
                <w:rStyle w:val="Code"/>
              </w:rPr>
              <w:t>LISTNUM LegalDefault \l 1</w:t>
            </w:r>
          </w:p>
        </w:tc>
        <w:tc>
          <w:tcPr>
            <w:tcW w:w="1840" w:type="pct"/>
          </w:tcPr>
          <w:p w14:paraId="0AD5567E" w14:textId="77777777" w:rsidR="00753228" w:rsidRPr="00753228" w:rsidRDefault="00753228" w:rsidP="00753228">
            <w:pPr>
              <w:pStyle w:val="BodyAfterHead"/>
            </w:pPr>
            <w:r w:rsidRPr="00753228">
              <w:fldChar w:fldCharType="begin"/>
            </w:r>
            <w:r w:rsidRPr="00753228">
              <w:instrText xml:space="preserve"> LISTNUM LegalDefault \l 1 </w:instrText>
            </w:r>
            <w:r w:rsidRPr="00753228">
              <w:fldChar w:fldCharType="end"/>
            </w:r>
          </w:p>
        </w:tc>
      </w:tr>
      <w:tr w:rsidR="00753228" w:rsidRPr="00753228" w14:paraId="57A2E99E" w14:textId="77777777" w:rsidTr="00753228">
        <w:tc>
          <w:tcPr>
            <w:tcW w:w="3160" w:type="pct"/>
          </w:tcPr>
          <w:p w14:paraId="518C7158" w14:textId="77777777" w:rsidR="00753228" w:rsidRPr="00753228" w:rsidRDefault="00753228" w:rsidP="00753228">
            <w:pPr>
              <w:pStyle w:val="BodyAfterHead"/>
              <w:rPr>
                <w:rStyle w:val="Code"/>
              </w:rPr>
            </w:pPr>
            <w:r w:rsidRPr="00753228">
              <w:rPr>
                <w:rStyle w:val="Code"/>
              </w:rPr>
              <w:t>LISTNUM LegalDefault \l 2</w:t>
            </w:r>
          </w:p>
        </w:tc>
        <w:tc>
          <w:tcPr>
            <w:tcW w:w="1840" w:type="pct"/>
          </w:tcPr>
          <w:p w14:paraId="13E51D54" w14:textId="77777777" w:rsidR="00753228" w:rsidRPr="00753228" w:rsidRDefault="00753228" w:rsidP="00753228">
            <w:pPr>
              <w:pStyle w:val="BodyAfterHead"/>
            </w:pPr>
            <w:r w:rsidRPr="00753228">
              <w:fldChar w:fldCharType="begin"/>
            </w:r>
            <w:r w:rsidRPr="00753228">
              <w:instrText xml:space="preserve"> LISTNUM LegalDefault \l 2 </w:instrText>
            </w:r>
            <w:r w:rsidRPr="00753228">
              <w:fldChar w:fldCharType="end"/>
            </w:r>
          </w:p>
        </w:tc>
      </w:tr>
      <w:tr w:rsidR="00753228" w:rsidRPr="00753228" w14:paraId="749267CB" w14:textId="77777777" w:rsidTr="00753228">
        <w:tc>
          <w:tcPr>
            <w:tcW w:w="3160" w:type="pct"/>
          </w:tcPr>
          <w:p w14:paraId="1FE944E4" w14:textId="77777777" w:rsidR="00753228" w:rsidRPr="00753228" w:rsidRDefault="00753228" w:rsidP="00753228">
            <w:pPr>
              <w:pStyle w:val="BodyAfterHead"/>
              <w:rPr>
                <w:rStyle w:val="Code"/>
              </w:rPr>
            </w:pPr>
            <w:r w:rsidRPr="00753228">
              <w:rPr>
                <w:rStyle w:val="Code"/>
              </w:rPr>
              <w:lastRenderedPageBreak/>
              <w:t>LISTNUM LegalDefault \l 3</w:t>
            </w:r>
          </w:p>
        </w:tc>
        <w:tc>
          <w:tcPr>
            <w:tcW w:w="1840" w:type="pct"/>
          </w:tcPr>
          <w:p w14:paraId="5304A748" w14:textId="77777777" w:rsidR="00753228" w:rsidRPr="00753228" w:rsidRDefault="00753228" w:rsidP="00753228">
            <w:pPr>
              <w:pStyle w:val="BodyAfterHead"/>
            </w:pPr>
            <w:r w:rsidRPr="00753228">
              <w:fldChar w:fldCharType="begin"/>
            </w:r>
            <w:r w:rsidRPr="00753228">
              <w:instrText xml:space="preserve"> LISTNUM LegalDefault \l 3 </w:instrText>
            </w:r>
            <w:r w:rsidRPr="00753228">
              <w:fldChar w:fldCharType="end"/>
            </w:r>
          </w:p>
        </w:tc>
      </w:tr>
      <w:tr w:rsidR="00753228" w:rsidRPr="00753228" w14:paraId="3E9B9191" w14:textId="77777777" w:rsidTr="00753228">
        <w:tc>
          <w:tcPr>
            <w:tcW w:w="3160" w:type="pct"/>
          </w:tcPr>
          <w:p w14:paraId="2FA4D381" w14:textId="77777777" w:rsidR="00753228" w:rsidRPr="00753228" w:rsidRDefault="00753228" w:rsidP="00753228">
            <w:pPr>
              <w:pStyle w:val="BodyAfterHead"/>
              <w:rPr>
                <w:rStyle w:val="Code"/>
              </w:rPr>
            </w:pPr>
            <w:r w:rsidRPr="00753228">
              <w:rPr>
                <w:rStyle w:val="Code"/>
              </w:rPr>
              <w:t>LISTNUM LegalDefault \l 4</w:t>
            </w:r>
          </w:p>
        </w:tc>
        <w:tc>
          <w:tcPr>
            <w:tcW w:w="1840" w:type="pct"/>
          </w:tcPr>
          <w:p w14:paraId="6152BFF9" w14:textId="77777777" w:rsidR="00753228" w:rsidRPr="00753228" w:rsidRDefault="00753228" w:rsidP="00753228">
            <w:pPr>
              <w:pStyle w:val="BodyAfterHead"/>
            </w:pPr>
            <w:r w:rsidRPr="00753228">
              <w:fldChar w:fldCharType="begin"/>
            </w:r>
            <w:r w:rsidRPr="00753228">
              <w:instrText xml:space="preserve"> LISTNUM LegalDefault \l 4 </w:instrText>
            </w:r>
            <w:r w:rsidRPr="00753228">
              <w:fldChar w:fldCharType="end"/>
            </w:r>
          </w:p>
        </w:tc>
      </w:tr>
      <w:tr w:rsidR="00753228" w:rsidRPr="00753228" w14:paraId="573C39CA" w14:textId="77777777" w:rsidTr="00753228">
        <w:tc>
          <w:tcPr>
            <w:tcW w:w="3160" w:type="pct"/>
          </w:tcPr>
          <w:p w14:paraId="712C46E8" w14:textId="77777777" w:rsidR="00753228" w:rsidRPr="00753228" w:rsidRDefault="00753228" w:rsidP="00753228">
            <w:pPr>
              <w:pStyle w:val="BodyAfterHead"/>
              <w:rPr>
                <w:rStyle w:val="Code"/>
              </w:rPr>
            </w:pPr>
            <w:r w:rsidRPr="00753228">
              <w:rPr>
                <w:rStyle w:val="Code"/>
              </w:rPr>
              <w:t>LISTNUM LegalDefault \l 5</w:t>
            </w:r>
          </w:p>
        </w:tc>
        <w:tc>
          <w:tcPr>
            <w:tcW w:w="1840" w:type="pct"/>
          </w:tcPr>
          <w:p w14:paraId="4AA92D50" w14:textId="77777777" w:rsidR="00753228" w:rsidRPr="00753228" w:rsidRDefault="00753228" w:rsidP="00753228">
            <w:pPr>
              <w:pStyle w:val="BodyAfterHead"/>
            </w:pPr>
            <w:r w:rsidRPr="00753228">
              <w:fldChar w:fldCharType="begin"/>
            </w:r>
            <w:r w:rsidRPr="00753228">
              <w:instrText xml:space="preserve"> LISTNUM LegalDefault \l 5 </w:instrText>
            </w:r>
            <w:r w:rsidRPr="00753228">
              <w:fldChar w:fldCharType="end"/>
            </w:r>
          </w:p>
        </w:tc>
      </w:tr>
      <w:tr w:rsidR="00753228" w:rsidRPr="00753228" w14:paraId="1284FDE1" w14:textId="77777777" w:rsidTr="00753228">
        <w:tc>
          <w:tcPr>
            <w:tcW w:w="3160" w:type="pct"/>
          </w:tcPr>
          <w:p w14:paraId="3C81F185" w14:textId="77777777" w:rsidR="00753228" w:rsidRPr="00753228" w:rsidRDefault="00753228" w:rsidP="00753228">
            <w:pPr>
              <w:pStyle w:val="BodyAfterHead"/>
              <w:rPr>
                <w:rStyle w:val="Code"/>
              </w:rPr>
            </w:pPr>
            <w:r w:rsidRPr="00753228">
              <w:rPr>
                <w:rStyle w:val="Code"/>
              </w:rPr>
              <w:t>LISTNUM LegalDefault \l 6</w:t>
            </w:r>
          </w:p>
        </w:tc>
        <w:tc>
          <w:tcPr>
            <w:tcW w:w="1840" w:type="pct"/>
          </w:tcPr>
          <w:p w14:paraId="601B4DD0" w14:textId="77777777" w:rsidR="00753228" w:rsidRPr="00753228" w:rsidRDefault="00753228" w:rsidP="00753228">
            <w:pPr>
              <w:pStyle w:val="BodyAfterHead"/>
            </w:pPr>
            <w:r w:rsidRPr="00753228">
              <w:fldChar w:fldCharType="begin"/>
            </w:r>
            <w:r w:rsidRPr="00753228">
              <w:instrText xml:space="preserve"> LISTNUM LegalDefault \l 6 </w:instrText>
            </w:r>
            <w:r w:rsidRPr="00753228">
              <w:fldChar w:fldCharType="end"/>
            </w:r>
          </w:p>
        </w:tc>
      </w:tr>
      <w:tr w:rsidR="00753228" w:rsidRPr="00753228" w14:paraId="05557A32" w14:textId="77777777" w:rsidTr="00753228">
        <w:tc>
          <w:tcPr>
            <w:tcW w:w="3160" w:type="pct"/>
          </w:tcPr>
          <w:p w14:paraId="130C6800" w14:textId="77777777" w:rsidR="00753228" w:rsidRPr="00753228" w:rsidRDefault="00753228" w:rsidP="00753228">
            <w:pPr>
              <w:pStyle w:val="BodyAfterHead"/>
              <w:rPr>
                <w:rStyle w:val="Code"/>
              </w:rPr>
            </w:pPr>
            <w:r w:rsidRPr="00753228">
              <w:rPr>
                <w:rStyle w:val="Code"/>
              </w:rPr>
              <w:t>LISTNUM LegalDefault \l 7</w:t>
            </w:r>
          </w:p>
        </w:tc>
        <w:tc>
          <w:tcPr>
            <w:tcW w:w="1840" w:type="pct"/>
          </w:tcPr>
          <w:p w14:paraId="5DFE7182" w14:textId="77777777" w:rsidR="00753228" w:rsidRPr="00753228" w:rsidRDefault="00753228" w:rsidP="00753228">
            <w:pPr>
              <w:pStyle w:val="BodyAfterHead"/>
            </w:pPr>
            <w:r w:rsidRPr="00753228">
              <w:fldChar w:fldCharType="begin"/>
            </w:r>
            <w:r w:rsidRPr="00753228">
              <w:instrText xml:space="preserve"> LISTNUM LegalDefault \l 7 </w:instrText>
            </w:r>
            <w:r w:rsidRPr="00753228">
              <w:fldChar w:fldCharType="end"/>
            </w:r>
          </w:p>
        </w:tc>
      </w:tr>
      <w:tr w:rsidR="00753228" w:rsidRPr="00753228" w14:paraId="6B754F38" w14:textId="77777777" w:rsidTr="00753228">
        <w:tc>
          <w:tcPr>
            <w:tcW w:w="3160" w:type="pct"/>
          </w:tcPr>
          <w:p w14:paraId="3B3D8E35" w14:textId="77777777" w:rsidR="00753228" w:rsidRPr="00753228" w:rsidRDefault="00753228" w:rsidP="00753228">
            <w:pPr>
              <w:pStyle w:val="BodyAfterHead"/>
              <w:rPr>
                <w:rStyle w:val="Code"/>
              </w:rPr>
            </w:pPr>
            <w:r w:rsidRPr="00753228">
              <w:rPr>
                <w:rStyle w:val="Code"/>
              </w:rPr>
              <w:t>LISTNUM LegalDefault \l 8</w:t>
            </w:r>
          </w:p>
        </w:tc>
        <w:tc>
          <w:tcPr>
            <w:tcW w:w="1840" w:type="pct"/>
          </w:tcPr>
          <w:p w14:paraId="43854A04" w14:textId="77777777" w:rsidR="00753228" w:rsidRPr="00753228" w:rsidRDefault="00753228" w:rsidP="00753228">
            <w:pPr>
              <w:pStyle w:val="BodyAfterHead"/>
            </w:pPr>
            <w:r w:rsidRPr="00753228">
              <w:fldChar w:fldCharType="begin"/>
            </w:r>
            <w:r w:rsidRPr="00753228">
              <w:instrText xml:space="preserve"> LISTNUM LegalDefault \l 8 </w:instrText>
            </w:r>
            <w:r w:rsidRPr="00753228">
              <w:fldChar w:fldCharType="end"/>
            </w:r>
          </w:p>
        </w:tc>
      </w:tr>
      <w:tr w:rsidR="00753228" w:rsidRPr="00753228" w14:paraId="5FC8FD83" w14:textId="77777777" w:rsidTr="00753228">
        <w:tc>
          <w:tcPr>
            <w:tcW w:w="3160" w:type="pct"/>
          </w:tcPr>
          <w:p w14:paraId="0E6D1A66" w14:textId="77777777" w:rsidR="00753228" w:rsidRPr="00753228" w:rsidRDefault="00753228" w:rsidP="00753228">
            <w:pPr>
              <w:pStyle w:val="BodyAfterHead"/>
              <w:rPr>
                <w:rStyle w:val="Code"/>
              </w:rPr>
            </w:pPr>
            <w:r w:rsidRPr="00753228">
              <w:rPr>
                <w:rStyle w:val="Code"/>
              </w:rPr>
              <w:t>LISTNUM LegalDefault \l 9</w:t>
            </w:r>
          </w:p>
        </w:tc>
        <w:tc>
          <w:tcPr>
            <w:tcW w:w="1840" w:type="pct"/>
          </w:tcPr>
          <w:p w14:paraId="0A9A62B2" w14:textId="77777777" w:rsidR="00753228" w:rsidRPr="00753228" w:rsidRDefault="00753228" w:rsidP="00753228">
            <w:pPr>
              <w:pStyle w:val="BodyAfterHead"/>
            </w:pPr>
            <w:r w:rsidRPr="00753228">
              <w:fldChar w:fldCharType="begin"/>
            </w:r>
            <w:r w:rsidRPr="00753228">
              <w:instrText xml:space="preserve"> LISTNUM LegalDefault \l 9 </w:instrText>
            </w:r>
            <w:r w:rsidRPr="00753228">
              <w:fldChar w:fldCharType="end"/>
            </w:r>
          </w:p>
        </w:tc>
      </w:tr>
    </w:tbl>
    <w:p w14:paraId="47C1E373" w14:textId="7A32231E" w:rsidR="00E9310D" w:rsidRDefault="007D20D0" w:rsidP="007D20D0">
      <w:pPr>
        <w:pStyle w:val="Head1"/>
      </w:pPr>
      <w:r>
        <w:lastRenderedPageBreak/>
        <w:t>Other Automatic Numbers</w:t>
      </w:r>
    </w:p>
    <w:p w14:paraId="69E46636" w14:textId="04930951" w:rsidR="007D20D0" w:rsidRPr="006F006E" w:rsidRDefault="006F006E" w:rsidP="007D20D0">
      <w:pPr>
        <w:pStyle w:val="BodyAfterHead"/>
        <w:rPr>
          <w:rStyle w:val="Note"/>
        </w:rPr>
      </w:pPr>
      <w:r>
        <w:rPr>
          <w:rStyle w:val="Note"/>
        </w:rPr>
        <w:t>[TODO]</w:t>
      </w:r>
    </w:p>
    <w:sectPr w:rsidR="007D20D0" w:rsidRPr="006F006E" w:rsidSect="0045434C">
      <w:headerReference w:type="even" r:id="rId8"/>
      <w:headerReference w:type="default" r:id="rId9"/>
      <w:footerReference w:type="even" r:id="rId10"/>
      <w:footerReference w:type="default" r:id="rId11"/>
      <w:headerReference w:type="first" r:id="rId12"/>
      <w:footerReference w:type="first" r:id="rId13"/>
      <w:footnotePr>
        <w:numRestart w:val="eachSect"/>
      </w:footnotePr>
      <w:endnotePr>
        <w:numFmt w:val="decimal"/>
        <w:numRestart w:val="eachSect"/>
      </w:endnotePr>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24402" w14:textId="77777777" w:rsidR="006D3EE5" w:rsidRDefault="006D3EE5" w:rsidP="0039175A">
      <w:pPr>
        <w:spacing w:line="240" w:lineRule="auto"/>
      </w:pPr>
      <w:r>
        <w:separator/>
      </w:r>
    </w:p>
  </w:endnote>
  <w:endnote w:type="continuationSeparator" w:id="0">
    <w:p w14:paraId="770AF83A" w14:textId="77777777" w:rsidR="006D3EE5" w:rsidRDefault="006D3EE5" w:rsidP="00391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Crimson">
    <w:charset w:val="00"/>
    <w:family w:val="auto"/>
    <w:pitch w:val="variable"/>
    <w:sig w:usb0="E00002EF" w:usb1="0000006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60BFB" w14:textId="77777777" w:rsidR="0045434C" w:rsidRDefault="0045434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96607" w14:textId="010C7FFC" w:rsidR="00E9310D" w:rsidRPr="00A71FA9" w:rsidRDefault="00E9310D" w:rsidP="00A71FA9">
    <w:pPr>
      <w:pStyle w:val="Footer"/>
    </w:pPr>
    <w:r>
      <w:rPr>
        <w:rStyle w:val="Italic"/>
      </w:rPr>
      <w:t>Editing with Style,</w:t>
    </w:r>
    <w:r>
      <w:t xml:space="preserve"> copyright </w:t>
    </w:r>
    <w:r>
      <w:rPr>
        <w:rFonts w:ascii="Cambria" w:hAnsi="Cambria"/>
      </w:rPr>
      <w:t>©</w:t>
    </w:r>
    <w:r>
      <w:t xml:space="preserve"> </w:t>
    </w:r>
    <w:r w:rsidRPr="00284704">
      <w:fldChar w:fldCharType="begin"/>
    </w:r>
    <w:r w:rsidRPr="00284704">
      <w:instrText xml:space="preserve"> SAVEDATE \@ "yyyy" </w:instrText>
    </w:r>
    <w:r w:rsidRPr="00284704">
      <w:fldChar w:fldCharType="separate"/>
    </w:r>
    <w:r w:rsidR="00F265F1">
      <w:rPr>
        <w:noProof/>
      </w:rPr>
      <w:t>2016</w:t>
    </w:r>
    <w:r w:rsidRPr="00284704">
      <w:fldChar w:fldCharType="end"/>
    </w:r>
    <w:r>
      <w:t xml:space="preserve"> </w:t>
    </w:r>
    <w:r w:rsidRPr="00284704">
      <w:t>by</w:t>
    </w:r>
    <w:r>
      <w:t xml:space="preserve"> </w:t>
    </w:r>
    <w:fldSimple w:instr=" AUTHOR ">
      <w:r w:rsidR="008B3056">
        <w:rPr>
          <w:noProof/>
        </w:rPr>
        <w:t>Sean Harrison</w:t>
      </w:r>
    </w:fldSimple>
    <w:r w:rsidRPr="00284704">
      <w:t>.</w:t>
    </w:r>
    <w:r>
      <w:t xml:space="preserve"> </w:t>
    </w:r>
    <w:r w:rsidRPr="00284704">
      <w:t>All</w:t>
    </w:r>
    <w:r>
      <w:t xml:space="preserve"> </w:t>
    </w:r>
    <w:r w:rsidRPr="00284704">
      <w:t>rights</w:t>
    </w:r>
    <w:r>
      <w:t xml:space="preserve"> </w:t>
    </w:r>
    <w:r w:rsidRPr="00284704">
      <w:t>reserved.</w:t>
    </w:r>
    <w:r>
      <w:tab/>
    </w:r>
    <w:r>
      <w:fldChar w:fldCharType="begin"/>
    </w:r>
    <w:r>
      <w:instrText xml:space="preserve"> page </w:instrText>
    </w:r>
    <w:r>
      <w:fldChar w:fldCharType="separate"/>
    </w:r>
    <w:r w:rsidR="00F265F1">
      <w:rPr>
        <w:noProof/>
      </w:rPr>
      <w:t>26</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B52C5" w14:textId="77777777" w:rsidR="0045434C" w:rsidRDefault="0045434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2F6E7" w14:textId="77777777" w:rsidR="006D3EE5" w:rsidRDefault="006D3EE5" w:rsidP="0039175A">
      <w:pPr>
        <w:spacing w:line="240" w:lineRule="auto"/>
      </w:pPr>
      <w:r>
        <w:separator/>
      </w:r>
    </w:p>
  </w:footnote>
  <w:footnote w:type="continuationSeparator" w:id="0">
    <w:p w14:paraId="780A90BA" w14:textId="77777777" w:rsidR="006D3EE5" w:rsidRDefault="006D3EE5" w:rsidP="0039175A">
      <w:pPr>
        <w:spacing w:line="240" w:lineRule="auto"/>
      </w:pPr>
      <w:r>
        <w:continuationSeparator/>
      </w:r>
    </w:p>
  </w:footnote>
  <w:footnote w:id="1">
    <w:p w14:paraId="7874ED77" w14:textId="77777777" w:rsidR="00E9310D" w:rsidRDefault="00E9310D" w:rsidP="001609CD">
      <w:pPr>
        <w:pStyle w:val="FootnoteText"/>
      </w:pPr>
      <w:r>
        <w:rPr>
          <w:rStyle w:val="FootnoteReference"/>
        </w:rPr>
        <w:footnoteRef/>
      </w:r>
      <w:r>
        <w:t xml:space="preserve"> The rules governing this behavior are somewhat murky. Generally speaking, if the direct font formatting covers more than 50% of the text of the paragraph, it is in danger of being removed when a paragraph style is applied to the paragraph. Let the editor beware!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57424" w14:textId="77777777" w:rsidR="0045434C" w:rsidRDefault="004543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3DE30" w14:textId="77777777" w:rsidR="0045434C" w:rsidRDefault="0045434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F98E6" w14:textId="77777777" w:rsidR="0045434C" w:rsidRDefault="0045434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3C2D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EEC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B3CF6D2"/>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549A22D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6F047D0"/>
    <w:lvl w:ilvl="0">
      <w:start w:val="1"/>
      <w:numFmt w:val="decimal"/>
      <w:pStyle w:val="ListNumber2"/>
      <w:lvlText w:val="%1."/>
      <w:lvlJc w:val="left"/>
      <w:pPr>
        <w:tabs>
          <w:tab w:val="num" w:pos="720"/>
        </w:tabs>
        <w:ind w:left="720" w:hanging="360"/>
      </w:pPr>
    </w:lvl>
  </w:abstractNum>
  <w:abstractNum w:abstractNumId="5">
    <w:nsid w:val="FFFFFF80"/>
    <w:multiLevelType w:val="singleLevel"/>
    <w:tmpl w:val="103628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61AC77A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18EC00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77C2E1EE"/>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E861FF0"/>
    <w:lvl w:ilvl="0">
      <w:start w:val="1"/>
      <w:numFmt w:val="decimal"/>
      <w:lvlText w:val="%1."/>
      <w:lvlJc w:val="left"/>
      <w:pPr>
        <w:ind w:left="360" w:hanging="360"/>
      </w:pPr>
    </w:lvl>
  </w:abstractNum>
  <w:abstractNum w:abstractNumId="10">
    <w:nsid w:val="FFFFFF89"/>
    <w:multiLevelType w:val="singleLevel"/>
    <w:tmpl w:val="A7EEFADC"/>
    <w:lvl w:ilvl="0">
      <w:start w:val="1"/>
      <w:numFmt w:val="bullet"/>
      <w:lvlText w:val="o"/>
      <w:lvlJc w:val="left"/>
      <w:pPr>
        <w:ind w:left="720" w:hanging="360"/>
      </w:pPr>
      <w:rPr>
        <w:rFonts w:ascii="Courier New" w:hAnsi="Courier New" w:hint="default"/>
      </w:rPr>
    </w:lvl>
  </w:abstractNum>
  <w:abstractNum w:abstractNumId="11">
    <w:nsid w:val="0F3C2946"/>
    <w:multiLevelType w:val="hybridMultilevel"/>
    <w:tmpl w:val="B23C22F6"/>
    <w:lvl w:ilvl="0" w:tplc="6682FBD0">
      <w:start w:val="1"/>
      <w:numFmt w:val="bullet"/>
      <w:pStyle w:val="List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3FE597F"/>
    <w:multiLevelType w:val="hybridMultilevel"/>
    <w:tmpl w:val="52EEE726"/>
    <w:lvl w:ilvl="0" w:tplc="80DE60D2">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A13F3E"/>
    <w:multiLevelType w:val="hybridMultilevel"/>
    <w:tmpl w:val="FAD424D2"/>
    <w:lvl w:ilvl="0" w:tplc="D08C3A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B27F83"/>
    <w:multiLevelType w:val="hybridMultilevel"/>
    <w:tmpl w:val="38FC9CE2"/>
    <w:lvl w:ilvl="0" w:tplc="36EEBC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num>
  <w:num w:numId="3">
    <w:abstractNumId w:val="10"/>
  </w:num>
  <w:num w:numId="4">
    <w:abstractNumId w:val="10"/>
  </w:num>
  <w:num w:numId="5">
    <w:abstractNumId w:val="10"/>
  </w:num>
  <w:num w:numId="6">
    <w:abstractNumId w:val="10"/>
  </w:num>
  <w:num w:numId="7">
    <w:abstractNumId w:val="15"/>
  </w:num>
  <w:num w:numId="8">
    <w:abstractNumId w:val="15"/>
  </w:num>
  <w:num w:numId="9">
    <w:abstractNumId w:val="9"/>
  </w:num>
  <w:num w:numId="10">
    <w:abstractNumId w:val="9"/>
  </w:num>
  <w:num w:numId="11">
    <w:abstractNumId w:val="8"/>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attachedTemplate r:id="rId1"/>
  <w:linkStyles/>
  <w:stylePaneSortMethod w:val="0000"/>
  <w:defaultTabStop w:val="720"/>
  <w:drawingGridHorizontalSpacing w:val="120"/>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3E5"/>
    <w:rsid w:val="00000AAA"/>
    <w:rsid w:val="00000E81"/>
    <w:rsid w:val="00002A61"/>
    <w:rsid w:val="00011294"/>
    <w:rsid w:val="00020962"/>
    <w:rsid w:val="000222CA"/>
    <w:rsid w:val="00023E11"/>
    <w:rsid w:val="0003651D"/>
    <w:rsid w:val="000403A1"/>
    <w:rsid w:val="000446B3"/>
    <w:rsid w:val="00045180"/>
    <w:rsid w:val="0004665C"/>
    <w:rsid w:val="00051C2A"/>
    <w:rsid w:val="00057CA9"/>
    <w:rsid w:val="000626EB"/>
    <w:rsid w:val="000651B6"/>
    <w:rsid w:val="00082B7B"/>
    <w:rsid w:val="00084D00"/>
    <w:rsid w:val="000850FD"/>
    <w:rsid w:val="00085FFD"/>
    <w:rsid w:val="00086D08"/>
    <w:rsid w:val="00095058"/>
    <w:rsid w:val="000A1313"/>
    <w:rsid w:val="000A5C44"/>
    <w:rsid w:val="000B0238"/>
    <w:rsid w:val="000B1487"/>
    <w:rsid w:val="000B4FF3"/>
    <w:rsid w:val="000D04C5"/>
    <w:rsid w:val="000D4C81"/>
    <w:rsid w:val="000E013D"/>
    <w:rsid w:val="000E532C"/>
    <w:rsid w:val="000F1B37"/>
    <w:rsid w:val="000F2FDA"/>
    <w:rsid w:val="000F4FF1"/>
    <w:rsid w:val="000F6C65"/>
    <w:rsid w:val="001045C7"/>
    <w:rsid w:val="00104ED3"/>
    <w:rsid w:val="00107066"/>
    <w:rsid w:val="001103C4"/>
    <w:rsid w:val="00110F55"/>
    <w:rsid w:val="00120E72"/>
    <w:rsid w:val="00124B01"/>
    <w:rsid w:val="0012586B"/>
    <w:rsid w:val="00125BED"/>
    <w:rsid w:val="00135649"/>
    <w:rsid w:val="00136143"/>
    <w:rsid w:val="00142126"/>
    <w:rsid w:val="00143E7D"/>
    <w:rsid w:val="00144ADF"/>
    <w:rsid w:val="00151490"/>
    <w:rsid w:val="00151D5D"/>
    <w:rsid w:val="001609CD"/>
    <w:rsid w:val="00161279"/>
    <w:rsid w:val="001643A2"/>
    <w:rsid w:val="001655B0"/>
    <w:rsid w:val="0017241D"/>
    <w:rsid w:val="00172E9F"/>
    <w:rsid w:val="001740BF"/>
    <w:rsid w:val="00176CDE"/>
    <w:rsid w:val="00177A3B"/>
    <w:rsid w:val="0018462B"/>
    <w:rsid w:val="00193992"/>
    <w:rsid w:val="00193B3F"/>
    <w:rsid w:val="00194871"/>
    <w:rsid w:val="001A1DD7"/>
    <w:rsid w:val="001A2D7C"/>
    <w:rsid w:val="001A3D49"/>
    <w:rsid w:val="001A5D02"/>
    <w:rsid w:val="001A5F42"/>
    <w:rsid w:val="001C58A8"/>
    <w:rsid w:val="001F6205"/>
    <w:rsid w:val="001F63BD"/>
    <w:rsid w:val="0020068C"/>
    <w:rsid w:val="00201F15"/>
    <w:rsid w:val="00202085"/>
    <w:rsid w:val="002121DD"/>
    <w:rsid w:val="002132B1"/>
    <w:rsid w:val="002157F9"/>
    <w:rsid w:val="00224CAE"/>
    <w:rsid w:val="0023120A"/>
    <w:rsid w:val="0023606B"/>
    <w:rsid w:val="00240FC9"/>
    <w:rsid w:val="00242EF2"/>
    <w:rsid w:val="0024529F"/>
    <w:rsid w:val="002473DC"/>
    <w:rsid w:val="00247EF2"/>
    <w:rsid w:val="00253F69"/>
    <w:rsid w:val="00260DF5"/>
    <w:rsid w:val="00262183"/>
    <w:rsid w:val="00262832"/>
    <w:rsid w:val="00270CB1"/>
    <w:rsid w:val="002740C8"/>
    <w:rsid w:val="002768A2"/>
    <w:rsid w:val="00284704"/>
    <w:rsid w:val="00287930"/>
    <w:rsid w:val="002918CD"/>
    <w:rsid w:val="00292BC7"/>
    <w:rsid w:val="00293664"/>
    <w:rsid w:val="00293743"/>
    <w:rsid w:val="002938FA"/>
    <w:rsid w:val="002944BC"/>
    <w:rsid w:val="00296B3D"/>
    <w:rsid w:val="002A0960"/>
    <w:rsid w:val="002A2231"/>
    <w:rsid w:val="002A4FA5"/>
    <w:rsid w:val="002A51C7"/>
    <w:rsid w:val="002A5887"/>
    <w:rsid w:val="002A6259"/>
    <w:rsid w:val="002B2873"/>
    <w:rsid w:val="002B3CAA"/>
    <w:rsid w:val="002B649D"/>
    <w:rsid w:val="002B7118"/>
    <w:rsid w:val="002C025C"/>
    <w:rsid w:val="002C1C5D"/>
    <w:rsid w:val="002D03B2"/>
    <w:rsid w:val="002D0FD5"/>
    <w:rsid w:val="002D6444"/>
    <w:rsid w:val="002E459A"/>
    <w:rsid w:val="002E64CC"/>
    <w:rsid w:val="002E68AF"/>
    <w:rsid w:val="002F173B"/>
    <w:rsid w:val="002F3537"/>
    <w:rsid w:val="002F411B"/>
    <w:rsid w:val="00303F81"/>
    <w:rsid w:val="00304A05"/>
    <w:rsid w:val="00305325"/>
    <w:rsid w:val="00305F93"/>
    <w:rsid w:val="00310542"/>
    <w:rsid w:val="00313530"/>
    <w:rsid w:val="00332C46"/>
    <w:rsid w:val="00332E52"/>
    <w:rsid w:val="00341FE5"/>
    <w:rsid w:val="00346E2E"/>
    <w:rsid w:val="00347B85"/>
    <w:rsid w:val="0035063D"/>
    <w:rsid w:val="00350E2B"/>
    <w:rsid w:val="003546D0"/>
    <w:rsid w:val="0035562B"/>
    <w:rsid w:val="00356D17"/>
    <w:rsid w:val="003571B8"/>
    <w:rsid w:val="0036084C"/>
    <w:rsid w:val="00361692"/>
    <w:rsid w:val="0036396B"/>
    <w:rsid w:val="003647B7"/>
    <w:rsid w:val="00364CB7"/>
    <w:rsid w:val="00365F3C"/>
    <w:rsid w:val="00370522"/>
    <w:rsid w:val="00382C30"/>
    <w:rsid w:val="0039175A"/>
    <w:rsid w:val="00393EBE"/>
    <w:rsid w:val="0039420A"/>
    <w:rsid w:val="0039693B"/>
    <w:rsid w:val="003A0A95"/>
    <w:rsid w:val="003A63FF"/>
    <w:rsid w:val="003A7664"/>
    <w:rsid w:val="003B0A24"/>
    <w:rsid w:val="003B386A"/>
    <w:rsid w:val="003B651F"/>
    <w:rsid w:val="003C2E68"/>
    <w:rsid w:val="003D3911"/>
    <w:rsid w:val="003D628C"/>
    <w:rsid w:val="003E1B36"/>
    <w:rsid w:val="003E28F7"/>
    <w:rsid w:val="003E2BB6"/>
    <w:rsid w:val="003E4527"/>
    <w:rsid w:val="003F0B46"/>
    <w:rsid w:val="003F55D9"/>
    <w:rsid w:val="00404E71"/>
    <w:rsid w:val="004055D0"/>
    <w:rsid w:val="0040690B"/>
    <w:rsid w:val="00411593"/>
    <w:rsid w:val="00413671"/>
    <w:rsid w:val="004148A3"/>
    <w:rsid w:val="00420941"/>
    <w:rsid w:val="0042508F"/>
    <w:rsid w:val="00427B98"/>
    <w:rsid w:val="004375B4"/>
    <w:rsid w:val="00437DE1"/>
    <w:rsid w:val="00443B3E"/>
    <w:rsid w:val="00453926"/>
    <w:rsid w:val="0045434C"/>
    <w:rsid w:val="004555CB"/>
    <w:rsid w:val="004617ED"/>
    <w:rsid w:val="00462E66"/>
    <w:rsid w:val="004637B8"/>
    <w:rsid w:val="00463A8E"/>
    <w:rsid w:val="00480D68"/>
    <w:rsid w:val="004906A7"/>
    <w:rsid w:val="00491128"/>
    <w:rsid w:val="00491CF2"/>
    <w:rsid w:val="00495BEB"/>
    <w:rsid w:val="004A7A6F"/>
    <w:rsid w:val="004B381E"/>
    <w:rsid w:val="004B5A2B"/>
    <w:rsid w:val="004B6293"/>
    <w:rsid w:val="004B640B"/>
    <w:rsid w:val="004C1F99"/>
    <w:rsid w:val="004C223E"/>
    <w:rsid w:val="004C35E2"/>
    <w:rsid w:val="004C5FA1"/>
    <w:rsid w:val="004D07FF"/>
    <w:rsid w:val="004D4AF4"/>
    <w:rsid w:val="004D50F0"/>
    <w:rsid w:val="004E183C"/>
    <w:rsid w:val="004F1E44"/>
    <w:rsid w:val="004F3A80"/>
    <w:rsid w:val="004F7065"/>
    <w:rsid w:val="00501184"/>
    <w:rsid w:val="005032C4"/>
    <w:rsid w:val="00505232"/>
    <w:rsid w:val="005055E4"/>
    <w:rsid w:val="00513F4A"/>
    <w:rsid w:val="0051403B"/>
    <w:rsid w:val="005167DD"/>
    <w:rsid w:val="00517A66"/>
    <w:rsid w:val="0052175C"/>
    <w:rsid w:val="00521866"/>
    <w:rsid w:val="00523136"/>
    <w:rsid w:val="005235C9"/>
    <w:rsid w:val="00527D45"/>
    <w:rsid w:val="00536C0F"/>
    <w:rsid w:val="005426A2"/>
    <w:rsid w:val="00544F89"/>
    <w:rsid w:val="00553D20"/>
    <w:rsid w:val="00562CCE"/>
    <w:rsid w:val="00567F11"/>
    <w:rsid w:val="00570C32"/>
    <w:rsid w:val="0057104D"/>
    <w:rsid w:val="00571E56"/>
    <w:rsid w:val="005744CF"/>
    <w:rsid w:val="00574E23"/>
    <w:rsid w:val="0057638D"/>
    <w:rsid w:val="00594002"/>
    <w:rsid w:val="00595E67"/>
    <w:rsid w:val="00596152"/>
    <w:rsid w:val="005A6415"/>
    <w:rsid w:val="005B2D30"/>
    <w:rsid w:val="005B4306"/>
    <w:rsid w:val="005C09BF"/>
    <w:rsid w:val="005C21EF"/>
    <w:rsid w:val="005C46AC"/>
    <w:rsid w:val="005C4CF7"/>
    <w:rsid w:val="005C6EEE"/>
    <w:rsid w:val="005D217F"/>
    <w:rsid w:val="005D309E"/>
    <w:rsid w:val="005D6DE9"/>
    <w:rsid w:val="005E10EA"/>
    <w:rsid w:val="005E71C6"/>
    <w:rsid w:val="005F2F92"/>
    <w:rsid w:val="005F4A10"/>
    <w:rsid w:val="005F6B3A"/>
    <w:rsid w:val="00613EA0"/>
    <w:rsid w:val="00617A73"/>
    <w:rsid w:val="00620BE0"/>
    <w:rsid w:val="0062689D"/>
    <w:rsid w:val="00641CB9"/>
    <w:rsid w:val="00641D5B"/>
    <w:rsid w:val="00641F20"/>
    <w:rsid w:val="00644341"/>
    <w:rsid w:val="006449ED"/>
    <w:rsid w:val="0064706E"/>
    <w:rsid w:val="00647AA5"/>
    <w:rsid w:val="00647D95"/>
    <w:rsid w:val="00647F51"/>
    <w:rsid w:val="00650E0B"/>
    <w:rsid w:val="00652CCB"/>
    <w:rsid w:val="00653B92"/>
    <w:rsid w:val="00657777"/>
    <w:rsid w:val="0066490A"/>
    <w:rsid w:val="0066527E"/>
    <w:rsid w:val="00666373"/>
    <w:rsid w:val="00667BFD"/>
    <w:rsid w:val="00667FD3"/>
    <w:rsid w:val="00671484"/>
    <w:rsid w:val="00672CFC"/>
    <w:rsid w:val="00681FA4"/>
    <w:rsid w:val="0068683A"/>
    <w:rsid w:val="00687ED8"/>
    <w:rsid w:val="006925F9"/>
    <w:rsid w:val="00693BF3"/>
    <w:rsid w:val="006942BC"/>
    <w:rsid w:val="006A1D75"/>
    <w:rsid w:val="006A589A"/>
    <w:rsid w:val="006A700B"/>
    <w:rsid w:val="006A7592"/>
    <w:rsid w:val="006B1E1A"/>
    <w:rsid w:val="006C4E99"/>
    <w:rsid w:val="006C71FE"/>
    <w:rsid w:val="006D0E31"/>
    <w:rsid w:val="006D3EE5"/>
    <w:rsid w:val="006D6FEE"/>
    <w:rsid w:val="006F006E"/>
    <w:rsid w:val="006F0D38"/>
    <w:rsid w:val="006F31D6"/>
    <w:rsid w:val="006F4458"/>
    <w:rsid w:val="006F5EC0"/>
    <w:rsid w:val="006F6DEE"/>
    <w:rsid w:val="006F744A"/>
    <w:rsid w:val="006F7C3C"/>
    <w:rsid w:val="007010FC"/>
    <w:rsid w:val="00701126"/>
    <w:rsid w:val="00704119"/>
    <w:rsid w:val="00705827"/>
    <w:rsid w:val="00712293"/>
    <w:rsid w:val="007255C2"/>
    <w:rsid w:val="0074607F"/>
    <w:rsid w:val="007525DB"/>
    <w:rsid w:val="00753228"/>
    <w:rsid w:val="00753DFD"/>
    <w:rsid w:val="00757266"/>
    <w:rsid w:val="007618EE"/>
    <w:rsid w:val="00761DC8"/>
    <w:rsid w:val="00762984"/>
    <w:rsid w:val="0077065B"/>
    <w:rsid w:val="00774984"/>
    <w:rsid w:val="00774F42"/>
    <w:rsid w:val="00781184"/>
    <w:rsid w:val="00785B68"/>
    <w:rsid w:val="0078785E"/>
    <w:rsid w:val="0079575F"/>
    <w:rsid w:val="00796C6E"/>
    <w:rsid w:val="007A08F2"/>
    <w:rsid w:val="007A1495"/>
    <w:rsid w:val="007A15A2"/>
    <w:rsid w:val="007A2A2B"/>
    <w:rsid w:val="007A425C"/>
    <w:rsid w:val="007A4BFE"/>
    <w:rsid w:val="007B493B"/>
    <w:rsid w:val="007B5F42"/>
    <w:rsid w:val="007B6F72"/>
    <w:rsid w:val="007C154D"/>
    <w:rsid w:val="007C4B21"/>
    <w:rsid w:val="007C61EB"/>
    <w:rsid w:val="007C6584"/>
    <w:rsid w:val="007C6C06"/>
    <w:rsid w:val="007D1D9D"/>
    <w:rsid w:val="007D20D0"/>
    <w:rsid w:val="007D6692"/>
    <w:rsid w:val="007D689C"/>
    <w:rsid w:val="007E69A9"/>
    <w:rsid w:val="007F28D9"/>
    <w:rsid w:val="007F3FBE"/>
    <w:rsid w:val="007F5B2F"/>
    <w:rsid w:val="00800E1A"/>
    <w:rsid w:val="00801816"/>
    <w:rsid w:val="00801BD1"/>
    <w:rsid w:val="00803AEC"/>
    <w:rsid w:val="00806603"/>
    <w:rsid w:val="00810660"/>
    <w:rsid w:val="008106E5"/>
    <w:rsid w:val="00811CD6"/>
    <w:rsid w:val="008206BC"/>
    <w:rsid w:val="00820C47"/>
    <w:rsid w:val="00824678"/>
    <w:rsid w:val="008340F9"/>
    <w:rsid w:val="008343DA"/>
    <w:rsid w:val="00836BBB"/>
    <w:rsid w:val="008371DD"/>
    <w:rsid w:val="00844667"/>
    <w:rsid w:val="00855D04"/>
    <w:rsid w:val="00856069"/>
    <w:rsid w:val="0085693D"/>
    <w:rsid w:val="00856A43"/>
    <w:rsid w:val="00860775"/>
    <w:rsid w:val="00862165"/>
    <w:rsid w:val="00866E9F"/>
    <w:rsid w:val="008729E0"/>
    <w:rsid w:val="00875FB3"/>
    <w:rsid w:val="00882EAC"/>
    <w:rsid w:val="00885573"/>
    <w:rsid w:val="0088643B"/>
    <w:rsid w:val="00887278"/>
    <w:rsid w:val="00887425"/>
    <w:rsid w:val="00887568"/>
    <w:rsid w:val="00890D87"/>
    <w:rsid w:val="00891E19"/>
    <w:rsid w:val="00892899"/>
    <w:rsid w:val="00894DA6"/>
    <w:rsid w:val="0089739E"/>
    <w:rsid w:val="008A3D6F"/>
    <w:rsid w:val="008A5ACA"/>
    <w:rsid w:val="008B1B9D"/>
    <w:rsid w:val="008B3056"/>
    <w:rsid w:val="008B3EFF"/>
    <w:rsid w:val="008B404C"/>
    <w:rsid w:val="008D25A7"/>
    <w:rsid w:val="008E07C4"/>
    <w:rsid w:val="008E2A04"/>
    <w:rsid w:val="008F0D8D"/>
    <w:rsid w:val="008F1E13"/>
    <w:rsid w:val="008F3C68"/>
    <w:rsid w:val="009016AC"/>
    <w:rsid w:val="0091014C"/>
    <w:rsid w:val="00911FB1"/>
    <w:rsid w:val="009136E3"/>
    <w:rsid w:val="00915179"/>
    <w:rsid w:val="0092390B"/>
    <w:rsid w:val="00923B63"/>
    <w:rsid w:val="00923FCB"/>
    <w:rsid w:val="009338BB"/>
    <w:rsid w:val="0093460E"/>
    <w:rsid w:val="00942B28"/>
    <w:rsid w:val="009433EE"/>
    <w:rsid w:val="00943498"/>
    <w:rsid w:val="009500D7"/>
    <w:rsid w:val="009500EB"/>
    <w:rsid w:val="009512D5"/>
    <w:rsid w:val="00951D69"/>
    <w:rsid w:val="00952F4C"/>
    <w:rsid w:val="009531CF"/>
    <w:rsid w:val="009540FC"/>
    <w:rsid w:val="00961847"/>
    <w:rsid w:val="00966C2C"/>
    <w:rsid w:val="00970D6D"/>
    <w:rsid w:val="00971EDF"/>
    <w:rsid w:val="00980E27"/>
    <w:rsid w:val="009812EF"/>
    <w:rsid w:val="009828F0"/>
    <w:rsid w:val="0098388E"/>
    <w:rsid w:val="00996407"/>
    <w:rsid w:val="00997220"/>
    <w:rsid w:val="009A0C1A"/>
    <w:rsid w:val="009A506A"/>
    <w:rsid w:val="009A5546"/>
    <w:rsid w:val="009A79B7"/>
    <w:rsid w:val="009B0B75"/>
    <w:rsid w:val="009B11ED"/>
    <w:rsid w:val="009B15EF"/>
    <w:rsid w:val="009B1D63"/>
    <w:rsid w:val="009B54DC"/>
    <w:rsid w:val="009C6F21"/>
    <w:rsid w:val="009C7237"/>
    <w:rsid w:val="009D36E8"/>
    <w:rsid w:val="009D4A9E"/>
    <w:rsid w:val="009D66F3"/>
    <w:rsid w:val="009E57C9"/>
    <w:rsid w:val="009F657E"/>
    <w:rsid w:val="00A002B0"/>
    <w:rsid w:val="00A067DA"/>
    <w:rsid w:val="00A07A06"/>
    <w:rsid w:val="00A20558"/>
    <w:rsid w:val="00A210DF"/>
    <w:rsid w:val="00A24D2A"/>
    <w:rsid w:val="00A254A3"/>
    <w:rsid w:val="00A3549A"/>
    <w:rsid w:val="00A35AB6"/>
    <w:rsid w:val="00A35D27"/>
    <w:rsid w:val="00A445A8"/>
    <w:rsid w:val="00A45181"/>
    <w:rsid w:val="00A46ECB"/>
    <w:rsid w:val="00A50572"/>
    <w:rsid w:val="00A50B00"/>
    <w:rsid w:val="00A53AEC"/>
    <w:rsid w:val="00A54EB1"/>
    <w:rsid w:val="00A60BE1"/>
    <w:rsid w:val="00A61EC4"/>
    <w:rsid w:val="00A71FA9"/>
    <w:rsid w:val="00A7356C"/>
    <w:rsid w:val="00A75C2C"/>
    <w:rsid w:val="00A76F33"/>
    <w:rsid w:val="00A8011F"/>
    <w:rsid w:val="00A83235"/>
    <w:rsid w:val="00A84925"/>
    <w:rsid w:val="00A91A84"/>
    <w:rsid w:val="00AA12C6"/>
    <w:rsid w:val="00AA1CAB"/>
    <w:rsid w:val="00AA44FD"/>
    <w:rsid w:val="00AA756E"/>
    <w:rsid w:val="00AB3450"/>
    <w:rsid w:val="00AB5925"/>
    <w:rsid w:val="00AB7C5C"/>
    <w:rsid w:val="00AB7CB5"/>
    <w:rsid w:val="00AC0366"/>
    <w:rsid w:val="00AC5C01"/>
    <w:rsid w:val="00AE0894"/>
    <w:rsid w:val="00AE08C0"/>
    <w:rsid w:val="00AE2A08"/>
    <w:rsid w:val="00AE446A"/>
    <w:rsid w:val="00AE5A2B"/>
    <w:rsid w:val="00AF2210"/>
    <w:rsid w:val="00AF2856"/>
    <w:rsid w:val="00B01988"/>
    <w:rsid w:val="00B022AF"/>
    <w:rsid w:val="00B037B8"/>
    <w:rsid w:val="00B03ECC"/>
    <w:rsid w:val="00B068CE"/>
    <w:rsid w:val="00B11801"/>
    <w:rsid w:val="00B11C7F"/>
    <w:rsid w:val="00B143D3"/>
    <w:rsid w:val="00B27135"/>
    <w:rsid w:val="00B32DD0"/>
    <w:rsid w:val="00B36A63"/>
    <w:rsid w:val="00B42FFB"/>
    <w:rsid w:val="00B47195"/>
    <w:rsid w:val="00B51F47"/>
    <w:rsid w:val="00B523E7"/>
    <w:rsid w:val="00B55164"/>
    <w:rsid w:val="00B557EA"/>
    <w:rsid w:val="00B5617D"/>
    <w:rsid w:val="00B62261"/>
    <w:rsid w:val="00B83666"/>
    <w:rsid w:val="00B86851"/>
    <w:rsid w:val="00B96243"/>
    <w:rsid w:val="00B96391"/>
    <w:rsid w:val="00B96770"/>
    <w:rsid w:val="00BA17D1"/>
    <w:rsid w:val="00BA2512"/>
    <w:rsid w:val="00BB449A"/>
    <w:rsid w:val="00BB4F8B"/>
    <w:rsid w:val="00BC137A"/>
    <w:rsid w:val="00BC21EA"/>
    <w:rsid w:val="00BD0D74"/>
    <w:rsid w:val="00BD4282"/>
    <w:rsid w:val="00BD4591"/>
    <w:rsid w:val="00BD5B5E"/>
    <w:rsid w:val="00BE526A"/>
    <w:rsid w:val="00BE52E0"/>
    <w:rsid w:val="00BE58EE"/>
    <w:rsid w:val="00BF7141"/>
    <w:rsid w:val="00C076B1"/>
    <w:rsid w:val="00C212D3"/>
    <w:rsid w:val="00C3120B"/>
    <w:rsid w:val="00C33E4F"/>
    <w:rsid w:val="00C34022"/>
    <w:rsid w:val="00C35DA9"/>
    <w:rsid w:val="00C46C5E"/>
    <w:rsid w:val="00C52413"/>
    <w:rsid w:val="00C52E2E"/>
    <w:rsid w:val="00C54BEB"/>
    <w:rsid w:val="00C730E2"/>
    <w:rsid w:val="00C74257"/>
    <w:rsid w:val="00C80691"/>
    <w:rsid w:val="00C80EA7"/>
    <w:rsid w:val="00C83512"/>
    <w:rsid w:val="00C86908"/>
    <w:rsid w:val="00C86AA7"/>
    <w:rsid w:val="00C87D13"/>
    <w:rsid w:val="00CA6328"/>
    <w:rsid w:val="00CB1857"/>
    <w:rsid w:val="00CB25F0"/>
    <w:rsid w:val="00CB608A"/>
    <w:rsid w:val="00CB7830"/>
    <w:rsid w:val="00CC2478"/>
    <w:rsid w:val="00CC3CF5"/>
    <w:rsid w:val="00CC7ECF"/>
    <w:rsid w:val="00CD62E1"/>
    <w:rsid w:val="00CF2238"/>
    <w:rsid w:val="00CF3959"/>
    <w:rsid w:val="00D03C46"/>
    <w:rsid w:val="00D10DF0"/>
    <w:rsid w:val="00D13213"/>
    <w:rsid w:val="00D13DDB"/>
    <w:rsid w:val="00D14341"/>
    <w:rsid w:val="00D17CF2"/>
    <w:rsid w:val="00D24677"/>
    <w:rsid w:val="00D3342C"/>
    <w:rsid w:val="00D372AD"/>
    <w:rsid w:val="00D41D4E"/>
    <w:rsid w:val="00D43BE6"/>
    <w:rsid w:val="00D44AA9"/>
    <w:rsid w:val="00D47685"/>
    <w:rsid w:val="00D52740"/>
    <w:rsid w:val="00D52ADB"/>
    <w:rsid w:val="00D609B3"/>
    <w:rsid w:val="00D62D55"/>
    <w:rsid w:val="00D6316F"/>
    <w:rsid w:val="00D6396D"/>
    <w:rsid w:val="00D66024"/>
    <w:rsid w:val="00D66A8A"/>
    <w:rsid w:val="00D738A8"/>
    <w:rsid w:val="00D7503A"/>
    <w:rsid w:val="00D806D9"/>
    <w:rsid w:val="00D81FFF"/>
    <w:rsid w:val="00D82F40"/>
    <w:rsid w:val="00D85428"/>
    <w:rsid w:val="00D85BD1"/>
    <w:rsid w:val="00D905F4"/>
    <w:rsid w:val="00DA3E51"/>
    <w:rsid w:val="00DB0DC5"/>
    <w:rsid w:val="00DB3467"/>
    <w:rsid w:val="00DB7E1A"/>
    <w:rsid w:val="00DC1990"/>
    <w:rsid w:val="00DC7F77"/>
    <w:rsid w:val="00DD1951"/>
    <w:rsid w:val="00DD2040"/>
    <w:rsid w:val="00DD3968"/>
    <w:rsid w:val="00DD397D"/>
    <w:rsid w:val="00DE24F9"/>
    <w:rsid w:val="00DE411A"/>
    <w:rsid w:val="00DF48ED"/>
    <w:rsid w:val="00DF57D4"/>
    <w:rsid w:val="00E02EC3"/>
    <w:rsid w:val="00E03C96"/>
    <w:rsid w:val="00E0798E"/>
    <w:rsid w:val="00E07BE4"/>
    <w:rsid w:val="00E11A21"/>
    <w:rsid w:val="00E12031"/>
    <w:rsid w:val="00E12A99"/>
    <w:rsid w:val="00E232FC"/>
    <w:rsid w:val="00E24904"/>
    <w:rsid w:val="00E27D1E"/>
    <w:rsid w:val="00E30ED5"/>
    <w:rsid w:val="00E329CD"/>
    <w:rsid w:val="00E33FAC"/>
    <w:rsid w:val="00E40073"/>
    <w:rsid w:val="00E412CE"/>
    <w:rsid w:val="00E47BDF"/>
    <w:rsid w:val="00E52FBB"/>
    <w:rsid w:val="00E55EAF"/>
    <w:rsid w:val="00E5613A"/>
    <w:rsid w:val="00E61C1C"/>
    <w:rsid w:val="00E64B2C"/>
    <w:rsid w:val="00E64F23"/>
    <w:rsid w:val="00E6523C"/>
    <w:rsid w:val="00E733E5"/>
    <w:rsid w:val="00E743D2"/>
    <w:rsid w:val="00E80B65"/>
    <w:rsid w:val="00E8240E"/>
    <w:rsid w:val="00E83DF3"/>
    <w:rsid w:val="00E9310D"/>
    <w:rsid w:val="00EA0315"/>
    <w:rsid w:val="00EA1666"/>
    <w:rsid w:val="00EA3235"/>
    <w:rsid w:val="00EA5FF2"/>
    <w:rsid w:val="00EA7DE8"/>
    <w:rsid w:val="00EB369D"/>
    <w:rsid w:val="00EB7386"/>
    <w:rsid w:val="00EB7A7E"/>
    <w:rsid w:val="00EC2543"/>
    <w:rsid w:val="00EC5D0A"/>
    <w:rsid w:val="00ED4B77"/>
    <w:rsid w:val="00EE21FC"/>
    <w:rsid w:val="00EE2E77"/>
    <w:rsid w:val="00EE5A9F"/>
    <w:rsid w:val="00EE686D"/>
    <w:rsid w:val="00EE7278"/>
    <w:rsid w:val="00EE75E1"/>
    <w:rsid w:val="00EF5174"/>
    <w:rsid w:val="00EF5C98"/>
    <w:rsid w:val="00F0282E"/>
    <w:rsid w:val="00F10958"/>
    <w:rsid w:val="00F154BF"/>
    <w:rsid w:val="00F171F8"/>
    <w:rsid w:val="00F25651"/>
    <w:rsid w:val="00F265F1"/>
    <w:rsid w:val="00F33B6F"/>
    <w:rsid w:val="00F346D5"/>
    <w:rsid w:val="00F3568A"/>
    <w:rsid w:val="00F36383"/>
    <w:rsid w:val="00F41A2A"/>
    <w:rsid w:val="00F46462"/>
    <w:rsid w:val="00F4656C"/>
    <w:rsid w:val="00F530EA"/>
    <w:rsid w:val="00F55FD9"/>
    <w:rsid w:val="00F60C8F"/>
    <w:rsid w:val="00F726DC"/>
    <w:rsid w:val="00F7334B"/>
    <w:rsid w:val="00F74E0C"/>
    <w:rsid w:val="00F77288"/>
    <w:rsid w:val="00F779CB"/>
    <w:rsid w:val="00F77CFC"/>
    <w:rsid w:val="00F80A3C"/>
    <w:rsid w:val="00F821DE"/>
    <w:rsid w:val="00F876F2"/>
    <w:rsid w:val="00F95082"/>
    <w:rsid w:val="00FA2F6E"/>
    <w:rsid w:val="00FA41C6"/>
    <w:rsid w:val="00FA57A7"/>
    <w:rsid w:val="00FA590A"/>
    <w:rsid w:val="00FB1883"/>
    <w:rsid w:val="00FB64A1"/>
    <w:rsid w:val="00FB77CE"/>
    <w:rsid w:val="00FC2316"/>
    <w:rsid w:val="00FC5F75"/>
    <w:rsid w:val="00FC6CE5"/>
    <w:rsid w:val="00FC7588"/>
    <w:rsid w:val="00FD319C"/>
    <w:rsid w:val="00FD6183"/>
    <w:rsid w:val="00FD63D8"/>
    <w:rsid w:val="00FD6FD4"/>
    <w:rsid w:val="00FE4903"/>
    <w:rsid w:val="00FF0F60"/>
    <w:rsid w:val="00FF1228"/>
    <w:rsid w:val="00FF7FF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B099E8"/>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F265F1"/>
    <w:pPr>
      <w:tabs>
        <w:tab w:val="left" w:pos="720"/>
        <w:tab w:val="left" w:pos="1080"/>
        <w:tab w:val="left" w:pos="1440"/>
      </w:tabs>
      <w:spacing w:line="320" w:lineRule="exact"/>
    </w:pPr>
    <w:rPr>
      <w:rFonts w:cs="Cambria"/>
    </w:rPr>
  </w:style>
  <w:style w:type="paragraph" w:styleId="Heading1">
    <w:name w:val="heading 1"/>
    <w:basedOn w:val="Normal"/>
    <w:next w:val="BodyFirst"/>
    <w:link w:val="Heading1Char"/>
    <w:uiPriority w:val="9"/>
    <w:qFormat/>
    <w:rsid w:val="00F265F1"/>
    <w:pPr>
      <w:keepNext/>
      <w:keepLines/>
      <w:pageBreakBefore/>
      <w:spacing w:before="440" w:after="200"/>
      <w:jc w:val="center"/>
      <w:outlineLvl w:val="0"/>
    </w:pPr>
    <w:rPr>
      <w:rFonts w:asciiTheme="majorHAnsi" w:eastAsiaTheme="majorEastAsia" w:hAnsiTheme="majorHAnsi" w:cstheme="majorBidi"/>
      <w:sz w:val="40"/>
      <w:szCs w:val="48"/>
    </w:rPr>
  </w:style>
  <w:style w:type="paragraph" w:styleId="Heading2">
    <w:name w:val="heading 2"/>
    <w:basedOn w:val="Normal"/>
    <w:next w:val="BodyAfterHead"/>
    <w:link w:val="Heading2Char"/>
    <w:uiPriority w:val="9"/>
    <w:unhideWhenUsed/>
    <w:qFormat/>
    <w:rsid w:val="00F265F1"/>
    <w:pPr>
      <w:keepNext/>
      <w:keepLines/>
      <w:spacing w:before="240" w:after="80"/>
      <w:outlineLvl w:val="1"/>
    </w:pPr>
    <w:rPr>
      <w:rFonts w:asciiTheme="majorHAnsi" w:eastAsiaTheme="majorEastAsia" w:hAnsiTheme="majorHAnsi" w:cstheme="majorBidi"/>
      <w:sz w:val="32"/>
      <w:szCs w:val="36"/>
    </w:rPr>
  </w:style>
  <w:style w:type="paragraph" w:styleId="Heading3">
    <w:name w:val="heading 3"/>
    <w:basedOn w:val="Normal"/>
    <w:next w:val="BodyAfterHead"/>
    <w:link w:val="Heading3Char"/>
    <w:uiPriority w:val="9"/>
    <w:unhideWhenUsed/>
    <w:qFormat/>
    <w:rsid w:val="00F265F1"/>
    <w:pPr>
      <w:keepNext/>
      <w:keepLines/>
      <w:tabs>
        <w:tab w:val="left" w:pos="360"/>
      </w:tabs>
      <w:spacing w:before="240" w:after="80"/>
      <w:outlineLvl w:val="2"/>
    </w:pPr>
    <w:rPr>
      <w:rFonts w:asciiTheme="majorHAnsi" w:eastAsiaTheme="majorEastAsia" w:hAnsiTheme="majorHAnsi" w:cstheme="majorBidi"/>
      <w:bCs/>
      <w:i/>
      <w:sz w:val="26"/>
    </w:rPr>
  </w:style>
  <w:style w:type="paragraph" w:styleId="Heading4">
    <w:name w:val="heading 4"/>
    <w:basedOn w:val="Normal"/>
    <w:next w:val="Normal"/>
    <w:link w:val="Heading4Char"/>
    <w:uiPriority w:val="9"/>
    <w:semiHidden/>
    <w:unhideWhenUsed/>
    <w:qFormat/>
    <w:rsid w:val="00F265F1"/>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265F1"/>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265F1"/>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265F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265F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65F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265F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65F1"/>
  </w:style>
  <w:style w:type="character" w:customStyle="1" w:styleId="Heading2Char">
    <w:name w:val="Heading 2 Char"/>
    <w:basedOn w:val="DefaultParagraphFont"/>
    <w:link w:val="Heading2"/>
    <w:uiPriority w:val="9"/>
    <w:rsid w:val="00F265F1"/>
    <w:rPr>
      <w:rFonts w:asciiTheme="majorHAnsi" w:eastAsiaTheme="majorEastAsia" w:hAnsiTheme="majorHAnsi" w:cstheme="majorBidi"/>
      <w:sz w:val="32"/>
      <w:szCs w:val="36"/>
    </w:rPr>
  </w:style>
  <w:style w:type="paragraph" w:customStyle="1" w:styleId="Head1">
    <w:name w:val="Head 1"/>
    <w:basedOn w:val="Heading1"/>
    <w:next w:val="BodyAfterHead"/>
    <w:qFormat/>
    <w:rsid w:val="00370522"/>
    <w:pPr>
      <w:outlineLvl w:val="1"/>
    </w:pPr>
  </w:style>
  <w:style w:type="character" w:customStyle="1" w:styleId="Heading1Char">
    <w:name w:val="Heading 1 Char"/>
    <w:basedOn w:val="DefaultParagraphFont"/>
    <w:link w:val="Heading1"/>
    <w:uiPriority w:val="9"/>
    <w:rsid w:val="00F265F1"/>
    <w:rPr>
      <w:rFonts w:asciiTheme="majorHAnsi" w:eastAsiaTheme="majorEastAsia" w:hAnsiTheme="majorHAnsi" w:cstheme="majorBidi"/>
      <w:sz w:val="40"/>
      <w:szCs w:val="48"/>
    </w:rPr>
  </w:style>
  <w:style w:type="paragraph" w:customStyle="1" w:styleId="Copyright">
    <w:name w:val="Copyright"/>
    <w:basedOn w:val="Normal"/>
    <w:rsid w:val="00F265F1"/>
    <w:pPr>
      <w:widowControl w:val="0"/>
      <w:autoSpaceDE w:val="0"/>
      <w:autoSpaceDN w:val="0"/>
      <w:adjustRightInd w:val="0"/>
      <w:spacing w:before="320" w:after="320"/>
    </w:pPr>
    <w:rPr>
      <w:rFonts w:cs="Helvetica"/>
    </w:rPr>
  </w:style>
  <w:style w:type="paragraph" w:customStyle="1" w:styleId="Dedication">
    <w:name w:val="Dedication"/>
    <w:basedOn w:val="Normal"/>
    <w:rsid w:val="00F265F1"/>
    <w:pPr>
      <w:spacing w:before="480" w:after="480"/>
      <w:jc w:val="center"/>
    </w:pPr>
    <w:rPr>
      <w:i/>
      <w:iCs/>
      <w:sz w:val="32"/>
      <w:szCs w:val="32"/>
    </w:rPr>
  </w:style>
  <w:style w:type="paragraph" w:customStyle="1" w:styleId="Subheading">
    <w:name w:val="Subheading"/>
    <w:basedOn w:val="Normal"/>
    <w:rsid w:val="00F265F1"/>
    <w:pPr>
      <w:keepNext/>
      <w:widowControl w:val="0"/>
      <w:autoSpaceDE w:val="0"/>
      <w:autoSpaceDN w:val="0"/>
      <w:adjustRightInd w:val="0"/>
    </w:pPr>
    <w:rPr>
      <w:rFonts w:cs="Helvetica"/>
      <w:i/>
      <w:iCs/>
    </w:rPr>
  </w:style>
  <w:style w:type="paragraph" w:customStyle="1" w:styleId="Poetry">
    <w:name w:val="Poetry"/>
    <w:basedOn w:val="Normal"/>
    <w:rsid w:val="00F265F1"/>
    <w:pPr>
      <w:keepLines/>
      <w:spacing w:before="240" w:after="240"/>
    </w:pPr>
    <w:rPr>
      <w:rFonts w:cs="Helvetica"/>
    </w:rPr>
  </w:style>
  <w:style w:type="paragraph" w:customStyle="1" w:styleId="PartTitle">
    <w:name w:val="Part Title"/>
    <w:basedOn w:val="Normal"/>
    <w:rsid w:val="00F265F1"/>
    <w:pPr>
      <w:keepNext/>
      <w:keepLines/>
      <w:spacing w:before="480" w:after="240"/>
      <w:jc w:val="center"/>
      <w:outlineLvl w:val="0"/>
    </w:pPr>
    <w:rPr>
      <w:rFonts w:asciiTheme="majorHAnsi" w:eastAsiaTheme="majorEastAsia" w:hAnsiTheme="majorHAnsi" w:cstheme="majorBidi"/>
      <w:sz w:val="72"/>
      <w:szCs w:val="72"/>
    </w:rPr>
  </w:style>
  <w:style w:type="paragraph" w:customStyle="1" w:styleId="PoemTitle">
    <w:name w:val="Poem Title"/>
    <w:basedOn w:val="Heading2"/>
    <w:rsid w:val="00F265F1"/>
    <w:pPr>
      <w:pageBreakBefore/>
      <w:spacing w:before="480"/>
    </w:pPr>
  </w:style>
  <w:style w:type="paragraph" w:styleId="Title">
    <w:name w:val="Title"/>
    <w:basedOn w:val="Normal"/>
    <w:next w:val="Normal"/>
    <w:link w:val="TitleChar"/>
    <w:uiPriority w:val="10"/>
    <w:qFormat/>
    <w:rsid w:val="00F265F1"/>
    <w:pPr>
      <w:spacing w:before="640" w:after="640" w:line="640" w:lineRule="exact"/>
      <w:contextualSpacing/>
      <w:jc w:val="center"/>
    </w:pPr>
    <w:rPr>
      <w:rFonts w:eastAsiaTheme="majorEastAsia" w:cstheme="majorBidi"/>
      <w:spacing w:val="5"/>
      <w:kern w:val="28"/>
      <w:sz w:val="72"/>
      <w:szCs w:val="72"/>
    </w:rPr>
  </w:style>
  <w:style w:type="character" w:customStyle="1" w:styleId="TitleChar">
    <w:name w:val="Title Char"/>
    <w:basedOn w:val="DefaultParagraphFont"/>
    <w:link w:val="Title"/>
    <w:uiPriority w:val="10"/>
    <w:rsid w:val="00F265F1"/>
    <w:rPr>
      <w:rFonts w:eastAsiaTheme="majorEastAsia" w:cstheme="majorBidi"/>
      <w:spacing w:val="5"/>
      <w:kern w:val="28"/>
      <w:sz w:val="72"/>
      <w:szCs w:val="72"/>
    </w:rPr>
  </w:style>
  <w:style w:type="paragraph" w:styleId="Subtitle">
    <w:name w:val="Subtitle"/>
    <w:basedOn w:val="Normal"/>
    <w:next w:val="Normal"/>
    <w:link w:val="SubtitleChar"/>
    <w:uiPriority w:val="11"/>
    <w:qFormat/>
    <w:rsid w:val="00F265F1"/>
    <w:pPr>
      <w:numPr>
        <w:ilvl w:val="1"/>
      </w:numPr>
      <w:spacing w:after="640" w:line="640" w:lineRule="exact"/>
      <w:jc w:val="center"/>
    </w:pPr>
    <w:rPr>
      <w:rFonts w:eastAsiaTheme="majorEastAsia" w:cstheme="majorBidi"/>
      <w:i/>
      <w:iCs/>
      <w:spacing w:val="15"/>
      <w:sz w:val="40"/>
      <w:szCs w:val="40"/>
    </w:rPr>
  </w:style>
  <w:style w:type="character" w:customStyle="1" w:styleId="SubtitleChar">
    <w:name w:val="Subtitle Char"/>
    <w:basedOn w:val="DefaultParagraphFont"/>
    <w:link w:val="Subtitle"/>
    <w:uiPriority w:val="11"/>
    <w:rsid w:val="00F265F1"/>
    <w:rPr>
      <w:rFonts w:eastAsiaTheme="majorEastAsia" w:cstheme="majorBidi"/>
      <w:i/>
      <w:iCs/>
      <w:spacing w:val="15"/>
      <w:sz w:val="40"/>
      <w:szCs w:val="40"/>
    </w:rPr>
  </w:style>
  <w:style w:type="paragraph" w:customStyle="1" w:styleId="Publisher">
    <w:name w:val="Publisher"/>
    <w:basedOn w:val="Copyright"/>
    <w:rsid w:val="00F265F1"/>
    <w:pPr>
      <w:spacing w:before="1440"/>
      <w:jc w:val="center"/>
    </w:pPr>
  </w:style>
  <w:style w:type="paragraph" w:customStyle="1" w:styleId="Author">
    <w:name w:val="Author"/>
    <w:basedOn w:val="Normal"/>
    <w:rsid w:val="00F265F1"/>
    <w:pPr>
      <w:spacing w:before="640" w:line="640" w:lineRule="exact"/>
      <w:jc w:val="center"/>
    </w:pPr>
    <w:rPr>
      <w:sz w:val="48"/>
      <w:szCs w:val="48"/>
    </w:rPr>
  </w:style>
  <w:style w:type="paragraph" w:customStyle="1" w:styleId="ChapterTitle">
    <w:name w:val="Chapter Title"/>
    <w:basedOn w:val="Heading1"/>
    <w:next w:val="BodyFirst"/>
    <w:rsid w:val="00F265F1"/>
    <w:pPr>
      <w:spacing w:before="640" w:after="1280" w:line="960" w:lineRule="exact"/>
    </w:pPr>
    <w:rPr>
      <w:rFonts w:cs="Crimson"/>
      <w:sz w:val="60"/>
      <w:szCs w:val="56"/>
    </w:rPr>
  </w:style>
  <w:style w:type="paragraph" w:customStyle="1" w:styleId="TOCTitle">
    <w:name w:val="TOC Title"/>
    <w:basedOn w:val="Normal"/>
    <w:next w:val="TOC1"/>
    <w:rsid w:val="00F265F1"/>
    <w:pPr>
      <w:keepNext/>
      <w:keepLines/>
      <w:pageBreakBefore/>
      <w:spacing w:before="640" w:after="640" w:line="640" w:lineRule="exact"/>
      <w:jc w:val="center"/>
      <w:outlineLvl w:val="8"/>
    </w:pPr>
    <w:rPr>
      <w:rFonts w:asciiTheme="majorHAnsi" w:eastAsiaTheme="majorEastAsia" w:hAnsiTheme="majorHAnsi" w:cs="Calibri"/>
      <w:sz w:val="40"/>
      <w:szCs w:val="40"/>
    </w:rPr>
  </w:style>
  <w:style w:type="paragraph" w:styleId="TOC1">
    <w:name w:val="toc 1"/>
    <w:basedOn w:val="Normal"/>
    <w:next w:val="Normal"/>
    <w:autoRedefine/>
    <w:uiPriority w:val="39"/>
    <w:unhideWhenUsed/>
    <w:rsid w:val="00F265F1"/>
    <w:pPr>
      <w:tabs>
        <w:tab w:val="clear" w:pos="720"/>
        <w:tab w:val="clear" w:pos="1080"/>
        <w:tab w:val="clear" w:pos="1440"/>
        <w:tab w:val="right" w:leader="dot" w:pos="8640"/>
      </w:tabs>
      <w:spacing w:before="40" w:line="280" w:lineRule="exact"/>
    </w:pPr>
    <w:rPr>
      <w:szCs w:val="28"/>
    </w:rPr>
  </w:style>
  <w:style w:type="paragraph" w:styleId="TOC2">
    <w:name w:val="toc 2"/>
    <w:basedOn w:val="Normal"/>
    <w:next w:val="Normal"/>
    <w:autoRedefine/>
    <w:uiPriority w:val="39"/>
    <w:unhideWhenUsed/>
    <w:rsid w:val="00F265F1"/>
    <w:pPr>
      <w:tabs>
        <w:tab w:val="right" w:leader="dot" w:pos="9360"/>
      </w:tabs>
      <w:ind w:left="245"/>
      <w:contextualSpacing/>
    </w:pPr>
  </w:style>
  <w:style w:type="paragraph" w:styleId="Signature">
    <w:name w:val="Signature"/>
    <w:basedOn w:val="Normal"/>
    <w:link w:val="SignatureChar"/>
    <w:uiPriority w:val="99"/>
    <w:unhideWhenUsed/>
    <w:rsid w:val="00F265F1"/>
    <w:pPr>
      <w:spacing w:before="240"/>
      <w:ind w:left="4320"/>
    </w:pPr>
  </w:style>
  <w:style w:type="character" w:customStyle="1" w:styleId="SignatureChar">
    <w:name w:val="Signature Char"/>
    <w:basedOn w:val="DefaultParagraphFont"/>
    <w:link w:val="Signature"/>
    <w:uiPriority w:val="99"/>
    <w:rsid w:val="00F265F1"/>
    <w:rPr>
      <w:rFonts w:cs="Cambria"/>
    </w:rPr>
  </w:style>
  <w:style w:type="paragraph" w:customStyle="1" w:styleId="BodyAfterHead">
    <w:name w:val="Body After Head"/>
    <w:basedOn w:val="BodyText"/>
    <w:next w:val="BodyText"/>
    <w:qFormat/>
    <w:rsid w:val="00F265F1"/>
    <w:pPr>
      <w:ind w:firstLine="0"/>
    </w:pPr>
  </w:style>
  <w:style w:type="character" w:styleId="Hyperlink">
    <w:name w:val="Hyperlink"/>
    <w:basedOn w:val="DefaultParagraphFont"/>
    <w:uiPriority w:val="99"/>
    <w:unhideWhenUsed/>
    <w:rsid w:val="00F265F1"/>
    <w:rPr>
      <w:color w:val="auto"/>
      <w:u w:val="dotted" w:color="808080" w:themeColor="background1" w:themeShade="80"/>
    </w:rPr>
  </w:style>
  <w:style w:type="character" w:customStyle="1" w:styleId="HyperlinkItalic">
    <w:name w:val="Hyperlink Italic"/>
    <w:basedOn w:val="Hyperlink"/>
    <w:uiPriority w:val="1"/>
    <w:qFormat/>
    <w:rsid w:val="00370522"/>
    <w:rPr>
      <w:i/>
      <w:iCs/>
      <w:color w:val="auto"/>
      <w:u w:val="none" w:color="808080" w:themeColor="background1" w:themeShade="80"/>
    </w:rPr>
  </w:style>
  <w:style w:type="paragraph" w:styleId="TOC3">
    <w:name w:val="toc 3"/>
    <w:basedOn w:val="Normal"/>
    <w:next w:val="Normal"/>
    <w:autoRedefine/>
    <w:uiPriority w:val="39"/>
    <w:unhideWhenUsed/>
    <w:rsid w:val="00F265F1"/>
    <w:pPr>
      <w:ind w:left="480"/>
    </w:pPr>
  </w:style>
  <w:style w:type="paragraph" w:styleId="TOC4">
    <w:name w:val="toc 4"/>
    <w:basedOn w:val="Normal"/>
    <w:next w:val="Normal"/>
    <w:autoRedefine/>
    <w:uiPriority w:val="39"/>
    <w:unhideWhenUsed/>
    <w:rsid w:val="00F265F1"/>
    <w:pPr>
      <w:ind w:left="720"/>
    </w:pPr>
  </w:style>
  <w:style w:type="paragraph" w:styleId="TOC5">
    <w:name w:val="toc 5"/>
    <w:basedOn w:val="Normal"/>
    <w:next w:val="Normal"/>
    <w:autoRedefine/>
    <w:uiPriority w:val="39"/>
    <w:unhideWhenUsed/>
    <w:rsid w:val="00F265F1"/>
    <w:pPr>
      <w:ind w:left="960"/>
    </w:pPr>
  </w:style>
  <w:style w:type="paragraph" w:styleId="TOC6">
    <w:name w:val="toc 6"/>
    <w:basedOn w:val="Normal"/>
    <w:next w:val="Normal"/>
    <w:autoRedefine/>
    <w:uiPriority w:val="39"/>
    <w:unhideWhenUsed/>
    <w:rsid w:val="00F265F1"/>
    <w:pPr>
      <w:ind w:left="1200"/>
    </w:pPr>
  </w:style>
  <w:style w:type="paragraph" w:styleId="TOC7">
    <w:name w:val="toc 7"/>
    <w:basedOn w:val="Normal"/>
    <w:next w:val="Normal"/>
    <w:autoRedefine/>
    <w:uiPriority w:val="39"/>
    <w:unhideWhenUsed/>
    <w:rsid w:val="00F265F1"/>
    <w:pPr>
      <w:ind w:left="1440"/>
    </w:pPr>
  </w:style>
  <w:style w:type="paragraph" w:styleId="TOC8">
    <w:name w:val="toc 8"/>
    <w:basedOn w:val="Normal"/>
    <w:next w:val="Normal"/>
    <w:autoRedefine/>
    <w:uiPriority w:val="39"/>
    <w:unhideWhenUsed/>
    <w:rsid w:val="00F265F1"/>
    <w:pPr>
      <w:ind w:left="1680"/>
    </w:pPr>
  </w:style>
  <w:style w:type="paragraph" w:styleId="TOC9">
    <w:name w:val="toc 9"/>
    <w:basedOn w:val="Normal"/>
    <w:next w:val="Normal"/>
    <w:autoRedefine/>
    <w:uiPriority w:val="39"/>
    <w:unhideWhenUsed/>
    <w:rsid w:val="00F265F1"/>
    <w:pPr>
      <w:ind w:left="1920"/>
    </w:pPr>
  </w:style>
  <w:style w:type="paragraph" w:customStyle="1" w:styleId="Epigraph">
    <w:name w:val="Epigraph"/>
    <w:basedOn w:val="Normal"/>
    <w:rsid w:val="00F265F1"/>
    <w:pPr>
      <w:spacing w:after="120"/>
      <w:ind w:left="2160" w:right="2160"/>
    </w:pPr>
  </w:style>
  <w:style w:type="paragraph" w:customStyle="1" w:styleId="BodyFirst">
    <w:name w:val="Body First"/>
    <w:basedOn w:val="Normal"/>
    <w:next w:val="BodyText"/>
    <w:rsid w:val="00F265F1"/>
    <w:pPr>
      <w:spacing w:before="640"/>
    </w:pPr>
  </w:style>
  <w:style w:type="character" w:customStyle="1" w:styleId="ChapterNumber">
    <w:name w:val="Chapter Number"/>
    <w:basedOn w:val="DefaultParagraphFont"/>
    <w:uiPriority w:val="1"/>
    <w:qFormat/>
    <w:rsid w:val="00F265F1"/>
    <w:rPr>
      <w:sz w:val="96"/>
      <w:u w:val="none"/>
    </w:rPr>
  </w:style>
  <w:style w:type="paragraph" w:styleId="FootnoteText">
    <w:name w:val="footnote text"/>
    <w:basedOn w:val="Normal"/>
    <w:link w:val="FootnoteTextChar"/>
    <w:uiPriority w:val="99"/>
    <w:unhideWhenUsed/>
    <w:rsid w:val="00F265F1"/>
    <w:pPr>
      <w:spacing w:line="240" w:lineRule="auto"/>
      <w:ind w:left="187" w:hanging="187"/>
    </w:pPr>
    <w:rPr>
      <w:sz w:val="20"/>
      <w:szCs w:val="20"/>
    </w:rPr>
  </w:style>
  <w:style w:type="character" w:customStyle="1" w:styleId="FootnoteTextChar">
    <w:name w:val="Footnote Text Char"/>
    <w:basedOn w:val="DefaultParagraphFont"/>
    <w:link w:val="FootnoteText"/>
    <w:uiPriority w:val="99"/>
    <w:rsid w:val="00F265F1"/>
    <w:rPr>
      <w:rFonts w:cs="Cambria"/>
      <w:sz w:val="20"/>
      <w:szCs w:val="20"/>
    </w:rPr>
  </w:style>
  <w:style w:type="character" w:styleId="FootnoteReference">
    <w:name w:val="footnote reference"/>
    <w:basedOn w:val="DefaultParagraphFont"/>
    <w:uiPriority w:val="99"/>
    <w:unhideWhenUsed/>
    <w:rsid w:val="00F265F1"/>
    <w:rPr>
      <w:u w:val="none"/>
      <w:vertAlign w:val="superscript"/>
    </w:rPr>
  </w:style>
  <w:style w:type="character" w:customStyle="1" w:styleId="Heading3Char">
    <w:name w:val="Heading 3 Char"/>
    <w:basedOn w:val="DefaultParagraphFont"/>
    <w:link w:val="Heading3"/>
    <w:uiPriority w:val="9"/>
    <w:rsid w:val="00F265F1"/>
    <w:rPr>
      <w:rFonts w:asciiTheme="majorHAnsi" w:eastAsiaTheme="majorEastAsia" w:hAnsiTheme="majorHAnsi" w:cstheme="majorBidi"/>
      <w:bCs/>
      <w:i/>
      <w:sz w:val="26"/>
    </w:rPr>
  </w:style>
  <w:style w:type="paragraph" w:styleId="EndnoteText">
    <w:name w:val="endnote text"/>
    <w:basedOn w:val="Normal"/>
    <w:link w:val="EndnoteTextChar"/>
    <w:uiPriority w:val="99"/>
    <w:unhideWhenUsed/>
    <w:rsid w:val="00F265F1"/>
    <w:pPr>
      <w:spacing w:line="240" w:lineRule="auto"/>
      <w:ind w:left="187" w:hanging="187"/>
    </w:pPr>
    <w:rPr>
      <w:sz w:val="20"/>
    </w:rPr>
  </w:style>
  <w:style w:type="character" w:customStyle="1" w:styleId="EndnoteTextChar">
    <w:name w:val="Endnote Text Char"/>
    <w:basedOn w:val="DefaultParagraphFont"/>
    <w:link w:val="EndnoteText"/>
    <w:uiPriority w:val="99"/>
    <w:rsid w:val="00F265F1"/>
    <w:rPr>
      <w:rFonts w:cs="Cambria"/>
      <w:sz w:val="20"/>
    </w:rPr>
  </w:style>
  <w:style w:type="character" w:styleId="EndnoteReference">
    <w:name w:val="endnote reference"/>
    <w:basedOn w:val="DefaultParagraphFont"/>
    <w:uiPriority w:val="99"/>
    <w:unhideWhenUsed/>
    <w:rsid w:val="00F265F1"/>
    <w:rPr>
      <w:u w:val="none"/>
      <w:vertAlign w:val="superscript"/>
    </w:rPr>
  </w:style>
  <w:style w:type="paragraph" w:customStyle="1" w:styleId="FrontBackTitle">
    <w:name w:val="Front Back Title"/>
    <w:basedOn w:val="ChapterTitle"/>
    <w:next w:val="BodyFirst"/>
    <w:rsid w:val="00F265F1"/>
    <w:pPr>
      <w:spacing w:after="640" w:line="640" w:lineRule="exact"/>
    </w:pPr>
    <w:rPr>
      <w:rFonts w:ascii="Calibri" w:hAnsi="Calibri"/>
      <w:sz w:val="48"/>
    </w:rPr>
  </w:style>
  <w:style w:type="paragraph" w:customStyle="1" w:styleId="EndnoteHead">
    <w:name w:val="Endnote Head"/>
    <w:basedOn w:val="Heading2"/>
    <w:rsid w:val="00F265F1"/>
  </w:style>
  <w:style w:type="table" w:styleId="TableGrid">
    <w:name w:val="Table Grid"/>
    <w:basedOn w:val="TableNormal"/>
    <w:uiPriority w:val="59"/>
    <w:rsid w:val="00F265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265F1"/>
    <w:pPr>
      <w:tabs>
        <w:tab w:val="center" w:pos="4320"/>
        <w:tab w:val="right" w:pos="8640"/>
      </w:tabs>
      <w:spacing w:line="240" w:lineRule="auto"/>
    </w:pPr>
  </w:style>
  <w:style w:type="character" w:customStyle="1" w:styleId="HeaderChar">
    <w:name w:val="Header Char"/>
    <w:basedOn w:val="DefaultParagraphFont"/>
    <w:link w:val="Header"/>
    <w:uiPriority w:val="99"/>
    <w:rsid w:val="00F265F1"/>
    <w:rPr>
      <w:rFonts w:cs="Cambria"/>
    </w:rPr>
  </w:style>
  <w:style w:type="paragraph" w:styleId="Footer">
    <w:name w:val="footer"/>
    <w:basedOn w:val="Normal"/>
    <w:link w:val="FooterChar"/>
    <w:uiPriority w:val="99"/>
    <w:unhideWhenUsed/>
    <w:rsid w:val="00F265F1"/>
    <w:pPr>
      <w:tabs>
        <w:tab w:val="center" w:pos="4320"/>
        <w:tab w:val="right" w:pos="8640"/>
      </w:tabs>
      <w:spacing w:line="240" w:lineRule="auto"/>
    </w:pPr>
    <w:rPr>
      <w:sz w:val="20"/>
    </w:rPr>
  </w:style>
  <w:style w:type="character" w:customStyle="1" w:styleId="FooterChar">
    <w:name w:val="Footer Char"/>
    <w:basedOn w:val="DefaultParagraphFont"/>
    <w:link w:val="Footer"/>
    <w:uiPriority w:val="99"/>
    <w:rsid w:val="00F265F1"/>
    <w:rPr>
      <w:rFonts w:cs="Cambria"/>
      <w:sz w:val="20"/>
    </w:rPr>
  </w:style>
  <w:style w:type="character" w:styleId="CommentReference">
    <w:name w:val="annotation reference"/>
    <w:basedOn w:val="DefaultParagraphFont"/>
    <w:uiPriority w:val="99"/>
    <w:semiHidden/>
    <w:unhideWhenUsed/>
    <w:rsid w:val="00F265F1"/>
    <w:rPr>
      <w:sz w:val="18"/>
      <w:szCs w:val="18"/>
      <w:u w:val="none"/>
    </w:rPr>
  </w:style>
  <w:style w:type="paragraph" w:styleId="CommentText">
    <w:name w:val="annotation text"/>
    <w:basedOn w:val="Normal"/>
    <w:link w:val="CommentTextChar"/>
    <w:uiPriority w:val="99"/>
    <w:semiHidden/>
    <w:unhideWhenUsed/>
    <w:rsid w:val="00F265F1"/>
    <w:pPr>
      <w:spacing w:line="240" w:lineRule="auto"/>
    </w:pPr>
  </w:style>
  <w:style w:type="character" w:customStyle="1" w:styleId="CommentTextChar">
    <w:name w:val="Comment Text Char"/>
    <w:basedOn w:val="DefaultParagraphFont"/>
    <w:link w:val="CommentText"/>
    <w:uiPriority w:val="99"/>
    <w:semiHidden/>
    <w:rsid w:val="00F265F1"/>
    <w:rPr>
      <w:rFonts w:cs="Cambria"/>
    </w:rPr>
  </w:style>
  <w:style w:type="paragraph" w:styleId="CommentSubject">
    <w:name w:val="annotation subject"/>
    <w:basedOn w:val="CommentText"/>
    <w:next w:val="CommentText"/>
    <w:link w:val="CommentSubjectChar"/>
    <w:uiPriority w:val="99"/>
    <w:semiHidden/>
    <w:unhideWhenUsed/>
    <w:rsid w:val="00F265F1"/>
    <w:rPr>
      <w:b/>
      <w:bCs/>
      <w:sz w:val="20"/>
      <w:szCs w:val="20"/>
    </w:rPr>
  </w:style>
  <w:style w:type="character" w:customStyle="1" w:styleId="CommentSubjectChar">
    <w:name w:val="Comment Subject Char"/>
    <w:basedOn w:val="CommentTextChar"/>
    <w:link w:val="CommentSubject"/>
    <w:uiPriority w:val="99"/>
    <w:semiHidden/>
    <w:rsid w:val="00F265F1"/>
    <w:rPr>
      <w:rFonts w:cs="Cambria"/>
      <w:b/>
      <w:bCs/>
      <w:sz w:val="20"/>
      <w:szCs w:val="20"/>
    </w:rPr>
  </w:style>
  <w:style w:type="paragraph" w:styleId="Revision">
    <w:name w:val="Revision"/>
    <w:hidden/>
    <w:uiPriority w:val="99"/>
    <w:semiHidden/>
    <w:rsid w:val="00F265F1"/>
  </w:style>
  <w:style w:type="paragraph" w:styleId="BalloonText">
    <w:name w:val="Balloon Text"/>
    <w:basedOn w:val="Normal"/>
    <w:link w:val="BalloonTextChar"/>
    <w:uiPriority w:val="99"/>
    <w:semiHidden/>
    <w:unhideWhenUsed/>
    <w:rsid w:val="00F265F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5F1"/>
    <w:rPr>
      <w:rFonts w:ascii="Lucida Grande" w:hAnsi="Lucida Grande" w:cs="Lucida Grande"/>
      <w:sz w:val="18"/>
      <w:szCs w:val="18"/>
    </w:rPr>
  </w:style>
  <w:style w:type="paragraph" w:styleId="List">
    <w:name w:val="List"/>
    <w:basedOn w:val="Normal"/>
    <w:uiPriority w:val="99"/>
    <w:unhideWhenUsed/>
    <w:rsid w:val="00F265F1"/>
    <w:pPr>
      <w:ind w:left="360" w:hanging="360"/>
      <w:contextualSpacing/>
    </w:pPr>
  </w:style>
  <w:style w:type="paragraph" w:styleId="BodyText">
    <w:name w:val="Body Text"/>
    <w:basedOn w:val="Normal"/>
    <w:link w:val="BodyTextChar"/>
    <w:uiPriority w:val="99"/>
    <w:unhideWhenUsed/>
    <w:rsid w:val="00F265F1"/>
    <w:pPr>
      <w:ind w:firstLine="360"/>
    </w:pPr>
  </w:style>
  <w:style w:type="character" w:customStyle="1" w:styleId="BodyTextChar">
    <w:name w:val="Body Text Char"/>
    <w:basedOn w:val="DefaultParagraphFont"/>
    <w:link w:val="BodyText"/>
    <w:uiPriority w:val="99"/>
    <w:rsid w:val="00F265F1"/>
    <w:rPr>
      <w:rFonts w:cs="Cambria"/>
    </w:rPr>
  </w:style>
  <w:style w:type="paragraph" w:styleId="DocumentMap">
    <w:name w:val="Document Map"/>
    <w:basedOn w:val="Normal"/>
    <w:link w:val="DocumentMapChar"/>
    <w:uiPriority w:val="99"/>
    <w:semiHidden/>
    <w:unhideWhenUsed/>
    <w:rsid w:val="00F265F1"/>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265F1"/>
    <w:rPr>
      <w:rFonts w:ascii="Times New Roman" w:hAnsi="Times New Roman" w:cs="Times New Roman"/>
    </w:rPr>
  </w:style>
  <w:style w:type="paragraph" w:customStyle="1" w:styleId="CopyrightFirst">
    <w:name w:val="Copyright First"/>
    <w:basedOn w:val="Copyright"/>
    <w:next w:val="Copyright"/>
    <w:qFormat/>
    <w:rsid w:val="00F265F1"/>
    <w:pPr>
      <w:pageBreakBefore/>
      <w:outlineLvl w:val="8"/>
    </w:pPr>
  </w:style>
  <w:style w:type="paragraph" w:customStyle="1" w:styleId="BodyContinue">
    <w:name w:val="Body Continue"/>
    <w:basedOn w:val="Normal"/>
    <w:next w:val="BodyText"/>
    <w:link w:val="BodyContinueChar"/>
    <w:qFormat/>
    <w:rsid w:val="00F265F1"/>
    <w:pPr>
      <w:spacing w:before="320"/>
    </w:pPr>
  </w:style>
  <w:style w:type="character" w:customStyle="1" w:styleId="BodyContinueChar">
    <w:name w:val="Body Continue Char"/>
    <w:basedOn w:val="BodyTextChar"/>
    <w:link w:val="BodyContinue"/>
    <w:rsid w:val="00F265F1"/>
    <w:rPr>
      <w:rFonts w:cs="Cambria"/>
    </w:rPr>
  </w:style>
  <w:style w:type="paragraph" w:customStyle="1" w:styleId="BodySection">
    <w:name w:val="Body Section"/>
    <w:basedOn w:val="BodyText"/>
    <w:next w:val="BodyText"/>
    <w:link w:val="BodySectionChar"/>
    <w:qFormat/>
    <w:rsid w:val="00F265F1"/>
    <w:pPr>
      <w:spacing w:before="640"/>
    </w:pPr>
  </w:style>
  <w:style w:type="character" w:customStyle="1" w:styleId="BodySectionChar">
    <w:name w:val="Body Section Char"/>
    <w:basedOn w:val="BodyTextChar"/>
    <w:link w:val="BodySection"/>
    <w:rsid w:val="00F265F1"/>
    <w:rPr>
      <w:rFonts w:cs="Cambria"/>
    </w:rPr>
  </w:style>
  <w:style w:type="character" w:customStyle="1" w:styleId="Bold">
    <w:name w:val="Bold"/>
    <w:basedOn w:val="DefaultParagraphFont"/>
    <w:uiPriority w:val="1"/>
    <w:qFormat/>
    <w:rsid w:val="00370522"/>
    <w:rPr>
      <w:rFonts w:asciiTheme="majorHAnsi" w:hAnsiTheme="majorHAnsi"/>
      <w:b/>
      <w:u w:val="none"/>
    </w:rPr>
  </w:style>
  <w:style w:type="character" w:customStyle="1" w:styleId="Italic">
    <w:name w:val="Italic"/>
    <w:basedOn w:val="DefaultParagraphFont"/>
    <w:uiPriority w:val="1"/>
    <w:qFormat/>
    <w:rsid w:val="00370522"/>
    <w:rPr>
      <w:i/>
      <w:u w:val="none"/>
    </w:rPr>
  </w:style>
  <w:style w:type="character" w:customStyle="1" w:styleId="BoldItalic">
    <w:name w:val="Bold Italic"/>
    <w:basedOn w:val="DefaultParagraphFont"/>
    <w:uiPriority w:val="1"/>
    <w:qFormat/>
    <w:rsid w:val="00370522"/>
    <w:rPr>
      <w:b/>
      <w:i/>
      <w:u w:val="none"/>
    </w:rPr>
  </w:style>
  <w:style w:type="paragraph" w:customStyle="1" w:styleId="Head2">
    <w:name w:val="Head 2"/>
    <w:basedOn w:val="Heading2"/>
    <w:next w:val="BodyAfterHead"/>
    <w:qFormat/>
    <w:rsid w:val="00370522"/>
    <w:pPr>
      <w:outlineLvl w:val="2"/>
    </w:pPr>
  </w:style>
  <w:style w:type="character" w:customStyle="1" w:styleId="Code">
    <w:name w:val="Code"/>
    <w:basedOn w:val="DefaultParagraphFont"/>
    <w:uiPriority w:val="1"/>
    <w:qFormat/>
    <w:rsid w:val="00370522"/>
    <w:rPr>
      <w:rFonts w:ascii="Consolas" w:hAnsi="Consolas"/>
      <w:sz w:val="20"/>
      <w:u w:val="none"/>
    </w:rPr>
  </w:style>
  <w:style w:type="character" w:customStyle="1" w:styleId="Smallcaps">
    <w:name w:val="Smallcaps"/>
    <w:basedOn w:val="DefaultParagraphFont"/>
    <w:uiPriority w:val="1"/>
    <w:qFormat/>
    <w:rsid w:val="00370522"/>
    <w:rPr>
      <w:caps w:val="0"/>
      <w:smallCaps/>
      <w:u w:val="none"/>
    </w:rPr>
  </w:style>
  <w:style w:type="paragraph" w:customStyle="1" w:styleId="Head3">
    <w:name w:val="Head 3"/>
    <w:basedOn w:val="Heading3"/>
    <w:next w:val="BodyAfterHead"/>
    <w:qFormat/>
    <w:rsid w:val="00370522"/>
  </w:style>
  <w:style w:type="paragraph" w:styleId="Bibliography">
    <w:name w:val="Bibliography"/>
    <w:basedOn w:val="Normal"/>
    <w:next w:val="Normal"/>
    <w:uiPriority w:val="37"/>
    <w:semiHidden/>
    <w:unhideWhenUsed/>
    <w:rsid w:val="00F265F1"/>
  </w:style>
  <w:style w:type="paragraph" w:styleId="BlockText">
    <w:name w:val="Block Text"/>
    <w:basedOn w:val="Normal"/>
    <w:uiPriority w:val="99"/>
    <w:unhideWhenUsed/>
    <w:rsid w:val="00F265F1"/>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cstheme="minorBidi"/>
      <w:i/>
      <w:iCs/>
      <w:color w:val="4F81BD" w:themeColor="accent1"/>
    </w:rPr>
  </w:style>
  <w:style w:type="paragraph" w:styleId="BodyText2">
    <w:name w:val="Body Text 2"/>
    <w:basedOn w:val="Normal"/>
    <w:link w:val="BodyText2Char"/>
    <w:uiPriority w:val="99"/>
    <w:semiHidden/>
    <w:unhideWhenUsed/>
    <w:rsid w:val="00F265F1"/>
    <w:pPr>
      <w:spacing w:after="120" w:line="480" w:lineRule="auto"/>
    </w:pPr>
  </w:style>
  <w:style w:type="character" w:customStyle="1" w:styleId="BodyText2Char">
    <w:name w:val="Body Text 2 Char"/>
    <w:basedOn w:val="DefaultParagraphFont"/>
    <w:link w:val="BodyText2"/>
    <w:uiPriority w:val="99"/>
    <w:semiHidden/>
    <w:rsid w:val="00F265F1"/>
    <w:rPr>
      <w:rFonts w:cs="Cambria"/>
    </w:rPr>
  </w:style>
  <w:style w:type="paragraph" w:styleId="BodyText3">
    <w:name w:val="Body Text 3"/>
    <w:basedOn w:val="Normal"/>
    <w:link w:val="BodyText3Char"/>
    <w:uiPriority w:val="99"/>
    <w:semiHidden/>
    <w:unhideWhenUsed/>
    <w:rsid w:val="00F265F1"/>
    <w:pPr>
      <w:spacing w:after="120"/>
    </w:pPr>
    <w:rPr>
      <w:sz w:val="16"/>
      <w:szCs w:val="16"/>
    </w:rPr>
  </w:style>
  <w:style w:type="character" w:customStyle="1" w:styleId="BodyText3Char">
    <w:name w:val="Body Text 3 Char"/>
    <w:basedOn w:val="DefaultParagraphFont"/>
    <w:link w:val="BodyText3"/>
    <w:uiPriority w:val="99"/>
    <w:semiHidden/>
    <w:rsid w:val="00F265F1"/>
    <w:rPr>
      <w:rFonts w:cs="Cambria"/>
      <w:sz w:val="16"/>
      <w:szCs w:val="16"/>
    </w:rPr>
  </w:style>
  <w:style w:type="paragraph" w:styleId="BodyTextFirstIndent">
    <w:name w:val="Body Text First Indent"/>
    <w:basedOn w:val="BodyText"/>
    <w:link w:val="BodyTextFirstIndentChar"/>
    <w:uiPriority w:val="99"/>
    <w:semiHidden/>
    <w:unhideWhenUsed/>
    <w:rsid w:val="00F265F1"/>
  </w:style>
  <w:style w:type="character" w:customStyle="1" w:styleId="BodyTextFirstIndentChar">
    <w:name w:val="Body Text First Indent Char"/>
    <w:basedOn w:val="BodyTextChar"/>
    <w:link w:val="BodyTextFirstIndent"/>
    <w:uiPriority w:val="99"/>
    <w:semiHidden/>
    <w:rsid w:val="00F265F1"/>
    <w:rPr>
      <w:rFonts w:cs="Cambria"/>
    </w:rPr>
  </w:style>
  <w:style w:type="paragraph" w:styleId="BodyTextIndent">
    <w:name w:val="Body Text Indent"/>
    <w:basedOn w:val="Normal"/>
    <w:link w:val="BodyTextIndentChar"/>
    <w:uiPriority w:val="99"/>
    <w:semiHidden/>
    <w:unhideWhenUsed/>
    <w:rsid w:val="00F265F1"/>
    <w:pPr>
      <w:spacing w:after="120"/>
      <w:ind w:left="360"/>
    </w:pPr>
  </w:style>
  <w:style w:type="character" w:customStyle="1" w:styleId="BodyTextIndentChar">
    <w:name w:val="Body Text Indent Char"/>
    <w:basedOn w:val="DefaultParagraphFont"/>
    <w:link w:val="BodyTextIndent"/>
    <w:uiPriority w:val="99"/>
    <w:semiHidden/>
    <w:rsid w:val="00F265F1"/>
    <w:rPr>
      <w:rFonts w:cs="Cambria"/>
    </w:rPr>
  </w:style>
  <w:style w:type="paragraph" w:styleId="BodyTextFirstIndent2">
    <w:name w:val="Body Text First Indent 2"/>
    <w:basedOn w:val="BodyTextIndent"/>
    <w:link w:val="BodyTextFirstIndent2Char"/>
    <w:uiPriority w:val="99"/>
    <w:semiHidden/>
    <w:unhideWhenUsed/>
    <w:rsid w:val="00F265F1"/>
    <w:pPr>
      <w:spacing w:after="0"/>
      <w:ind w:firstLine="360"/>
    </w:pPr>
  </w:style>
  <w:style w:type="character" w:customStyle="1" w:styleId="BodyTextFirstIndent2Char">
    <w:name w:val="Body Text First Indent 2 Char"/>
    <w:basedOn w:val="BodyTextIndentChar"/>
    <w:link w:val="BodyTextFirstIndent2"/>
    <w:uiPriority w:val="99"/>
    <w:semiHidden/>
    <w:rsid w:val="00F265F1"/>
    <w:rPr>
      <w:rFonts w:cs="Cambria"/>
    </w:rPr>
  </w:style>
  <w:style w:type="paragraph" w:styleId="BodyTextIndent2">
    <w:name w:val="Body Text Indent 2"/>
    <w:basedOn w:val="Normal"/>
    <w:link w:val="BodyTextIndent2Char"/>
    <w:uiPriority w:val="99"/>
    <w:semiHidden/>
    <w:unhideWhenUsed/>
    <w:rsid w:val="00F265F1"/>
    <w:pPr>
      <w:spacing w:after="120" w:line="480" w:lineRule="auto"/>
      <w:ind w:left="360"/>
    </w:pPr>
  </w:style>
  <w:style w:type="character" w:customStyle="1" w:styleId="BodyTextIndent2Char">
    <w:name w:val="Body Text Indent 2 Char"/>
    <w:basedOn w:val="DefaultParagraphFont"/>
    <w:link w:val="BodyTextIndent2"/>
    <w:uiPriority w:val="99"/>
    <w:semiHidden/>
    <w:rsid w:val="00F265F1"/>
    <w:rPr>
      <w:rFonts w:cs="Cambria"/>
    </w:rPr>
  </w:style>
  <w:style w:type="paragraph" w:styleId="BodyTextIndent3">
    <w:name w:val="Body Text Indent 3"/>
    <w:basedOn w:val="Normal"/>
    <w:link w:val="BodyTextIndent3Char"/>
    <w:uiPriority w:val="99"/>
    <w:semiHidden/>
    <w:unhideWhenUsed/>
    <w:rsid w:val="00F265F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265F1"/>
    <w:rPr>
      <w:rFonts w:cs="Cambria"/>
      <w:sz w:val="16"/>
      <w:szCs w:val="16"/>
    </w:rPr>
  </w:style>
  <w:style w:type="character" w:styleId="BookTitle">
    <w:name w:val="Book Title"/>
    <w:basedOn w:val="DefaultParagraphFont"/>
    <w:uiPriority w:val="33"/>
    <w:qFormat/>
    <w:rsid w:val="00F265F1"/>
    <w:rPr>
      <w:b/>
      <w:bCs/>
      <w:i/>
      <w:iCs/>
      <w:spacing w:val="5"/>
      <w:u w:val="none"/>
    </w:rPr>
  </w:style>
  <w:style w:type="paragraph" w:styleId="Caption">
    <w:name w:val="caption"/>
    <w:basedOn w:val="Normal"/>
    <w:next w:val="Normal"/>
    <w:uiPriority w:val="35"/>
    <w:semiHidden/>
    <w:unhideWhenUsed/>
    <w:qFormat/>
    <w:rsid w:val="00F265F1"/>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F265F1"/>
    <w:pPr>
      <w:spacing w:line="240" w:lineRule="auto"/>
      <w:ind w:left="4320"/>
    </w:pPr>
  </w:style>
  <w:style w:type="character" w:customStyle="1" w:styleId="ClosingChar">
    <w:name w:val="Closing Char"/>
    <w:basedOn w:val="DefaultParagraphFont"/>
    <w:link w:val="Closing"/>
    <w:uiPriority w:val="99"/>
    <w:semiHidden/>
    <w:rsid w:val="00F265F1"/>
    <w:rPr>
      <w:rFonts w:cs="Cambria"/>
    </w:rPr>
  </w:style>
  <w:style w:type="paragraph" w:styleId="Date">
    <w:name w:val="Date"/>
    <w:basedOn w:val="Normal"/>
    <w:next w:val="Normal"/>
    <w:link w:val="DateChar"/>
    <w:uiPriority w:val="99"/>
    <w:semiHidden/>
    <w:unhideWhenUsed/>
    <w:rsid w:val="00F265F1"/>
  </w:style>
  <w:style w:type="character" w:customStyle="1" w:styleId="DateChar">
    <w:name w:val="Date Char"/>
    <w:basedOn w:val="DefaultParagraphFont"/>
    <w:link w:val="Date"/>
    <w:uiPriority w:val="99"/>
    <w:semiHidden/>
    <w:rsid w:val="00F265F1"/>
    <w:rPr>
      <w:rFonts w:cs="Cambria"/>
    </w:rPr>
  </w:style>
  <w:style w:type="paragraph" w:styleId="E-mailSignature">
    <w:name w:val="E-mail Signature"/>
    <w:basedOn w:val="Normal"/>
    <w:link w:val="E-mailSignatureChar"/>
    <w:uiPriority w:val="99"/>
    <w:semiHidden/>
    <w:unhideWhenUsed/>
    <w:rsid w:val="00F265F1"/>
    <w:pPr>
      <w:spacing w:line="240" w:lineRule="auto"/>
    </w:pPr>
  </w:style>
  <w:style w:type="character" w:customStyle="1" w:styleId="E-mailSignatureChar">
    <w:name w:val="E-mail Signature Char"/>
    <w:basedOn w:val="DefaultParagraphFont"/>
    <w:link w:val="E-mailSignature"/>
    <w:uiPriority w:val="99"/>
    <w:semiHidden/>
    <w:rsid w:val="00F265F1"/>
    <w:rPr>
      <w:rFonts w:cs="Cambria"/>
    </w:rPr>
  </w:style>
  <w:style w:type="character" w:styleId="Emphasis">
    <w:name w:val="Emphasis"/>
    <w:basedOn w:val="DefaultParagraphFont"/>
    <w:uiPriority w:val="20"/>
    <w:qFormat/>
    <w:rsid w:val="00F265F1"/>
    <w:rPr>
      <w:i/>
      <w:iCs/>
      <w:u w:val="none"/>
    </w:rPr>
  </w:style>
  <w:style w:type="paragraph" w:styleId="EnvelopeAddress">
    <w:name w:val="envelope address"/>
    <w:basedOn w:val="Normal"/>
    <w:uiPriority w:val="99"/>
    <w:semiHidden/>
    <w:unhideWhenUsed/>
    <w:rsid w:val="00F265F1"/>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265F1"/>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F265F1"/>
    <w:rPr>
      <w:color w:val="800080" w:themeColor="followedHyperlink"/>
      <w:u w:val="none"/>
    </w:rPr>
  </w:style>
  <w:style w:type="character" w:customStyle="1" w:styleId="Heading4Char">
    <w:name w:val="Heading 4 Char"/>
    <w:basedOn w:val="DefaultParagraphFont"/>
    <w:link w:val="Heading4"/>
    <w:uiPriority w:val="9"/>
    <w:semiHidden/>
    <w:rsid w:val="00F265F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F265F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F265F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F265F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F265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265F1"/>
    <w:rPr>
      <w:rFonts w:asciiTheme="majorHAnsi" w:eastAsiaTheme="majorEastAsia" w:hAnsiTheme="majorHAnsi" w:cstheme="majorBidi"/>
      <w:i/>
      <w:iCs/>
      <w:color w:val="272727" w:themeColor="text1" w:themeTint="D8"/>
      <w:sz w:val="21"/>
      <w:szCs w:val="21"/>
    </w:rPr>
  </w:style>
  <w:style w:type="character" w:styleId="HTMLAcronym">
    <w:name w:val="HTML Acronym"/>
    <w:basedOn w:val="DefaultParagraphFont"/>
    <w:uiPriority w:val="99"/>
    <w:semiHidden/>
    <w:unhideWhenUsed/>
    <w:rsid w:val="00F265F1"/>
    <w:rPr>
      <w:u w:val="none"/>
    </w:rPr>
  </w:style>
  <w:style w:type="paragraph" w:styleId="HTMLAddress">
    <w:name w:val="HTML Address"/>
    <w:basedOn w:val="Normal"/>
    <w:link w:val="HTMLAddressChar"/>
    <w:uiPriority w:val="99"/>
    <w:semiHidden/>
    <w:unhideWhenUsed/>
    <w:rsid w:val="00F265F1"/>
    <w:pPr>
      <w:spacing w:line="240" w:lineRule="auto"/>
    </w:pPr>
    <w:rPr>
      <w:i/>
      <w:iCs/>
    </w:rPr>
  </w:style>
  <w:style w:type="character" w:customStyle="1" w:styleId="HTMLAddressChar">
    <w:name w:val="HTML Address Char"/>
    <w:basedOn w:val="DefaultParagraphFont"/>
    <w:link w:val="HTMLAddress"/>
    <w:uiPriority w:val="99"/>
    <w:semiHidden/>
    <w:rsid w:val="00F265F1"/>
    <w:rPr>
      <w:rFonts w:cs="Cambria"/>
      <w:i/>
      <w:iCs/>
    </w:rPr>
  </w:style>
  <w:style w:type="character" w:styleId="HTMLCite">
    <w:name w:val="HTML Cite"/>
    <w:basedOn w:val="DefaultParagraphFont"/>
    <w:uiPriority w:val="99"/>
    <w:semiHidden/>
    <w:unhideWhenUsed/>
    <w:rsid w:val="00F265F1"/>
    <w:rPr>
      <w:i/>
      <w:iCs/>
      <w:u w:val="none"/>
    </w:rPr>
  </w:style>
  <w:style w:type="character" w:styleId="HTMLCode">
    <w:name w:val="HTML Code"/>
    <w:basedOn w:val="DefaultParagraphFont"/>
    <w:uiPriority w:val="99"/>
    <w:semiHidden/>
    <w:unhideWhenUsed/>
    <w:rsid w:val="00F265F1"/>
    <w:rPr>
      <w:rFonts w:ascii="Consolas" w:hAnsi="Consolas"/>
      <w:sz w:val="20"/>
      <w:szCs w:val="20"/>
      <w:u w:val="none"/>
    </w:rPr>
  </w:style>
  <w:style w:type="character" w:styleId="HTMLDefinition">
    <w:name w:val="HTML Definition"/>
    <w:basedOn w:val="DefaultParagraphFont"/>
    <w:uiPriority w:val="99"/>
    <w:semiHidden/>
    <w:unhideWhenUsed/>
    <w:rsid w:val="00F265F1"/>
    <w:rPr>
      <w:i/>
      <w:iCs/>
      <w:u w:val="none"/>
    </w:rPr>
  </w:style>
  <w:style w:type="character" w:styleId="HTMLKeyboard">
    <w:name w:val="HTML Keyboard"/>
    <w:basedOn w:val="DefaultParagraphFont"/>
    <w:uiPriority w:val="99"/>
    <w:semiHidden/>
    <w:unhideWhenUsed/>
    <w:rsid w:val="00F265F1"/>
    <w:rPr>
      <w:rFonts w:ascii="Consolas" w:hAnsi="Consolas"/>
      <w:sz w:val="20"/>
      <w:szCs w:val="20"/>
      <w:u w:val="none"/>
    </w:rPr>
  </w:style>
  <w:style w:type="paragraph" w:styleId="HTMLPreformatted">
    <w:name w:val="HTML Preformatted"/>
    <w:basedOn w:val="Normal"/>
    <w:link w:val="HTMLPreformattedChar"/>
    <w:uiPriority w:val="99"/>
    <w:semiHidden/>
    <w:unhideWhenUsed/>
    <w:rsid w:val="00F265F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265F1"/>
    <w:rPr>
      <w:rFonts w:ascii="Consolas" w:hAnsi="Consolas" w:cs="Cambria"/>
      <w:sz w:val="20"/>
      <w:szCs w:val="20"/>
    </w:rPr>
  </w:style>
  <w:style w:type="character" w:styleId="HTMLSample">
    <w:name w:val="HTML Sample"/>
    <w:basedOn w:val="DefaultParagraphFont"/>
    <w:uiPriority w:val="99"/>
    <w:semiHidden/>
    <w:unhideWhenUsed/>
    <w:rsid w:val="00F265F1"/>
    <w:rPr>
      <w:rFonts w:ascii="Consolas" w:hAnsi="Consolas"/>
      <w:sz w:val="24"/>
      <w:szCs w:val="24"/>
      <w:u w:val="none"/>
    </w:rPr>
  </w:style>
  <w:style w:type="character" w:styleId="HTMLTypewriter">
    <w:name w:val="HTML Typewriter"/>
    <w:basedOn w:val="DefaultParagraphFont"/>
    <w:uiPriority w:val="99"/>
    <w:semiHidden/>
    <w:unhideWhenUsed/>
    <w:rsid w:val="00F265F1"/>
    <w:rPr>
      <w:rFonts w:ascii="Consolas" w:hAnsi="Consolas"/>
      <w:sz w:val="20"/>
      <w:szCs w:val="20"/>
      <w:u w:val="none"/>
    </w:rPr>
  </w:style>
  <w:style w:type="character" w:styleId="HTMLVariable">
    <w:name w:val="HTML Variable"/>
    <w:basedOn w:val="DefaultParagraphFont"/>
    <w:uiPriority w:val="99"/>
    <w:semiHidden/>
    <w:unhideWhenUsed/>
    <w:rsid w:val="00F265F1"/>
    <w:rPr>
      <w:i/>
      <w:iCs/>
      <w:u w:val="none"/>
    </w:rPr>
  </w:style>
  <w:style w:type="paragraph" w:styleId="Index1">
    <w:name w:val="index 1"/>
    <w:basedOn w:val="Normal"/>
    <w:next w:val="Normal"/>
    <w:autoRedefine/>
    <w:uiPriority w:val="99"/>
    <w:semiHidden/>
    <w:unhideWhenUsed/>
    <w:rsid w:val="00F265F1"/>
    <w:pPr>
      <w:spacing w:line="240" w:lineRule="auto"/>
      <w:ind w:left="240" w:hanging="240"/>
    </w:pPr>
  </w:style>
  <w:style w:type="paragraph" w:styleId="Index2">
    <w:name w:val="index 2"/>
    <w:basedOn w:val="Normal"/>
    <w:next w:val="Normal"/>
    <w:autoRedefine/>
    <w:uiPriority w:val="99"/>
    <w:semiHidden/>
    <w:unhideWhenUsed/>
    <w:rsid w:val="00F265F1"/>
    <w:pPr>
      <w:spacing w:line="240" w:lineRule="auto"/>
      <w:ind w:left="480" w:hanging="240"/>
    </w:pPr>
  </w:style>
  <w:style w:type="paragraph" w:styleId="Index3">
    <w:name w:val="index 3"/>
    <w:basedOn w:val="Normal"/>
    <w:next w:val="Normal"/>
    <w:autoRedefine/>
    <w:uiPriority w:val="99"/>
    <w:semiHidden/>
    <w:unhideWhenUsed/>
    <w:rsid w:val="00F265F1"/>
    <w:pPr>
      <w:spacing w:line="240" w:lineRule="auto"/>
      <w:ind w:left="720" w:hanging="240"/>
    </w:pPr>
  </w:style>
  <w:style w:type="paragraph" w:styleId="Index4">
    <w:name w:val="index 4"/>
    <w:basedOn w:val="Normal"/>
    <w:next w:val="Normal"/>
    <w:autoRedefine/>
    <w:uiPriority w:val="99"/>
    <w:semiHidden/>
    <w:unhideWhenUsed/>
    <w:rsid w:val="00F265F1"/>
    <w:pPr>
      <w:spacing w:line="240" w:lineRule="auto"/>
      <w:ind w:left="960" w:hanging="240"/>
    </w:pPr>
  </w:style>
  <w:style w:type="paragraph" w:styleId="Index5">
    <w:name w:val="index 5"/>
    <w:basedOn w:val="Normal"/>
    <w:next w:val="Normal"/>
    <w:autoRedefine/>
    <w:uiPriority w:val="99"/>
    <w:semiHidden/>
    <w:unhideWhenUsed/>
    <w:rsid w:val="00F265F1"/>
    <w:pPr>
      <w:spacing w:line="240" w:lineRule="auto"/>
      <w:ind w:left="1200" w:hanging="240"/>
    </w:pPr>
  </w:style>
  <w:style w:type="paragraph" w:styleId="Index6">
    <w:name w:val="index 6"/>
    <w:basedOn w:val="Normal"/>
    <w:next w:val="Normal"/>
    <w:autoRedefine/>
    <w:uiPriority w:val="99"/>
    <w:semiHidden/>
    <w:unhideWhenUsed/>
    <w:rsid w:val="00F265F1"/>
    <w:pPr>
      <w:spacing w:line="240" w:lineRule="auto"/>
      <w:ind w:left="1440" w:hanging="240"/>
    </w:pPr>
  </w:style>
  <w:style w:type="paragraph" w:styleId="Index7">
    <w:name w:val="index 7"/>
    <w:basedOn w:val="Normal"/>
    <w:next w:val="Normal"/>
    <w:autoRedefine/>
    <w:uiPriority w:val="99"/>
    <w:semiHidden/>
    <w:unhideWhenUsed/>
    <w:rsid w:val="00F265F1"/>
    <w:pPr>
      <w:spacing w:line="240" w:lineRule="auto"/>
      <w:ind w:left="1680" w:hanging="240"/>
    </w:pPr>
  </w:style>
  <w:style w:type="paragraph" w:styleId="Index8">
    <w:name w:val="index 8"/>
    <w:basedOn w:val="Normal"/>
    <w:next w:val="Normal"/>
    <w:autoRedefine/>
    <w:uiPriority w:val="99"/>
    <w:semiHidden/>
    <w:unhideWhenUsed/>
    <w:rsid w:val="00F265F1"/>
    <w:pPr>
      <w:spacing w:line="240" w:lineRule="auto"/>
      <w:ind w:left="1920" w:hanging="240"/>
    </w:pPr>
  </w:style>
  <w:style w:type="paragraph" w:styleId="Index9">
    <w:name w:val="index 9"/>
    <w:basedOn w:val="Normal"/>
    <w:next w:val="Normal"/>
    <w:autoRedefine/>
    <w:uiPriority w:val="99"/>
    <w:semiHidden/>
    <w:unhideWhenUsed/>
    <w:rsid w:val="00F265F1"/>
    <w:pPr>
      <w:spacing w:line="240" w:lineRule="auto"/>
      <w:ind w:left="2160" w:hanging="240"/>
    </w:pPr>
  </w:style>
  <w:style w:type="paragraph" w:styleId="IndexHeading">
    <w:name w:val="index heading"/>
    <w:basedOn w:val="Normal"/>
    <w:next w:val="Index1"/>
    <w:uiPriority w:val="99"/>
    <w:semiHidden/>
    <w:unhideWhenUsed/>
    <w:rsid w:val="00F265F1"/>
    <w:rPr>
      <w:rFonts w:asciiTheme="majorHAnsi" w:eastAsiaTheme="majorEastAsia" w:hAnsiTheme="majorHAnsi" w:cstheme="majorBidi"/>
      <w:b/>
      <w:bCs/>
    </w:rPr>
  </w:style>
  <w:style w:type="character" w:styleId="IntenseEmphasis">
    <w:name w:val="Intense Emphasis"/>
    <w:basedOn w:val="DefaultParagraphFont"/>
    <w:uiPriority w:val="21"/>
    <w:qFormat/>
    <w:rsid w:val="00F265F1"/>
    <w:rPr>
      <w:i/>
      <w:iCs/>
      <w:color w:val="4F81BD" w:themeColor="accent1"/>
      <w:u w:val="none"/>
    </w:rPr>
  </w:style>
  <w:style w:type="paragraph" w:styleId="IntenseQuote">
    <w:name w:val="Intense Quote"/>
    <w:basedOn w:val="Normal"/>
    <w:next w:val="Normal"/>
    <w:link w:val="IntenseQuoteChar"/>
    <w:uiPriority w:val="30"/>
    <w:qFormat/>
    <w:rsid w:val="00F265F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265F1"/>
    <w:rPr>
      <w:rFonts w:cs="Cambria"/>
      <w:i/>
      <w:iCs/>
      <w:color w:val="4F81BD" w:themeColor="accent1"/>
    </w:rPr>
  </w:style>
  <w:style w:type="character" w:styleId="IntenseReference">
    <w:name w:val="Intense Reference"/>
    <w:basedOn w:val="DefaultParagraphFont"/>
    <w:uiPriority w:val="32"/>
    <w:qFormat/>
    <w:rsid w:val="00F265F1"/>
    <w:rPr>
      <w:b/>
      <w:bCs/>
      <w:smallCaps/>
      <w:color w:val="4F81BD" w:themeColor="accent1"/>
      <w:spacing w:val="5"/>
      <w:u w:val="none"/>
    </w:rPr>
  </w:style>
  <w:style w:type="character" w:styleId="LineNumber">
    <w:name w:val="line number"/>
    <w:basedOn w:val="DefaultParagraphFont"/>
    <w:uiPriority w:val="99"/>
    <w:semiHidden/>
    <w:unhideWhenUsed/>
    <w:rsid w:val="00F265F1"/>
    <w:rPr>
      <w:u w:val="none"/>
    </w:rPr>
  </w:style>
  <w:style w:type="paragraph" w:styleId="List2">
    <w:name w:val="List 2"/>
    <w:basedOn w:val="Normal"/>
    <w:uiPriority w:val="99"/>
    <w:unhideWhenUsed/>
    <w:rsid w:val="00F265F1"/>
    <w:pPr>
      <w:ind w:left="1080" w:hanging="360"/>
      <w:contextualSpacing/>
    </w:pPr>
  </w:style>
  <w:style w:type="paragraph" w:styleId="List3">
    <w:name w:val="List 3"/>
    <w:basedOn w:val="Normal"/>
    <w:uiPriority w:val="99"/>
    <w:unhideWhenUsed/>
    <w:rsid w:val="00F265F1"/>
    <w:pPr>
      <w:ind w:left="1440" w:hanging="360"/>
      <w:contextualSpacing/>
    </w:pPr>
  </w:style>
  <w:style w:type="paragraph" w:styleId="List4">
    <w:name w:val="List 4"/>
    <w:basedOn w:val="Normal"/>
    <w:uiPriority w:val="99"/>
    <w:semiHidden/>
    <w:unhideWhenUsed/>
    <w:rsid w:val="00F265F1"/>
    <w:pPr>
      <w:ind w:left="1440" w:hanging="360"/>
      <w:contextualSpacing/>
    </w:pPr>
  </w:style>
  <w:style w:type="paragraph" w:styleId="List5">
    <w:name w:val="List 5"/>
    <w:basedOn w:val="Normal"/>
    <w:uiPriority w:val="99"/>
    <w:semiHidden/>
    <w:unhideWhenUsed/>
    <w:rsid w:val="00F265F1"/>
    <w:pPr>
      <w:ind w:left="1800" w:hanging="360"/>
      <w:contextualSpacing/>
    </w:pPr>
  </w:style>
  <w:style w:type="paragraph" w:styleId="ListBullet">
    <w:name w:val="List Bullet"/>
    <w:basedOn w:val="Normal"/>
    <w:uiPriority w:val="99"/>
    <w:unhideWhenUsed/>
    <w:rsid w:val="00F265F1"/>
    <w:pPr>
      <w:numPr>
        <w:numId w:val="20"/>
      </w:numPr>
      <w:contextualSpacing/>
    </w:pPr>
  </w:style>
  <w:style w:type="paragraph" w:styleId="ListBullet2">
    <w:name w:val="List Bullet 2"/>
    <w:basedOn w:val="Normal"/>
    <w:uiPriority w:val="99"/>
    <w:semiHidden/>
    <w:unhideWhenUsed/>
    <w:rsid w:val="00F265F1"/>
    <w:pPr>
      <w:numPr>
        <w:numId w:val="11"/>
      </w:numPr>
      <w:contextualSpacing/>
    </w:pPr>
  </w:style>
  <w:style w:type="paragraph" w:styleId="ListBullet3">
    <w:name w:val="List Bullet 3"/>
    <w:basedOn w:val="Normal"/>
    <w:uiPriority w:val="99"/>
    <w:semiHidden/>
    <w:unhideWhenUsed/>
    <w:rsid w:val="00F265F1"/>
    <w:pPr>
      <w:numPr>
        <w:numId w:val="12"/>
      </w:numPr>
      <w:contextualSpacing/>
    </w:pPr>
  </w:style>
  <w:style w:type="paragraph" w:styleId="ListBullet4">
    <w:name w:val="List Bullet 4"/>
    <w:basedOn w:val="Normal"/>
    <w:uiPriority w:val="99"/>
    <w:semiHidden/>
    <w:unhideWhenUsed/>
    <w:rsid w:val="00F265F1"/>
    <w:pPr>
      <w:numPr>
        <w:numId w:val="13"/>
      </w:numPr>
      <w:contextualSpacing/>
    </w:pPr>
  </w:style>
  <w:style w:type="paragraph" w:styleId="ListBullet5">
    <w:name w:val="List Bullet 5"/>
    <w:basedOn w:val="Normal"/>
    <w:uiPriority w:val="99"/>
    <w:semiHidden/>
    <w:unhideWhenUsed/>
    <w:rsid w:val="00F265F1"/>
    <w:pPr>
      <w:numPr>
        <w:numId w:val="14"/>
      </w:numPr>
      <w:contextualSpacing/>
    </w:pPr>
  </w:style>
  <w:style w:type="paragraph" w:styleId="ListContinue">
    <w:name w:val="List Continue"/>
    <w:basedOn w:val="Normal"/>
    <w:uiPriority w:val="99"/>
    <w:semiHidden/>
    <w:unhideWhenUsed/>
    <w:rsid w:val="00F265F1"/>
    <w:pPr>
      <w:spacing w:after="120"/>
      <w:ind w:left="360"/>
      <w:contextualSpacing/>
    </w:pPr>
  </w:style>
  <w:style w:type="paragraph" w:styleId="ListContinue2">
    <w:name w:val="List Continue 2"/>
    <w:basedOn w:val="Normal"/>
    <w:uiPriority w:val="99"/>
    <w:semiHidden/>
    <w:unhideWhenUsed/>
    <w:rsid w:val="00F265F1"/>
    <w:pPr>
      <w:spacing w:after="120"/>
      <w:ind w:left="720"/>
      <w:contextualSpacing/>
    </w:pPr>
  </w:style>
  <w:style w:type="paragraph" w:styleId="ListContinue3">
    <w:name w:val="List Continue 3"/>
    <w:basedOn w:val="Normal"/>
    <w:uiPriority w:val="99"/>
    <w:semiHidden/>
    <w:unhideWhenUsed/>
    <w:rsid w:val="00F265F1"/>
    <w:pPr>
      <w:spacing w:after="120"/>
      <w:ind w:left="1080"/>
      <w:contextualSpacing/>
    </w:pPr>
  </w:style>
  <w:style w:type="paragraph" w:styleId="ListContinue4">
    <w:name w:val="List Continue 4"/>
    <w:basedOn w:val="Normal"/>
    <w:uiPriority w:val="99"/>
    <w:semiHidden/>
    <w:unhideWhenUsed/>
    <w:rsid w:val="00F265F1"/>
    <w:pPr>
      <w:spacing w:after="120"/>
      <w:ind w:left="1440"/>
      <w:contextualSpacing/>
    </w:pPr>
  </w:style>
  <w:style w:type="paragraph" w:styleId="ListContinue5">
    <w:name w:val="List Continue 5"/>
    <w:basedOn w:val="Normal"/>
    <w:uiPriority w:val="99"/>
    <w:semiHidden/>
    <w:unhideWhenUsed/>
    <w:rsid w:val="00F265F1"/>
    <w:pPr>
      <w:spacing w:after="120"/>
      <w:ind w:left="1800"/>
      <w:contextualSpacing/>
    </w:pPr>
  </w:style>
  <w:style w:type="paragraph" w:styleId="ListNumber">
    <w:name w:val="List Number"/>
    <w:basedOn w:val="List"/>
    <w:uiPriority w:val="99"/>
    <w:unhideWhenUsed/>
    <w:rsid w:val="00F265F1"/>
    <w:pPr>
      <w:numPr>
        <w:numId w:val="21"/>
      </w:numPr>
      <w:outlineLvl w:val="8"/>
    </w:pPr>
  </w:style>
  <w:style w:type="paragraph" w:styleId="ListNumber2">
    <w:name w:val="List Number 2"/>
    <w:basedOn w:val="Normal"/>
    <w:uiPriority w:val="99"/>
    <w:semiHidden/>
    <w:unhideWhenUsed/>
    <w:rsid w:val="00F265F1"/>
    <w:pPr>
      <w:numPr>
        <w:numId w:val="15"/>
      </w:numPr>
      <w:contextualSpacing/>
    </w:pPr>
  </w:style>
  <w:style w:type="paragraph" w:styleId="ListNumber3">
    <w:name w:val="List Number 3"/>
    <w:basedOn w:val="Normal"/>
    <w:uiPriority w:val="99"/>
    <w:semiHidden/>
    <w:unhideWhenUsed/>
    <w:rsid w:val="00F265F1"/>
    <w:pPr>
      <w:numPr>
        <w:numId w:val="16"/>
      </w:numPr>
      <w:contextualSpacing/>
    </w:pPr>
  </w:style>
  <w:style w:type="paragraph" w:styleId="ListNumber4">
    <w:name w:val="List Number 4"/>
    <w:basedOn w:val="Normal"/>
    <w:uiPriority w:val="99"/>
    <w:semiHidden/>
    <w:unhideWhenUsed/>
    <w:rsid w:val="00F265F1"/>
    <w:pPr>
      <w:numPr>
        <w:numId w:val="17"/>
      </w:numPr>
      <w:contextualSpacing/>
    </w:pPr>
  </w:style>
  <w:style w:type="paragraph" w:styleId="ListNumber5">
    <w:name w:val="List Number 5"/>
    <w:basedOn w:val="Normal"/>
    <w:uiPriority w:val="99"/>
    <w:semiHidden/>
    <w:unhideWhenUsed/>
    <w:rsid w:val="00F265F1"/>
    <w:pPr>
      <w:numPr>
        <w:numId w:val="18"/>
      </w:numPr>
      <w:contextualSpacing/>
    </w:pPr>
  </w:style>
  <w:style w:type="paragraph" w:styleId="ListParagraph">
    <w:name w:val="List Paragraph"/>
    <w:basedOn w:val="Normal"/>
    <w:uiPriority w:val="34"/>
    <w:qFormat/>
    <w:rsid w:val="00F265F1"/>
    <w:pPr>
      <w:ind w:left="720"/>
      <w:contextualSpacing/>
    </w:pPr>
  </w:style>
  <w:style w:type="paragraph" w:styleId="MacroText">
    <w:name w:val="macro"/>
    <w:link w:val="MacroTextChar"/>
    <w:uiPriority w:val="99"/>
    <w:semiHidden/>
    <w:unhideWhenUsed/>
    <w:rsid w:val="00F265F1"/>
    <w:pPr>
      <w:tabs>
        <w:tab w:val="left" w:pos="480"/>
        <w:tab w:val="left" w:pos="960"/>
        <w:tab w:val="left" w:pos="1440"/>
        <w:tab w:val="left" w:pos="1920"/>
        <w:tab w:val="left" w:pos="2400"/>
        <w:tab w:val="left" w:pos="2880"/>
        <w:tab w:val="left" w:pos="3360"/>
        <w:tab w:val="left" w:pos="3840"/>
        <w:tab w:val="left" w:pos="4320"/>
      </w:tabs>
      <w:spacing w:line="320" w:lineRule="exact"/>
    </w:pPr>
    <w:rPr>
      <w:rFonts w:ascii="Consolas" w:hAnsi="Consolas" w:cs="Cambria"/>
      <w:sz w:val="20"/>
      <w:szCs w:val="20"/>
    </w:rPr>
  </w:style>
  <w:style w:type="character" w:customStyle="1" w:styleId="MacroTextChar">
    <w:name w:val="Macro Text Char"/>
    <w:basedOn w:val="DefaultParagraphFont"/>
    <w:link w:val="MacroText"/>
    <w:uiPriority w:val="99"/>
    <w:semiHidden/>
    <w:rsid w:val="00F265F1"/>
    <w:rPr>
      <w:rFonts w:ascii="Consolas" w:hAnsi="Consolas" w:cs="Cambria"/>
      <w:sz w:val="20"/>
      <w:szCs w:val="20"/>
    </w:rPr>
  </w:style>
  <w:style w:type="character" w:customStyle="1" w:styleId="Mention1">
    <w:name w:val="Mention1"/>
    <w:basedOn w:val="DefaultParagraphFont"/>
    <w:uiPriority w:val="99"/>
    <w:rsid w:val="00F265F1"/>
    <w:rPr>
      <w:color w:val="2B579A"/>
      <w:u w:val="none"/>
      <w:shd w:val="clear" w:color="auto" w:fill="E6E6E6"/>
    </w:rPr>
  </w:style>
  <w:style w:type="paragraph" w:styleId="MessageHeader">
    <w:name w:val="Message Header"/>
    <w:basedOn w:val="Normal"/>
    <w:link w:val="MessageHeaderChar"/>
    <w:uiPriority w:val="99"/>
    <w:semiHidden/>
    <w:unhideWhenUsed/>
    <w:rsid w:val="00F265F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F265F1"/>
    <w:rPr>
      <w:rFonts w:asciiTheme="majorHAnsi" w:eastAsiaTheme="majorEastAsia" w:hAnsiTheme="majorHAnsi" w:cstheme="majorBidi"/>
      <w:shd w:val="pct20" w:color="auto" w:fill="auto"/>
    </w:rPr>
  </w:style>
  <w:style w:type="paragraph" w:styleId="NoSpacing">
    <w:name w:val="No Spacing"/>
    <w:uiPriority w:val="1"/>
    <w:qFormat/>
    <w:rsid w:val="00F265F1"/>
    <w:rPr>
      <w:rFonts w:cs="Cambria"/>
    </w:rPr>
  </w:style>
  <w:style w:type="paragraph" w:styleId="NormalWeb">
    <w:name w:val="Normal (Web)"/>
    <w:basedOn w:val="Normal"/>
    <w:uiPriority w:val="99"/>
    <w:semiHidden/>
    <w:unhideWhenUsed/>
    <w:rsid w:val="00F265F1"/>
    <w:rPr>
      <w:rFonts w:ascii="Times New Roman" w:hAnsi="Times New Roman" w:cs="Times New Roman"/>
    </w:rPr>
  </w:style>
  <w:style w:type="paragraph" w:styleId="NormalIndent">
    <w:name w:val="Normal Indent"/>
    <w:basedOn w:val="Normal"/>
    <w:uiPriority w:val="99"/>
    <w:semiHidden/>
    <w:unhideWhenUsed/>
    <w:rsid w:val="00F265F1"/>
    <w:pPr>
      <w:ind w:left="720"/>
    </w:pPr>
  </w:style>
  <w:style w:type="paragraph" w:styleId="NoteHeading">
    <w:name w:val="Note Heading"/>
    <w:basedOn w:val="Normal"/>
    <w:next w:val="Normal"/>
    <w:link w:val="NoteHeadingChar"/>
    <w:uiPriority w:val="99"/>
    <w:semiHidden/>
    <w:unhideWhenUsed/>
    <w:rsid w:val="00F265F1"/>
    <w:pPr>
      <w:spacing w:line="240" w:lineRule="auto"/>
    </w:pPr>
  </w:style>
  <w:style w:type="character" w:customStyle="1" w:styleId="NoteHeadingChar">
    <w:name w:val="Note Heading Char"/>
    <w:basedOn w:val="DefaultParagraphFont"/>
    <w:link w:val="NoteHeading"/>
    <w:uiPriority w:val="99"/>
    <w:semiHidden/>
    <w:rsid w:val="00F265F1"/>
    <w:rPr>
      <w:rFonts w:cs="Cambria"/>
    </w:rPr>
  </w:style>
  <w:style w:type="character" w:styleId="PageNumber">
    <w:name w:val="page number"/>
    <w:basedOn w:val="DefaultParagraphFont"/>
    <w:uiPriority w:val="99"/>
    <w:semiHidden/>
    <w:unhideWhenUsed/>
    <w:rsid w:val="00F265F1"/>
    <w:rPr>
      <w:u w:val="none"/>
    </w:rPr>
  </w:style>
  <w:style w:type="character" w:styleId="PlaceholderText">
    <w:name w:val="Placeholder Text"/>
    <w:basedOn w:val="DefaultParagraphFont"/>
    <w:uiPriority w:val="99"/>
    <w:semiHidden/>
    <w:rsid w:val="00F265F1"/>
    <w:rPr>
      <w:color w:val="808080"/>
      <w:u w:val="none"/>
    </w:rPr>
  </w:style>
  <w:style w:type="paragraph" w:styleId="PlainText">
    <w:name w:val="Plain Text"/>
    <w:basedOn w:val="Normal"/>
    <w:link w:val="PlainTextChar"/>
    <w:uiPriority w:val="99"/>
    <w:semiHidden/>
    <w:unhideWhenUsed/>
    <w:rsid w:val="00F265F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265F1"/>
    <w:rPr>
      <w:rFonts w:ascii="Consolas" w:hAnsi="Consolas" w:cs="Cambria"/>
      <w:sz w:val="21"/>
      <w:szCs w:val="21"/>
    </w:rPr>
  </w:style>
  <w:style w:type="paragraph" w:styleId="Quote">
    <w:name w:val="Quote"/>
    <w:basedOn w:val="Normal"/>
    <w:next w:val="Normal"/>
    <w:link w:val="QuoteChar"/>
    <w:uiPriority w:val="29"/>
    <w:qFormat/>
    <w:rsid w:val="00F265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265F1"/>
    <w:rPr>
      <w:rFonts w:cs="Cambria"/>
      <w:i/>
      <w:iCs/>
      <w:color w:val="404040" w:themeColor="text1" w:themeTint="BF"/>
    </w:rPr>
  </w:style>
  <w:style w:type="paragraph" w:styleId="Salutation">
    <w:name w:val="Salutation"/>
    <w:basedOn w:val="Normal"/>
    <w:next w:val="Normal"/>
    <w:link w:val="SalutationChar"/>
    <w:uiPriority w:val="99"/>
    <w:semiHidden/>
    <w:unhideWhenUsed/>
    <w:rsid w:val="00F265F1"/>
  </w:style>
  <w:style w:type="character" w:customStyle="1" w:styleId="SalutationChar">
    <w:name w:val="Salutation Char"/>
    <w:basedOn w:val="DefaultParagraphFont"/>
    <w:link w:val="Salutation"/>
    <w:uiPriority w:val="99"/>
    <w:semiHidden/>
    <w:rsid w:val="00F265F1"/>
    <w:rPr>
      <w:rFonts w:cs="Cambria"/>
    </w:rPr>
  </w:style>
  <w:style w:type="character" w:styleId="Strong">
    <w:name w:val="Strong"/>
    <w:basedOn w:val="DefaultParagraphFont"/>
    <w:uiPriority w:val="22"/>
    <w:qFormat/>
    <w:rsid w:val="00F265F1"/>
    <w:rPr>
      <w:b/>
      <w:bCs/>
      <w:u w:val="none"/>
    </w:rPr>
  </w:style>
  <w:style w:type="character" w:styleId="SubtleEmphasis">
    <w:name w:val="Subtle Emphasis"/>
    <w:basedOn w:val="DefaultParagraphFont"/>
    <w:uiPriority w:val="19"/>
    <w:qFormat/>
    <w:rsid w:val="00F265F1"/>
    <w:rPr>
      <w:i/>
      <w:iCs/>
      <w:color w:val="404040" w:themeColor="text1" w:themeTint="BF"/>
      <w:u w:val="none"/>
    </w:rPr>
  </w:style>
  <w:style w:type="character" w:styleId="SubtleReference">
    <w:name w:val="Subtle Reference"/>
    <w:basedOn w:val="DefaultParagraphFont"/>
    <w:uiPriority w:val="31"/>
    <w:qFormat/>
    <w:rsid w:val="00F265F1"/>
    <w:rPr>
      <w:smallCaps/>
      <w:color w:val="5A5A5A" w:themeColor="text1" w:themeTint="A5"/>
      <w:u w:val="none"/>
    </w:rPr>
  </w:style>
  <w:style w:type="paragraph" w:styleId="TableofAuthorities">
    <w:name w:val="table of authorities"/>
    <w:basedOn w:val="Normal"/>
    <w:next w:val="Normal"/>
    <w:uiPriority w:val="99"/>
    <w:semiHidden/>
    <w:unhideWhenUsed/>
    <w:rsid w:val="00F265F1"/>
    <w:pPr>
      <w:ind w:left="240" w:hanging="240"/>
    </w:pPr>
  </w:style>
  <w:style w:type="paragraph" w:styleId="TableofFigures">
    <w:name w:val="table of figures"/>
    <w:basedOn w:val="Normal"/>
    <w:next w:val="Normal"/>
    <w:uiPriority w:val="99"/>
    <w:semiHidden/>
    <w:unhideWhenUsed/>
    <w:rsid w:val="00F265F1"/>
  </w:style>
  <w:style w:type="paragraph" w:styleId="TOAHeading">
    <w:name w:val="toa heading"/>
    <w:basedOn w:val="Normal"/>
    <w:next w:val="Normal"/>
    <w:uiPriority w:val="99"/>
    <w:semiHidden/>
    <w:unhideWhenUsed/>
    <w:rsid w:val="00F265F1"/>
    <w:pPr>
      <w:spacing w:before="120"/>
    </w:pPr>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F265F1"/>
    <w:pPr>
      <w:spacing w:before="240" w:after="0"/>
      <w:jc w:val="left"/>
      <w:outlineLvl w:val="9"/>
    </w:pPr>
    <w:rPr>
      <w:color w:val="365F91" w:themeColor="accent1" w:themeShade="BF"/>
      <w:sz w:val="32"/>
      <w:szCs w:val="32"/>
    </w:rPr>
  </w:style>
  <w:style w:type="character" w:styleId="Mention">
    <w:name w:val="Mention"/>
    <w:basedOn w:val="DefaultParagraphFont"/>
    <w:uiPriority w:val="99"/>
    <w:rsid w:val="00F265F1"/>
    <w:rPr>
      <w:color w:val="2B579A"/>
      <w:u w:val="none"/>
      <w:shd w:val="clear" w:color="auto" w:fill="E6E6E6"/>
    </w:rPr>
  </w:style>
  <w:style w:type="paragraph" w:customStyle="1" w:styleId="List1">
    <w:name w:val="List 1"/>
    <w:basedOn w:val="List"/>
    <w:qFormat/>
    <w:rsid w:val="00F265F1"/>
    <w:pPr>
      <w:ind w:left="720"/>
    </w:pPr>
  </w:style>
  <w:style w:type="character" w:customStyle="1" w:styleId="Note">
    <w:name w:val="[Note]"/>
    <w:basedOn w:val="DefaultParagraphFont"/>
    <w:uiPriority w:val="1"/>
    <w:qFormat/>
    <w:rsid w:val="00F265F1"/>
    <w:rPr>
      <w:rFonts w:ascii="Cambria" w:hAnsi="Cambria"/>
      <w:b w:val="0"/>
      <w:color w:val="244061" w:themeColor="accent1" w:themeShade="80"/>
    </w:rPr>
  </w:style>
  <w:style w:type="paragraph" w:customStyle="1" w:styleId="DedicationFirst">
    <w:name w:val="Dedication First"/>
    <w:basedOn w:val="Dedication"/>
    <w:next w:val="Dedication"/>
    <w:qFormat/>
    <w:rsid w:val="00F265F1"/>
    <w:pPr>
      <w:pageBreakBefore/>
      <w:ind w:left="-115" w:right="101"/>
    </w:pPr>
  </w:style>
  <w:style w:type="paragraph" w:customStyle="1" w:styleId="ListBody">
    <w:name w:val="List Body"/>
    <w:basedOn w:val="Normal"/>
    <w:qFormat/>
    <w:rsid w:val="00F265F1"/>
    <w:pPr>
      <w:ind w:left="360" w:firstLine="360"/>
    </w:pPr>
  </w:style>
  <w:style w:type="character" w:customStyle="1" w:styleId="Hyperlinkitalic0">
    <w:name w:val="Hyperlink italic"/>
    <w:basedOn w:val="Hyperlink"/>
    <w:uiPriority w:val="1"/>
    <w:qFormat/>
    <w:rsid w:val="00F265F1"/>
    <w:rPr>
      <w:i/>
      <w:color w:val="auto"/>
      <w:u w:val="dotted" w:color="808080" w:themeColor="background1" w:themeShade="80"/>
    </w:rPr>
  </w:style>
  <w:style w:type="character" w:customStyle="1" w:styleId="bold0">
    <w:name w:val="bold"/>
    <w:basedOn w:val="DefaultParagraphFont"/>
    <w:uiPriority w:val="1"/>
    <w:qFormat/>
    <w:rsid w:val="00F265F1"/>
    <w:rPr>
      <w:rFonts w:ascii="Calibri" w:hAnsi="Calibri"/>
      <w:b/>
      <w:u w:val="none"/>
    </w:rPr>
  </w:style>
  <w:style w:type="character" w:customStyle="1" w:styleId="italic0">
    <w:name w:val="italic"/>
    <w:basedOn w:val="DefaultParagraphFont"/>
    <w:uiPriority w:val="1"/>
    <w:qFormat/>
    <w:rsid w:val="00F265F1"/>
    <w:rPr>
      <w:i/>
      <w:u w:val="none"/>
    </w:rPr>
  </w:style>
  <w:style w:type="character" w:customStyle="1" w:styleId="bolditalic0">
    <w:name w:val="bold italic"/>
    <w:basedOn w:val="DefaultParagraphFont"/>
    <w:uiPriority w:val="1"/>
    <w:qFormat/>
    <w:rsid w:val="00F265F1"/>
    <w:rPr>
      <w:b/>
      <w:i/>
      <w:u w:val="none"/>
    </w:rPr>
  </w:style>
  <w:style w:type="paragraph" w:customStyle="1" w:styleId="ListNumberFirst">
    <w:name w:val="List Number First"/>
    <w:basedOn w:val="ListNumber"/>
    <w:next w:val="ListNumber"/>
    <w:qFormat/>
    <w:rsid w:val="00F265F1"/>
    <w:pPr>
      <w:spacing w:before="320"/>
      <w:ind w:left="360"/>
    </w:pPr>
  </w:style>
  <w:style w:type="character" w:customStyle="1" w:styleId="code0">
    <w:name w:val="code"/>
    <w:basedOn w:val="DefaultParagraphFont"/>
    <w:uiPriority w:val="1"/>
    <w:qFormat/>
    <w:rsid w:val="00F265F1"/>
    <w:rPr>
      <w:rFonts w:ascii="Consolas" w:hAnsi="Consolas"/>
      <w:sz w:val="20"/>
      <w:u w:val="none"/>
    </w:rPr>
  </w:style>
  <w:style w:type="paragraph" w:customStyle="1" w:styleId="BodyTextSpace">
    <w:name w:val="Body Text Space"/>
    <w:basedOn w:val="BodyText"/>
    <w:next w:val="BodyText"/>
    <w:qFormat/>
    <w:rsid w:val="00F265F1"/>
    <w:pPr>
      <w:spacing w:before="320"/>
    </w:pPr>
  </w:style>
  <w:style w:type="character" w:customStyle="1" w:styleId="smallcaps0">
    <w:name w:val="smallcaps"/>
    <w:basedOn w:val="DefaultParagraphFont"/>
    <w:uiPriority w:val="1"/>
    <w:qFormat/>
    <w:rsid w:val="00F265F1"/>
    <w:rPr>
      <w:caps w:val="0"/>
      <w:smallCaps/>
      <w:u w:val="none"/>
    </w:rPr>
  </w:style>
  <w:style w:type="paragraph" w:customStyle="1" w:styleId="FootnoteBody">
    <w:name w:val="Footnote Body"/>
    <w:basedOn w:val="FootnoteText"/>
    <w:link w:val="FootnoteBodyChar"/>
    <w:qFormat/>
    <w:rsid w:val="00F265F1"/>
    <w:pPr>
      <w:ind w:firstLine="360"/>
    </w:pPr>
  </w:style>
  <w:style w:type="character" w:customStyle="1" w:styleId="FootnoteBodyChar">
    <w:name w:val="Footnote Body Char"/>
    <w:basedOn w:val="FootnoteTextChar"/>
    <w:link w:val="FootnoteBody"/>
    <w:rsid w:val="00F265F1"/>
    <w:rPr>
      <w:rFonts w:cs="Cambria"/>
      <w:sz w:val="20"/>
      <w:szCs w:val="20"/>
    </w:rPr>
  </w:style>
  <w:style w:type="paragraph" w:customStyle="1" w:styleId="FigureTitle">
    <w:name w:val="Figure Title"/>
    <w:basedOn w:val="Normal"/>
    <w:qFormat/>
    <w:rsid w:val="00F265F1"/>
    <w:pPr>
      <w:keepNext/>
      <w:spacing w:before="120"/>
    </w:pPr>
    <w:rPr>
      <w:b/>
      <w:sz w:val="22"/>
    </w:rPr>
  </w:style>
  <w:style w:type="paragraph" w:customStyle="1" w:styleId="ChartText">
    <w:name w:val="Chart Text"/>
    <w:basedOn w:val="Normal"/>
    <w:qFormat/>
    <w:rsid w:val="00F265F1"/>
    <w:pPr>
      <w:spacing w:before="80"/>
    </w:pPr>
  </w:style>
  <w:style w:type="paragraph" w:customStyle="1" w:styleId="ChartHead">
    <w:name w:val="Chart Head"/>
    <w:basedOn w:val="Normal"/>
    <w:qFormat/>
    <w:rsid w:val="00F265F1"/>
    <w:pPr>
      <w:keepNext/>
      <w:spacing w:before="120"/>
    </w:pPr>
    <w:rPr>
      <w:b/>
    </w:rPr>
  </w:style>
  <w:style w:type="paragraph" w:customStyle="1" w:styleId="ListBulletFirst">
    <w:name w:val="List Bullet First"/>
    <w:basedOn w:val="ListBullet"/>
    <w:next w:val="ListBullet"/>
    <w:qFormat/>
    <w:rsid w:val="00F265F1"/>
    <w:pPr>
      <w:spacing w:before="320"/>
      <w:ind w:left="360"/>
    </w:pPr>
  </w:style>
  <w:style w:type="paragraph" w:customStyle="1" w:styleId="ListFirst">
    <w:name w:val="List First"/>
    <w:basedOn w:val="List"/>
    <w:next w:val="List"/>
    <w:qFormat/>
    <w:rsid w:val="00F265F1"/>
    <w:pPr>
      <w:spacing w:before="320"/>
    </w:pPr>
  </w:style>
  <w:style w:type="paragraph" w:customStyle="1" w:styleId="CodeBlock">
    <w:name w:val="Code Block"/>
    <w:basedOn w:val="BodyAfterHead"/>
    <w:qFormat/>
    <w:rsid w:val="00F265F1"/>
    <w:pPr>
      <w:spacing w:after="160" w:line="240" w:lineRule="exact"/>
      <w:contextualSpacing/>
    </w:pPr>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h/bookgenesis/word-manuscript/Templates/Manuscrip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C5917-AB23-084D-86DD-6AE289900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Manuscript.dotm</Template>
  <TotalTime>281</TotalTime>
  <Pages>26</Pages>
  <Words>4097</Words>
  <Characters>23358</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Editing with Style</vt:lpstr>
    </vt:vector>
  </TitlesOfParts>
  <Manager/>
  <Company/>
  <LinksUpToDate>false</LinksUpToDate>
  <CharactersWithSpaces>27401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Editing with Style</dc:title>
  <dc:subject/>
  <dc:creator>Sean Harrison</dc:creator>
  <cp:keywords/>
  <dc:description/>
  <cp:lastModifiedBy>Sean Harrison</cp:lastModifiedBy>
  <cp:revision>112</cp:revision>
  <cp:lastPrinted>2016-08-02T01:14:00Z</cp:lastPrinted>
  <dcterms:created xsi:type="dcterms:W3CDTF">2016-08-01T17:28:00Z</dcterms:created>
  <dcterms:modified xsi:type="dcterms:W3CDTF">2017-06-20T19:19:00Z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City">
    <vt:lpwstr>DeKalb, Illinois</vt:lpwstr>
  </property>
  <property fmtid="{D5CDD505-2E9C-101B-9397-08002B2CF9AE}" pid="3" name="Publisher">
    <vt:lpwstr>Black Earth Press</vt:lpwstr>
  </property>
  <property fmtid="{D5CDD505-2E9C-101B-9397-08002B2CF9AE}" pid="4" name="Subtitle">
    <vt:lpwstr>An editor’s guide to preparing a manuscript for publication</vt:lpwstr>
  </property>
  <property fmtid="{D5CDD505-2E9C-101B-9397-08002B2CF9AE}" pid="5" name="URL">
    <vt:lpwstr> </vt:lpwstr>
  </property>
</Properties>
</file>