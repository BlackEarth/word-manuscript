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134FE" w14:textId="77777777" w:rsidR="00681FA4" w:rsidRDefault="005C06E8" w:rsidP="000F6E01">
      <w:pPr>
        <w:pStyle w:val="Head1"/>
      </w:pPr>
      <w:r>
        <w:t>BookGenesis: Manuscript Cleanup</w:t>
      </w:r>
    </w:p>
    <w:p w14:paraId="1FFAA009" w14:textId="77777777" w:rsidR="00793FA8" w:rsidRPr="00793FA8" w:rsidRDefault="00793FA8" w:rsidP="003263F3">
      <w:pPr>
        <w:pStyle w:val="BodyHead"/>
      </w:pPr>
      <w:r>
        <w:t xml:space="preserve">BookGenesis-Manuscript includes several macros that simplify pre-editing. The macros can be found in the Macros menu (View </w:t>
      </w:r>
      <w:r>
        <w:sym w:font="Wingdings" w:char="F0E0"/>
      </w:r>
      <w:r>
        <w:t xml:space="preserve"> Macros or Alt+F8)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2"/>
        <w:gridCol w:w="5638"/>
      </w:tblGrid>
      <w:tr w:rsidR="00793FA8" w14:paraId="38AC3D9E" w14:textId="77777777" w:rsidTr="00FA571E">
        <w:trPr>
          <w:tblHeader/>
        </w:trPr>
        <w:tc>
          <w:tcPr>
            <w:tcW w:w="0" w:type="auto"/>
            <w:tcBorders>
              <w:bottom w:val="dotted" w:sz="4" w:space="0" w:color="auto"/>
            </w:tcBorders>
          </w:tcPr>
          <w:p w14:paraId="6CDA2FBD" w14:textId="77777777" w:rsidR="00793FA8" w:rsidRDefault="00793FA8" w:rsidP="00793FA8">
            <w:pPr>
              <w:pStyle w:val="Head2"/>
            </w:pPr>
            <w:r>
              <w:t>Macro Name</w:t>
            </w:r>
          </w:p>
        </w:tc>
        <w:tc>
          <w:tcPr>
            <w:tcW w:w="0" w:type="auto"/>
            <w:tcBorders>
              <w:bottom w:val="dotted" w:sz="4" w:space="0" w:color="auto"/>
            </w:tcBorders>
          </w:tcPr>
          <w:p w14:paraId="096667E4" w14:textId="77777777" w:rsidR="00793FA8" w:rsidRDefault="00793FA8" w:rsidP="00793FA8">
            <w:pPr>
              <w:pStyle w:val="Head2"/>
            </w:pPr>
            <w:r>
              <w:t>Description</w:t>
            </w:r>
          </w:p>
        </w:tc>
      </w:tr>
      <w:tr w:rsidR="00793FA8" w14:paraId="1223E2CE" w14:textId="77777777" w:rsidTr="00FA571E"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14:paraId="42C49B2F" w14:textId="77777777" w:rsidR="00793FA8" w:rsidRDefault="00793FA8" w:rsidP="00FA571E">
            <w:r>
              <w:t>CleanupManuscript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14:paraId="0B822A2D" w14:textId="77777777" w:rsidR="00C83482" w:rsidRDefault="00872497" w:rsidP="00FA571E">
            <w:r w:rsidRPr="00872497">
              <w:t>Clean up the manuscript in the active document. Does the equivalent of</w:t>
            </w:r>
            <w:r w:rsidR="00C83482">
              <w:t>:</w:t>
            </w:r>
            <w:r w:rsidRPr="00872497">
              <w:t xml:space="preserve"> </w:t>
            </w:r>
          </w:p>
          <w:p w14:paraId="1B98BA7F" w14:textId="77777777" w:rsidR="00C83482" w:rsidRDefault="00C83482" w:rsidP="00FA571E">
            <w:r>
              <w:t xml:space="preserve">+ </w:t>
            </w:r>
            <w:r w:rsidR="00872497" w:rsidRPr="00872497">
              <w:t xml:space="preserve">FixWhitespace </w:t>
            </w:r>
          </w:p>
          <w:p w14:paraId="4D374BD0" w14:textId="77777777" w:rsidR="00C83482" w:rsidRDefault="00872497" w:rsidP="00FA571E">
            <w:r w:rsidRPr="00872497">
              <w:t>+</w:t>
            </w:r>
            <w:r w:rsidR="00C55F3B">
              <w:t> </w:t>
            </w:r>
            <w:r w:rsidRPr="00872497">
              <w:t xml:space="preserve">FixDashes </w:t>
            </w:r>
          </w:p>
          <w:p w14:paraId="5D6454CF" w14:textId="77777777" w:rsidR="00C83482" w:rsidRDefault="00872497" w:rsidP="00FA571E">
            <w:r w:rsidRPr="00872497">
              <w:t>+</w:t>
            </w:r>
            <w:r w:rsidR="00C55F3B">
              <w:t> </w:t>
            </w:r>
            <w:r w:rsidRPr="00872497">
              <w:t xml:space="preserve">FixEllipses </w:t>
            </w:r>
          </w:p>
          <w:p w14:paraId="6D1678C4" w14:textId="77777777" w:rsidR="00793FA8" w:rsidRDefault="00872497" w:rsidP="00FA571E">
            <w:r w:rsidRPr="00872497">
              <w:t>+</w:t>
            </w:r>
            <w:r w:rsidR="00C55F3B">
              <w:t> </w:t>
            </w:r>
            <w:r w:rsidRPr="00872497">
              <w:t>RemoveManualBreaks +</w:t>
            </w:r>
            <w:r w:rsidR="00C55F3B">
              <w:t> </w:t>
            </w:r>
            <w:r w:rsidRPr="00872497">
              <w:t>FontFormattingToCharacterStyles +</w:t>
            </w:r>
            <w:r w:rsidR="00C55F3B">
              <w:t> </w:t>
            </w:r>
            <w:r w:rsidRPr="00872497">
              <w:t>ReapplyParagraphStyles</w:t>
            </w:r>
          </w:p>
        </w:tc>
      </w:tr>
      <w:tr w:rsidR="006B1694" w14:paraId="09E828E0" w14:textId="77777777" w:rsidTr="00FA571E"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14:paraId="05C0A606" w14:textId="77777777" w:rsidR="006B1694" w:rsidRDefault="006B1694" w:rsidP="00FA571E">
            <w:r>
              <w:t>FixWhitespace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14:paraId="4AADD599" w14:textId="77777777" w:rsidR="006B1694" w:rsidRPr="006B1694" w:rsidRDefault="006B1694" w:rsidP="00FA571E">
            <w:r w:rsidRPr="006B1694">
              <w:t>Fix and normalize whitespace in a variety of contexts.</w:t>
            </w:r>
          </w:p>
        </w:tc>
      </w:tr>
      <w:tr w:rsidR="006B1694" w14:paraId="5C1846ED" w14:textId="77777777" w:rsidTr="00FA571E"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14:paraId="2A74C822" w14:textId="77777777" w:rsidR="006B1694" w:rsidRDefault="006B1694" w:rsidP="00FA571E">
            <w:r>
              <w:t>FixDashes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14:paraId="5D2E8103" w14:textId="77777777" w:rsidR="006B1694" w:rsidRDefault="006B1694" w:rsidP="00FA571E">
            <w:r w:rsidRPr="006B1694">
              <w:t>Fix &amp; normalize en and em dashes in the manuscript</w:t>
            </w:r>
          </w:p>
        </w:tc>
      </w:tr>
      <w:tr w:rsidR="006B1694" w14:paraId="36EF3BB8" w14:textId="77777777" w:rsidTr="00FA571E"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14:paraId="2A65CF16" w14:textId="77777777" w:rsidR="006B1694" w:rsidRDefault="006B1694" w:rsidP="00FA571E">
            <w:r>
              <w:t>FixEllipses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14:paraId="1EC6426E" w14:textId="24EBA723" w:rsidR="006B1694" w:rsidRPr="006B1694" w:rsidRDefault="006B1694" w:rsidP="006D1D70">
            <w:r w:rsidRPr="006B1694">
              <w:t xml:space="preserve">Fix and normalize ellipses in the manuscript. Uses the non-rigorous four-dot method, as described in </w:t>
            </w:r>
            <w:r w:rsidR="006D1D70">
              <w:t>Chicago Manual of Style, 15</w:t>
            </w:r>
            <w:r w:rsidR="006D1D70" w:rsidRPr="006D1D70">
              <w:rPr>
                <w:vertAlign w:val="superscript"/>
              </w:rPr>
              <w:t>th</w:t>
            </w:r>
            <w:r w:rsidR="006D1D70">
              <w:t xml:space="preserve"> ed., § </w:t>
            </w:r>
            <w:r w:rsidRPr="006B1694">
              <w:t>11</w:t>
            </w:r>
          </w:p>
        </w:tc>
      </w:tr>
      <w:tr w:rsidR="00311821" w14:paraId="4D44FC43" w14:textId="77777777" w:rsidTr="00FA571E"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14:paraId="12D2DFCF" w14:textId="77777777" w:rsidR="00311821" w:rsidRDefault="00311821" w:rsidP="00FA571E">
            <w:r>
              <w:t>RemoveManualBreaks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14:paraId="3EE0B322" w14:textId="77777777" w:rsidR="00311821" w:rsidRPr="006B1694" w:rsidRDefault="00311821" w:rsidP="00FA571E">
            <w:r w:rsidRPr="00311821">
              <w:t>Removes manual page and section b</w:t>
            </w:r>
            <w:bookmarkStart w:id="0" w:name="_GoBack"/>
            <w:bookmarkEnd w:id="0"/>
            <w:r w:rsidRPr="00311821">
              <w:t>reaks from the manuscript, so that the page and section breaks can be handled in the style definitions</w:t>
            </w:r>
          </w:p>
        </w:tc>
      </w:tr>
      <w:tr w:rsidR="00311821" w14:paraId="71D039DE" w14:textId="77777777" w:rsidTr="00FA571E"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14:paraId="6A8E792B" w14:textId="77777777" w:rsidR="00311821" w:rsidRDefault="00FA571E" w:rsidP="00FA571E">
            <w:r w:rsidRPr="00872497">
              <w:t>FontFormattingToCharacterStyles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14:paraId="76CB56DC" w14:textId="77777777" w:rsidR="00311821" w:rsidRPr="00311821" w:rsidRDefault="00FA571E" w:rsidP="003757AD">
            <w:r>
              <w:t>Convert all direct font formatting in the document to character styles. CURRENTLY SUPPORTS: Bold, Italic</w:t>
            </w:r>
          </w:p>
        </w:tc>
      </w:tr>
      <w:tr w:rsidR="00FA571E" w14:paraId="69183E1F" w14:textId="77777777" w:rsidTr="00FA571E">
        <w:tc>
          <w:tcPr>
            <w:tcW w:w="0" w:type="auto"/>
            <w:tcBorders>
              <w:top w:val="dotted" w:sz="4" w:space="0" w:color="auto"/>
              <w:bottom w:val="single" w:sz="4" w:space="0" w:color="auto"/>
            </w:tcBorders>
          </w:tcPr>
          <w:p w14:paraId="5C48F4E7" w14:textId="77777777" w:rsidR="00FA571E" w:rsidRPr="00872497" w:rsidRDefault="00FA571E" w:rsidP="00FA571E">
            <w:r w:rsidRPr="00872497">
              <w:t>ReapplyParagraphStyles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4" w:space="0" w:color="auto"/>
            </w:tcBorders>
          </w:tcPr>
          <w:p w14:paraId="75E83A7A" w14:textId="77777777" w:rsidR="00FA571E" w:rsidRPr="00311821" w:rsidRDefault="00FA571E" w:rsidP="00FA571E">
            <w:r w:rsidRPr="00FA571E">
              <w:t>Reapply the paragraph style to each paragraph in the document. Results in the removal of most formatting that is not in the style definition.</w:t>
            </w:r>
          </w:p>
        </w:tc>
      </w:tr>
      <w:tr w:rsidR="00FA571E" w14:paraId="6CD6F35E" w14:textId="77777777" w:rsidTr="00FA571E">
        <w:tc>
          <w:tcPr>
            <w:tcW w:w="0" w:type="auto"/>
            <w:tcBorders>
              <w:top w:val="single" w:sz="4" w:space="0" w:color="auto"/>
              <w:bottom w:val="dotted" w:sz="4" w:space="0" w:color="auto"/>
            </w:tcBorders>
          </w:tcPr>
          <w:p w14:paraId="6214295D" w14:textId="77777777" w:rsidR="00FA571E" w:rsidRPr="00872497" w:rsidRDefault="00FA571E" w:rsidP="00FA571E">
            <w:r w:rsidRPr="00FA571E">
              <w:t>UnderlineToItalicStyle</w:t>
            </w:r>
          </w:p>
        </w:tc>
        <w:tc>
          <w:tcPr>
            <w:tcW w:w="0" w:type="auto"/>
            <w:tcBorders>
              <w:top w:val="single" w:sz="4" w:space="0" w:color="auto"/>
              <w:bottom w:val="dotted" w:sz="4" w:space="0" w:color="auto"/>
            </w:tcBorders>
          </w:tcPr>
          <w:p w14:paraId="3A83C986" w14:textId="77777777" w:rsidR="00FA571E" w:rsidRPr="00FA571E" w:rsidRDefault="00FA571E" w:rsidP="00FA571E">
            <w:r w:rsidRPr="00FA571E">
              <w:t>Converts underlined text to the Italic character style</w:t>
            </w:r>
          </w:p>
        </w:tc>
      </w:tr>
    </w:tbl>
    <w:p w14:paraId="0D434740" w14:textId="77777777" w:rsidR="005C06E8" w:rsidRPr="00793FA8" w:rsidRDefault="005C06E8" w:rsidP="00793FA8"/>
    <w:sectPr w:rsidR="005C06E8" w:rsidRPr="00793FA8" w:rsidSect="000F6E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lowerLetter"/>
        <w:numRestart w:val="eachSect"/>
      </w:footnotePr>
      <w:endnotePr>
        <w:numFmt w:val="decimal"/>
        <w:numRestart w:val="eachSect"/>
      </w:endnotePr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92F2A" w14:textId="77777777" w:rsidR="00846734" w:rsidRDefault="00846734" w:rsidP="0039175A">
      <w:pPr>
        <w:spacing w:line="240" w:lineRule="auto"/>
      </w:pPr>
      <w:r>
        <w:separator/>
      </w:r>
    </w:p>
  </w:endnote>
  <w:endnote w:type="continuationSeparator" w:id="0">
    <w:p w14:paraId="1C74FA58" w14:textId="77777777" w:rsidR="00846734" w:rsidRDefault="00846734" w:rsidP="00391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rimson">
    <w:charset w:val="00"/>
    <w:family w:val="auto"/>
    <w:pitch w:val="variable"/>
    <w:sig w:usb0="E00002EF" w:usb1="0000006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urce Code Pro">
    <w:panose1 w:val="020B0509030403020204"/>
    <w:charset w:val="00"/>
    <w:family w:val="auto"/>
    <w:pitch w:val="variable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8BD0E" w14:textId="77777777" w:rsidR="003263F3" w:rsidRDefault="003263F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9A8F6" w14:textId="77777777" w:rsidR="003263F3" w:rsidRDefault="003263F3" w:rsidP="003263F3">
    <w:pPr>
      <w:pStyle w:val="Footer"/>
    </w:pPr>
    <w:r>
      <w:t xml:space="preserve">Updated </w:t>
    </w:r>
    <w:r>
      <w:fldChar w:fldCharType="begin"/>
    </w:r>
    <w:r>
      <w:instrText xml:space="preserve"> SAVEDATE  \@ "MMMM d, yyyy"  \* MERGEFORMAT </w:instrText>
    </w:r>
    <w:r>
      <w:fldChar w:fldCharType="separate"/>
    </w:r>
    <w:r w:rsidR="006D1D70">
      <w:rPr>
        <w:noProof/>
      </w:rPr>
      <w:t>July 1, 2016</w:t>
    </w:r>
    <w:r>
      <w:fldChar w:fldCharType="end"/>
    </w:r>
    <w:r>
      <w:t xml:space="preserve"> by </w:t>
    </w:r>
    <w:r w:rsidR="00846734">
      <w:fldChar w:fldCharType="begin"/>
    </w:r>
    <w:r w:rsidR="00846734">
      <w:instrText xml:space="preserve"> USERNAME   \* MERGEFORMAT </w:instrText>
    </w:r>
    <w:r w:rsidR="00846734">
      <w:fldChar w:fldCharType="separate"/>
    </w:r>
    <w:r>
      <w:rPr>
        <w:noProof/>
      </w:rPr>
      <w:t>Sean Harrison</w:t>
    </w:r>
    <w:r w:rsidR="00846734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7DC81" w14:textId="77777777" w:rsidR="003263F3" w:rsidRDefault="003263F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1ED64" w14:textId="77777777" w:rsidR="00846734" w:rsidRDefault="00846734" w:rsidP="0039175A">
      <w:pPr>
        <w:spacing w:line="240" w:lineRule="auto"/>
      </w:pPr>
      <w:r>
        <w:separator/>
      </w:r>
    </w:p>
  </w:footnote>
  <w:footnote w:type="continuationSeparator" w:id="0">
    <w:p w14:paraId="4190DF4A" w14:textId="77777777" w:rsidR="00846734" w:rsidRDefault="00846734" w:rsidP="003917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E1258" w14:textId="77777777" w:rsidR="003263F3" w:rsidRDefault="003263F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7B40A" w14:textId="77777777" w:rsidR="003263F3" w:rsidRDefault="003263F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FAAB1" w14:textId="77777777" w:rsidR="003263F3" w:rsidRDefault="003263F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F3C2D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EECDC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B3CF6D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549A22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6F047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03628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1AC77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18EC00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7C2E1E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55292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7EEFADC"/>
    <w:lvl w:ilvl="0">
      <w:start w:val="1"/>
      <w:numFmt w:val="bullet"/>
      <w:pStyle w:val="ListBullet"/>
      <w:lvlText w:val="o"/>
      <w:lvlJc w:val="left"/>
      <w:pPr>
        <w:ind w:left="720" w:hanging="360"/>
      </w:pPr>
      <w:rPr>
        <w:rFonts w:ascii="Courier New" w:hAnsi="Courier New" w:hint="default"/>
      </w:rPr>
    </w:lvl>
  </w:abstractNum>
  <w:abstractNum w:abstractNumId="11">
    <w:nsid w:val="73A13F3E"/>
    <w:multiLevelType w:val="hybridMultilevel"/>
    <w:tmpl w:val="FAD424D2"/>
    <w:lvl w:ilvl="0" w:tplc="D08C3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B27F83"/>
    <w:multiLevelType w:val="hybridMultilevel"/>
    <w:tmpl w:val="38FC9CE2"/>
    <w:lvl w:ilvl="0" w:tplc="36EEB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2"/>
  </w:num>
  <w:num w:numId="8">
    <w:abstractNumId w:val="12"/>
  </w:num>
  <w:num w:numId="9">
    <w:abstractNumId w:val="9"/>
  </w:num>
  <w:num w:numId="10">
    <w:abstractNumId w:val="9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attachedTemplate r:id="rId1"/>
  <w:linkStyles/>
  <w:stylePaneSortMethod w:val="0000"/>
  <w:defaultTabStop w:val="720"/>
  <w:characterSpacingControl w:val="doNotCompress"/>
  <w:footnotePr>
    <w:numFmt w:val="lowerLetter"/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2F"/>
    <w:rsid w:val="00000AAA"/>
    <w:rsid w:val="00002A61"/>
    <w:rsid w:val="00011294"/>
    <w:rsid w:val="00020962"/>
    <w:rsid w:val="000222CA"/>
    <w:rsid w:val="000403A1"/>
    <w:rsid w:val="000446B3"/>
    <w:rsid w:val="0004665C"/>
    <w:rsid w:val="00051C2A"/>
    <w:rsid w:val="000626EB"/>
    <w:rsid w:val="000651B6"/>
    <w:rsid w:val="00082B7B"/>
    <w:rsid w:val="00084D00"/>
    <w:rsid w:val="00085FFD"/>
    <w:rsid w:val="00086D08"/>
    <w:rsid w:val="00087B13"/>
    <w:rsid w:val="000A1313"/>
    <w:rsid w:val="000A5A5D"/>
    <w:rsid w:val="000A5C44"/>
    <w:rsid w:val="000B0238"/>
    <w:rsid w:val="000D04C5"/>
    <w:rsid w:val="000D4C81"/>
    <w:rsid w:val="000E013D"/>
    <w:rsid w:val="000E532C"/>
    <w:rsid w:val="000F1B37"/>
    <w:rsid w:val="000F2FDA"/>
    <w:rsid w:val="000F4FF1"/>
    <w:rsid w:val="000F6C65"/>
    <w:rsid w:val="000F6E01"/>
    <w:rsid w:val="001045C7"/>
    <w:rsid w:val="001103C4"/>
    <w:rsid w:val="00110F55"/>
    <w:rsid w:val="00120E72"/>
    <w:rsid w:val="00124B01"/>
    <w:rsid w:val="00135649"/>
    <w:rsid w:val="00136143"/>
    <w:rsid w:val="00142126"/>
    <w:rsid w:val="00143E7D"/>
    <w:rsid w:val="00144ADF"/>
    <w:rsid w:val="00151D5D"/>
    <w:rsid w:val="001655B0"/>
    <w:rsid w:val="00172E9F"/>
    <w:rsid w:val="001740BF"/>
    <w:rsid w:val="00176CDE"/>
    <w:rsid w:val="00177A3B"/>
    <w:rsid w:val="0018462B"/>
    <w:rsid w:val="00194871"/>
    <w:rsid w:val="001A1DD7"/>
    <w:rsid w:val="001A2D7C"/>
    <w:rsid w:val="001A3D49"/>
    <w:rsid w:val="001A5D02"/>
    <w:rsid w:val="001A5F42"/>
    <w:rsid w:val="001C58A8"/>
    <w:rsid w:val="001F6205"/>
    <w:rsid w:val="001F63BD"/>
    <w:rsid w:val="0020068C"/>
    <w:rsid w:val="00202085"/>
    <w:rsid w:val="002121DD"/>
    <w:rsid w:val="002132B1"/>
    <w:rsid w:val="002157F9"/>
    <w:rsid w:val="00224CAE"/>
    <w:rsid w:val="0023606B"/>
    <w:rsid w:val="00240FC9"/>
    <w:rsid w:val="00242EF2"/>
    <w:rsid w:val="0024529F"/>
    <w:rsid w:val="002473DC"/>
    <w:rsid w:val="00253F69"/>
    <w:rsid w:val="00260DF5"/>
    <w:rsid w:val="00262183"/>
    <w:rsid w:val="00262832"/>
    <w:rsid w:val="00270CB1"/>
    <w:rsid w:val="002740C8"/>
    <w:rsid w:val="002768A2"/>
    <w:rsid w:val="00284704"/>
    <w:rsid w:val="00287930"/>
    <w:rsid w:val="002918CD"/>
    <w:rsid w:val="00293664"/>
    <w:rsid w:val="00293743"/>
    <w:rsid w:val="002938FA"/>
    <w:rsid w:val="00296B3D"/>
    <w:rsid w:val="002A0960"/>
    <w:rsid w:val="002A2231"/>
    <w:rsid w:val="002A4FA5"/>
    <w:rsid w:val="002A51C7"/>
    <w:rsid w:val="002A5887"/>
    <w:rsid w:val="002B3CAA"/>
    <w:rsid w:val="002B7118"/>
    <w:rsid w:val="002C025C"/>
    <w:rsid w:val="002C1C5D"/>
    <w:rsid w:val="002D03B2"/>
    <w:rsid w:val="002D6444"/>
    <w:rsid w:val="002E459A"/>
    <w:rsid w:val="002E68AF"/>
    <w:rsid w:val="002F173B"/>
    <w:rsid w:val="002F3537"/>
    <w:rsid w:val="002F411B"/>
    <w:rsid w:val="00303F81"/>
    <w:rsid w:val="00304A05"/>
    <w:rsid w:val="00305325"/>
    <w:rsid w:val="00305F93"/>
    <w:rsid w:val="00310542"/>
    <w:rsid w:val="00311821"/>
    <w:rsid w:val="00313530"/>
    <w:rsid w:val="003263F3"/>
    <w:rsid w:val="00332C46"/>
    <w:rsid w:val="00332E52"/>
    <w:rsid w:val="00341FE5"/>
    <w:rsid w:val="00346E2E"/>
    <w:rsid w:val="00347B85"/>
    <w:rsid w:val="00350E2B"/>
    <w:rsid w:val="003546D0"/>
    <w:rsid w:val="0035562B"/>
    <w:rsid w:val="00356D17"/>
    <w:rsid w:val="003571B8"/>
    <w:rsid w:val="0036084C"/>
    <w:rsid w:val="00361692"/>
    <w:rsid w:val="003647B7"/>
    <w:rsid w:val="00365F3C"/>
    <w:rsid w:val="003757AD"/>
    <w:rsid w:val="0039175A"/>
    <w:rsid w:val="00393EBE"/>
    <w:rsid w:val="0039693B"/>
    <w:rsid w:val="003A0A95"/>
    <w:rsid w:val="003A63FF"/>
    <w:rsid w:val="003A7664"/>
    <w:rsid w:val="003B0A24"/>
    <w:rsid w:val="003B651F"/>
    <w:rsid w:val="003C2E68"/>
    <w:rsid w:val="003D3911"/>
    <w:rsid w:val="003D628C"/>
    <w:rsid w:val="003E1B36"/>
    <w:rsid w:val="003E2BB6"/>
    <w:rsid w:val="003E4527"/>
    <w:rsid w:val="003F0B46"/>
    <w:rsid w:val="003F55D9"/>
    <w:rsid w:val="00404E71"/>
    <w:rsid w:val="004055D0"/>
    <w:rsid w:val="0040690B"/>
    <w:rsid w:val="00411593"/>
    <w:rsid w:val="00420941"/>
    <w:rsid w:val="0042508F"/>
    <w:rsid w:val="00427B98"/>
    <w:rsid w:val="004375B4"/>
    <w:rsid w:val="00443B3E"/>
    <w:rsid w:val="004617ED"/>
    <w:rsid w:val="00462E66"/>
    <w:rsid w:val="004637B8"/>
    <w:rsid w:val="00463A8E"/>
    <w:rsid w:val="00480D68"/>
    <w:rsid w:val="004906A7"/>
    <w:rsid w:val="00491128"/>
    <w:rsid w:val="00491CF2"/>
    <w:rsid w:val="00495BEB"/>
    <w:rsid w:val="004A7A6F"/>
    <w:rsid w:val="004B381E"/>
    <w:rsid w:val="004B5A2B"/>
    <w:rsid w:val="004B6293"/>
    <w:rsid w:val="004B640B"/>
    <w:rsid w:val="004C1F99"/>
    <w:rsid w:val="004C35E2"/>
    <w:rsid w:val="004C5FA1"/>
    <w:rsid w:val="004D4AF4"/>
    <w:rsid w:val="004E183C"/>
    <w:rsid w:val="004F1E44"/>
    <w:rsid w:val="004F3A80"/>
    <w:rsid w:val="004F7065"/>
    <w:rsid w:val="005032C4"/>
    <w:rsid w:val="005055E4"/>
    <w:rsid w:val="00513F4A"/>
    <w:rsid w:val="005167DD"/>
    <w:rsid w:val="00517A66"/>
    <w:rsid w:val="0052175C"/>
    <w:rsid w:val="00521866"/>
    <w:rsid w:val="005235C9"/>
    <w:rsid w:val="00527D45"/>
    <w:rsid w:val="00536C0F"/>
    <w:rsid w:val="005426A2"/>
    <w:rsid w:val="00544F89"/>
    <w:rsid w:val="00553D20"/>
    <w:rsid w:val="00562CCE"/>
    <w:rsid w:val="00567F11"/>
    <w:rsid w:val="00570C32"/>
    <w:rsid w:val="0057104D"/>
    <w:rsid w:val="00571E56"/>
    <w:rsid w:val="005744CF"/>
    <w:rsid w:val="00574E23"/>
    <w:rsid w:val="0057638D"/>
    <w:rsid w:val="00594002"/>
    <w:rsid w:val="00595E67"/>
    <w:rsid w:val="00596152"/>
    <w:rsid w:val="005A6415"/>
    <w:rsid w:val="005B2D30"/>
    <w:rsid w:val="005B4306"/>
    <w:rsid w:val="005C06E8"/>
    <w:rsid w:val="005C09BF"/>
    <w:rsid w:val="005C21EF"/>
    <w:rsid w:val="005C46AC"/>
    <w:rsid w:val="005C4CF7"/>
    <w:rsid w:val="005C6EEE"/>
    <w:rsid w:val="005D217F"/>
    <w:rsid w:val="005D309E"/>
    <w:rsid w:val="005D6DE9"/>
    <w:rsid w:val="005E10EA"/>
    <w:rsid w:val="005E71C6"/>
    <w:rsid w:val="005F2F92"/>
    <w:rsid w:val="005F4A10"/>
    <w:rsid w:val="005F6B3A"/>
    <w:rsid w:val="00613EA0"/>
    <w:rsid w:val="00617A73"/>
    <w:rsid w:val="00620BE0"/>
    <w:rsid w:val="0062689D"/>
    <w:rsid w:val="00641CB9"/>
    <w:rsid w:val="00641D5B"/>
    <w:rsid w:val="00641F20"/>
    <w:rsid w:val="00644341"/>
    <w:rsid w:val="0064706E"/>
    <w:rsid w:val="00647AA5"/>
    <w:rsid w:val="00653B92"/>
    <w:rsid w:val="00657777"/>
    <w:rsid w:val="0066490A"/>
    <w:rsid w:val="00666373"/>
    <w:rsid w:val="00667BFD"/>
    <w:rsid w:val="00667FD3"/>
    <w:rsid w:val="00681FA4"/>
    <w:rsid w:val="0068683A"/>
    <w:rsid w:val="006925F9"/>
    <w:rsid w:val="006942BC"/>
    <w:rsid w:val="006A1D75"/>
    <w:rsid w:val="006A700B"/>
    <w:rsid w:val="006A7592"/>
    <w:rsid w:val="006B1694"/>
    <w:rsid w:val="006B1E1A"/>
    <w:rsid w:val="006C4E99"/>
    <w:rsid w:val="006C71FE"/>
    <w:rsid w:val="006D0E31"/>
    <w:rsid w:val="006D1D70"/>
    <w:rsid w:val="006D6FEE"/>
    <w:rsid w:val="006F31D6"/>
    <w:rsid w:val="006F4458"/>
    <w:rsid w:val="006F5EC0"/>
    <w:rsid w:val="006F6DEE"/>
    <w:rsid w:val="006F744A"/>
    <w:rsid w:val="006F7C3C"/>
    <w:rsid w:val="007010FC"/>
    <w:rsid w:val="00701126"/>
    <w:rsid w:val="00705827"/>
    <w:rsid w:val="0071392F"/>
    <w:rsid w:val="007255C2"/>
    <w:rsid w:val="007525DB"/>
    <w:rsid w:val="00753DFD"/>
    <w:rsid w:val="007618EE"/>
    <w:rsid w:val="00762984"/>
    <w:rsid w:val="0077065B"/>
    <w:rsid w:val="00774984"/>
    <w:rsid w:val="00774F42"/>
    <w:rsid w:val="00781184"/>
    <w:rsid w:val="00793FA8"/>
    <w:rsid w:val="0079575F"/>
    <w:rsid w:val="007A08F2"/>
    <w:rsid w:val="007A1495"/>
    <w:rsid w:val="007A2A2B"/>
    <w:rsid w:val="007A425C"/>
    <w:rsid w:val="007B493B"/>
    <w:rsid w:val="007B5F42"/>
    <w:rsid w:val="007B6F72"/>
    <w:rsid w:val="007C154D"/>
    <w:rsid w:val="007C61EB"/>
    <w:rsid w:val="007C6584"/>
    <w:rsid w:val="007C6C06"/>
    <w:rsid w:val="007D6692"/>
    <w:rsid w:val="007D689C"/>
    <w:rsid w:val="007D6BFF"/>
    <w:rsid w:val="007E69A9"/>
    <w:rsid w:val="007F28D9"/>
    <w:rsid w:val="007F3FBE"/>
    <w:rsid w:val="007F5B2F"/>
    <w:rsid w:val="00800E1A"/>
    <w:rsid w:val="00801816"/>
    <w:rsid w:val="00801BD1"/>
    <w:rsid w:val="00803AEC"/>
    <w:rsid w:val="00806603"/>
    <w:rsid w:val="00810660"/>
    <w:rsid w:val="008106E5"/>
    <w:rsid w:val="00811CD6"/>
    <w:rsid w:val="008206BC"/>
    <w:rsid w:val="00820C47"/>
    <w:rsid w:val="00824678"/>
    <w:rsid w:val="008340F9"/>
    <w:rsid w:val="008343DA"/>
    <w:rsid w:val="00836BBB"/>
    <w:rsid w:val="008371DD"/>
    <w:rsid w:val="00844667"/>
    <w:rsid w:val="00846734"/>
    <w:rsid w:val="00855D04"/>
    <w:rsid w:val="00856069"/>
    <w:rsid w:val="0085693D"/>
    <w:rsid w:val="00856A43"/>
    <w:rsid w:val="00860775"/>
    <w:rsid w:val="00862165"/>
    <w:rsid w:val="00866E9F"/>
    <w:rsid w:val="008675A3"/>
    <w:rsid w:val="00872497"/>
    <w:rsid w:val="008729E0"/>
    <w:rsid w:val="00875FB3"/>
    <w:rsid w:val="00882EAC"/>
    <w:rsid w:val="00885573"/>
    <w:rsid w:val="0088643B"/>
    <w:rsid w:val="00887278"/>
    <w:rsid w:val="00887568"/>
    <w:rsid w:val="00890D87"/>
    <w:rsid w:val="00891E19"/>
    <w:rsid w:val="00892899"/>
    <w:rsid w:val="00894DA6"/>
    <w:rsid w:val="008A3D6F"/>
    <w:rsid w:val="008A5ACA"/>
    <w:rsid w:val="008B1B9D"/>
    <w:rsid w:val="008B3EFF"/>
    <w:rsid w:val="008B404C"/>
    <w:rsid w:val="008D25A7"/>
    <w:rsid w:val="008E07C4"/>
    <w:rsid w:val="008F0D8D"/>
    <w:rsid w:val="008F3C68"/>
    <w:rsid w:val="009016AC"/>
    <w:rsid w:val="00911FB1"/>
    <w:rsid w:val="009136E3"/>
    <w:rsid w:val="00923FCB"/>
    <w:rsid w:val="0093460E"/>
    <w:rsid w:val="00942B28"/>
    <w:rsid w:val="009433EE"/>
    <w:rsid w:val="00943498"/>
    <w:rsid w:val="009500D7"/>
    <w:rsid w:val="009512D5"/>
    <w:rsid w:val="00951D69"/>
    <w:rsid w:val="009531CF"/>
    <w:rsid w:val="009540FC"/>
    <w:rsid w:val="00966C2C"/>
    <w:rsid w:val="00970D6D"/>
    <w:rsid w:val="00971EDF"/>
    <w:rsid w:val="00980E27"/>
    <w:rsid w:val="009812EF"/>
    <w:rsid w:val="009828F0"/>
    <w:rsid w:val="0098388E"/>
    <w:rsid w:val="00996407"/>
    <w:rsid w:val="009A0C1A"/>
    <w:rsid w:val="009A506A"/>
    <w:rsid w:val="009A5546"/>
    <w:rsid w:val="009B0B75"/>
    <w:rsid w:val="009B11ED"/>
    <w:rsid w:val="009B15EF"/>
    <w:rsid w:val="009B1D63"/>
    <w:rsid w:val="009C6F21"/>
    <w:rsid w:val="009C7237"/>
    <w:rsid w:val="009D36E8"/>
    <w:rsid w:val="009D4A9E"/>
    <w:rsid w:val="009D66F3"/>
    <w:rsid w:val="009E57C9"/>
    <w:rsid w:val="009F657E"/>
    <w:rsid w:val="00A002B0"/>
    <w:rsid w:val="00A07A06"/>
    <w:rsid w:val="00A20558"/>
    <w:rsid w:val="00A210DF"/>
    <w:rsid w:val="00A3549A"/>
    <w:rsid w:val="00A35AB6"/>
    <w:rsid w:val="00A35D27"/>
    <w:rsid w:val="00A445A8"/>
    <w:rsid w:val="00A45181"/>
    <w:rsid w:val="00A46ECB"/>
    <w:rsid w:val="00A53AEC"/>
    <w:rsid w:val="00A54EB1"/>
    <w:rsid w:val="00A60BE1"/>
    <w:rsid w:val="00A61EC4"/>
    <w:rsid w:val="00A75C2C"/>
    <w:rsid w:val="00A76F33"/>
    <w:rsid w:val="00A8011F"/>
    <w:rsid w:val="00A83235"/>
    <w:rsid w:val="00A84925"/>
    <w:rsid w:val="00A91A84"/>
    <w:rsid w:val="00AA12C6"/>
    <w:rsid w:val="00AA1CAB"/>
    <w:rsid w:val="00AA44FD"/>
    <w:rsid w:val="00AA756E"/>
    <w:rsid w:val="00AB3450"/>
    <w:rsid w:val="00AB5925"/>
    <w:rsid w:val="00AB7C5C"/>
    <w:rsid w:val="00AC0366"/>
    <w:rsid w:val="00AC5C01"/>
    <w:rsid w:val="00AE0894"/>
    <w:rsid w:val="00AE08C0"/>
    <w:rsid w:val="00AE2A08"/>
    <w:rsid w:val="00AE446A"/>
    <w:rsid w:val="00AE5A2B"/>
    <w:rsid w:val="00AF2210"/>
    <w:rsid w:val="00B01988"/>
    <w:rsid w:val="00B022AF"/>
    <w:rsid w:val="00B037B8"/>
    <w:rsid w:val="00B03ECC"/>
    <w:rsid w:val="00B11801"/>
    <w:rsid w:val="00B11C7F"/>
    <w:rsid w:val="00B143D3"/>
    <w:rsid w:val="00B27135"/>
    <w:rsid w:val="00B36A63"/>
    <w:rsid w:val="00B42FFB"/>
    <w:rsid w:val="00B51F47"/>
    <w:rsid w:val="00B523E7"/>
    <w:rsid w:val="00B55164"/>
    <w:rsid w:val="00B5617D"/>
    <w:rsid w:val="00B62261"/>
    <w:rsid w:val="00B83666"/>
    <w:rsid w:val="00B86851"/>
    <w:rsid w:val="00B96243"/>
    <w:rsid w:val="00B96391"/>
    <w:rsid w:val="00BA17D1"/>
    <w:rsid w:val="00BA2512"/>
    <w:rsid w:val="00BB449A"/>
    <w:rsid w:val="00BB4F8B"/>
    <w:rsid w:val="00BC137A"/>
    <w:rsid w:val="00BD0D74"/>
    <w:rsid w:val="00BD4282"/>
    <w:rsid w:val="00BD4591"/>
    <w:rsid w:val="00BD5B5E"/>
    <w:rsid w:val="00BE526A"/>
    <w:rsid w:val="00BE52E0"/>
    <w:rsid w:val="00BE58EE"/>
    <w:rsid w:val="00BF7141"/>
    <w:rsid w:val="00C076B1"/>
    <w:rsid w:val="00C212D3"/>
    <w:rsid w:val="00C3120B"/>
    <w:rsid w:val="00C34022"/>
    <w:rsid w:val="00C35DA9"/>
    <w:rsid w:val="00C46C5E"/>
    <w:rsid w:val="00C52413"/>
    <w:rsid w:val="00C52E2E"/>
    <w:rsid w:val="00C54BEB"/>
    <w:rsid w:val="00C55F3B"/>
    <w:rsid w:val="00C730E2"/>
    <w:rsid w:val="00C74257"/>
    <w:rsid w:val="00C80691"/>
    <w:rsid w:val="00C83482"/>
    <w:rsid w:val="00C83512"/>
    <w:rsid w:val="00C86908"/>
    <w:rsid w:val="00C86AA7"/>
    <w:rsid w:val="00CA6328"/>
    <w:rsid w:val="00CB1857"/>
    <w:rsid w:val="00CB25F0"/>
    <w:rsid w:val="00CB608A"/>
    <w:rsid w:val="00CB7830"/>
    <w:rsid w:val="00CC2478"/>
    <w:rsid w:val="00CD62E1"/>
    <w:rsid w:val="00CF2238"/>
    <w:rsid w:val="00CF3959"/>
    <w:rsid w:val="00D13213"/>
    <w:rsid w:val="00D14341"/>
    <w:rsid w:val="00D17CF2"/>
    <w:rsid w:val="00D24677"/>
    <w:rsid w:val="00D3342C"/>
    <w:rsid w:val="00D372AD"/>
    <w:rsid w:val="00D41D4E"/>
    <w:rsid w:val="00D43BE6"/>
    <w:rsid w:val="00D44AA9"/>
    <w:rsid w:val="00D47685"/>
    <w:rsid w:val="00D52740"/>
    <w:rsid w:val="00D52ADB"/>
    <w:rsid w:val="00D609B3"/>
    <w:rsid w:val="00D6316F"/>
    <w:rsid w:val="00D6396D"/>
    <w:rsid w:val="00D66024"/>
    <w:rsid w:val="00D738A8"/>
    <w:rsid w:val="00D806D9"/>
    <w:rsid w:val="00D81FFF"/>
    <w:rsid w:val="00D82F40"/>
    <w:rsid w:val="00D905F4"/>
    <w:rsid w:val="00DA3E51"/>
    <w:rsid w:val="00DB0DC5"/>
    <w:rsid w:val="00DB3467"/>
    <w:rsid w:val="00DB7E1A"/>
    <w:rsid w:val="00DC7F77"/>
    <w:rsid w:val="00DD1951"/>
    <w:rsid w:val="00DD2040"/>
    <w:rsid w:val="00DD3968"/>
    <w:rsid w:val="00DE411A"/>
    <w:rsid w:val="00E03C96"/>
    <w:rsid w:val="00E12031"/>
    <w:rsid w:val="00E12A99"/>
    <w:rsid w:val="00E232FC"/>
    <w:rsid w:val="00E27D1E"/>
    <w:rsid w:val="00E329CD"/>
    <w:rsid w:val="00E40073"/>
    <w:rsid w:val="00E412CE"/>
    <w:rsid w:val="00E47BDF"/>
    <w:rsid w:val="00E52FBB"/>
    <w:rsid w:val="00E55EAF"/>
    <w:rsid w:val="00E5613A"/>
    <w:rsid w:val="00E61C1C"/>
    <w:rsid w:val="00E64B2C"/>
    <w:rsid w:val="00E64F23"/>
    <w:rsid w:val="00E6523C"/>
    <w:rsid w:val="00E80B65"/>
    <w:rsid w:val="00E8240E"/>
    <w:rsid w:val="00E83DF3"/>
    <w:rsid w:val="00EA0315"/>
    <w:rsid w:val="00EA3235"/>
    <w:rsid w:val="00EA5FF2"/>
    <w:rsid w:val="00EA7DE8"/>
    <w:rsid w:val="00EB369D"/>
    <w:rsid w:val="00EB7386"/>
    <w:rsid w:val="00EC2543"/>
    <w:rsid w:val="00EC5D0A"/>
    <w:rsid w:val="00ED4B77"/>
    <w:rsid w:val="00EE21FC"/>
    <w:rsid w:val="00EE2E77"/>
    <w:rsid w:val="00EE5A9F"/>
    <w:rsid w:val="00EE686D"/>
    <w:rsid w:val="00EE7278"/>
    <w:rsid w:val="00EF5174"/>
    <w:rsid w:val="00EF5C98"/>
    <w:rsid w:val="00F0282E"/>
    <w:rsid w:val="00F10958"/>
    <w:rsid w:val="00F154BF"/>
    <w:rsid w:val="00F171F8"/>
    <w:rsid w:val="00F25651"/>
    <w:rsid w:val="00F33B6F"/>
    <w:rsid w:val="00F346D5"/>
    <w:rsid w:val="00F3568A"/>
    <w:rsid w:val="00F36383"/>
    <w:rsid w:val="00F41A2A"/>
    <w:rsid w:val="00F46462"/>
    <w:rsid w:val="00F4656C"/>
    <w:rsid w:val="00F530EA"/>
    <w:rsid w:val="00F55FD9"/>
    <w:rsid w:val="00F7334B"/>
    <w:rsid w:val="00F74E0C"/>
    <w:rsid w:val="00F77288"/>
    <w:rsid w:val="00F779CB"/>
    <w:rsid w:val="00F77CFC"/>
    <w:rsid w:val="00F80A3C"/>
    <w:rsid w:val="00F821DE"/>
    <w:rsid w:val="00F95082"/>
    <w:rsid w:val="00FA2F6E"/>
    <w:rsid w:val="00FA41C6"/>
    <w:rsid w:val="00FA571E"/>
    <w:rsid w:val="00FA57A7"/>
    <w:rsid w:val="00FA590A"/>
    <w:rsid w:val="00FB1883"/>
    <w:rsid w:val="00FB64A1"/>
    <w:rsid w:val="00FB77CE"/>
    <w:rsid w:val="00FC2316"/>
    <w:rsid w:val="00FC5F75"/>
    <w:rsid w:val="00FC6CE5"/>
    <w:rsid w:val="00FD319C"/>
    <w:rsid w:val="00FD63D8"/>
    <w:rsid w:val="00FD6FD4"/>
    <w:rsid w:val="00FE4903"/>
    <w:rsid w:val="00FF0F60"/>
    <w:rsid w:val="00FF1228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B968A"/>
  <w14:defaultImageDpi w14:val="330"/>
  <w15:docId w15:val="{54C1D3EE-2740-4A95-B64B-105B666F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446B3"/>
    <w:pPr>
      <w:spacing w:line="320" w:lineRule="exact"/>
    </w:pPr>
    <w:rPr>
      <w:rFonts w:cs="Cambria"/>
    </w:rPr>
  </w:style>
  <w:style w:type="paragraph" w:styleId="Heading1">
    <w:name w:val="heading 1"/>
    <w:basedOn w:val="Normal"/>
    <w:next w:val="BodyHead"/>
    <w:link w:val="Heading1Char"/>
    <w:uiPriority w:val="9"/>
    <w:qFormat/>
    <w:rsid w:val="00C83512"/>
    <w:pPr>
      <w:keepNext/>
      <w:keepLines/>
      <w:spacing w:before="440" w:after="200" w:line="640" w:lineRule="exact"/>
      <w:jc w:val="center"/>
      <w:outlineLvl w:val="0"/>
    </w:pPr>
    <w:rPr>
      <w:rFonts w:asciiTheme="majorHAnsi" w:eastAsiaTheme="majorEastAsia" w:hAnsiTheme="majorHAnsi" w:cstheme="majorBidi"/>
      <w:sz w:val="40"/>
      <w:szCs w:val="48"/>
    </w:rPr>
  </w:style>
  <w:style w:type="paragraph" w:styleId="Heading2">
    <w:name w:val="heading 2"/>
    <w:basedOn w:val="Normal"/>
    <w:next w:val="BodyHead"/>
    <w:link w:val="Heading2Char"/>
    <w:uiPriority w:val="9"/>
    <w:unhideWhenUsed/>
    <w:qFormat/>
    <w:rsid w:val="00C83512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sz w:val="32"/>
      <w:szCs w:val="36"/>
    </w:rPr>
  </w:style>
  <w:style w:type="paragraph" w:styleId="Heading3">
    <w:name w:val="heading 3"/>
    <w:basedOn w:val="Normal"/>
    <w:next w:val="BodyHead"/>
    <w:link w:val="Heading3Char"/>
    <w:uiPriority w:val="9"/>
    <w:unhideWhenUsed/>
    <w:qFormat/>
    <w:rsid w:val="00C83512"/>
    <w:pPr>
      <w:keepNext/>
      <w:keepLines/>
      <w:spacing w:before="240" w:after="80"/>
      <w:outlineLvl w:val="2"/>
    </w:pPr>
    <w:rPr>
      <w:rFonts w:asciiTheme="majorHAnsi" w:eastAsiaTheme="majorEastAsia" w:hAnsiTheme="majorHAnsi" w:cstheme="majorBidi"/>
      <w:bCs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B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B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BE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BE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BE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BE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3512"/>
    <w:rPr>
      <w:rFonts w:asciiTheme="majorHAnsi" w:eastAsiaTheme="majorEastAsia" w:hAnsiTheme="majorHAnsi" w:cstheme="majorBidi"/>
      <w:sz w:val="32"/>
      <w:szCs w:val="36"/>
      <w:u w:val="none"/>
    </w:rPr>
  </w:style>
  <w:style w:type="paragraph" w:customStyle="1" w:styleId="Head1">
    <w:name w:val="Head 1"/>
    <w:basedOn w:val="Heading1"/>
    <w:next w:val="BodyHead"/>
    <w:qFormat/>
    <w:rsid w:val="00CB25F0"/>
    <w:pPr>
      <w:outlineLvl w:val="1"/>
    </w:pPr>
  </w:style>
  <w:style w:type="character" w:customStyle="1" w:styleId="Heading1Char">
    <w:name w:val="Heading 1 Char"/>
    <w:basedOn w:val="DefaultParagraphFont"/>
    <w:link w:val="Heading1"/>
    <w:uiPriority w:val="9"/>
    <w:rsid w:val="00C83512"/>
    <w:rPr>
      <w:rFonts w:asciiTheme="majorHAnsi" w:eastAsiaTheme="majorEastAsia" w:hAnsiTheme="majorHAnsi" w:cstheme="majorBidi"/>
      <w:sz w:val="40"/>
      <w:szCs w:val="48"/>
      <w:u w:val="none"/>
    </w:rPr>
  </w:style>
  <w:style w:type="paragraph" w:customStyle="1" w:styleId="Copyright">
    <w:name w:val="Copyright"/>
    <w:basedOn w:val="Normal"/>
    <w:rsid w:val="00120E72"/>
    <w:pPr>
      <w:widowControl w:val="0"/>
      <w:autoSpaceDE w:val="0"/>
      <w:autoSpaceDN w:val="0"/>
      <w:adjustRightInd w:val="0"/>
      <w:spacing w:before="320" w:after="320"/>
    </w:pPr>
    <w:rPr>
      <w:rFonts w:cs="Helvetica"/>
    </w:rPr>
  </w:style>
  <w:style w:type="paragraph" w:customStyle="1" w:styleId="Dedication">
    <w:name w:val="Dedication"/>
    <w:basedOn w:val="Normal"/>
    <w:rsid w:val="003D628C"/>
    <w:pPr>
      <w:spacing w:before="480" w:after="480"/>
      <w:jc w:val="center"/>
    </w:pPr>
    <w:rPr>
      <w:i/>
      <w:iCs/>
      <w:sz w:val="32"/>
      <w:szCs w:val="32"/>
    </w:rPr>
  </w:style>
  <w:style w:type="paragraph" w:customStyle="1" w:styleId="Subheading">
    <w:name w:val="Subheading"/>
    <w:basedOn w:val="Normal"/>
    <w:rsid w:val="004B6293"/>
    <w:pPr>
      <w:keepNext/>
      <w:widowControl w:val="0"/>
      <w:autoSpaceDE w:val="0"/>
      <w:autoSpaceDN w:val="0"/>
      <w:adjustRightInd w:val="0"/>
    </w:pPr>
    <w:rPr>
      <w:rFonts w:cs="Helvetica"/>
      <w:i/>
      <w:iCs/>
    </w:rPr>
  </w:style>
  <w:style w:type="paragraph" w:customStyle="1" w:styleId="Poetry">
    <w:name w:val="Poetry"/>
    <w:basedOn w:val="Normal"/>
    <w:rsid w:val="004B6293"/>
    <w:pPr>
      <w:keepLines/>
      <w:spacing w:before="240" w:after="240"/>
    </w:pPr>
    <w:rPr>
      <w:rFonts w:cs="Helvetica"/>
    </w:rPr>
  </w:style>
  <w:style w:type="paragraph" w:customStyle="1" w:styleId="PartTitle">
    <w:name w:val="Part Title"/>
    <w:basedOn w:val="Normal"/>
    <w:rsid w:val="00EB7386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sz w:val="72"/>
      <w:szCs w:val="72"/>
    </w:rPr>
  </w:style>
  <w:style w:type="paragraph" w:customStyle="1" w:styleId="PoemTitle">
    <w:name w:val="Poem Title"/>
    <w:basedOn w:val="Heading2"/>
    <w:rsid w:val="009531CF"/>
    <w:pPr>
      <w:pageBreakBefore/>
      <w:spacing w:before="480"/>
    </w:pPr>
  </w:style>
  <w:style w:type="paragraph" w:styleId="Title">
    <w:name w:val="Title"/>
    <w:basedOn w:val="Normal"/>
    <w:next w:val="Normal"/>
    <w:link w:val="TitleChar"/>
    <w:uiPriority w:val="10"/>
    <w:qFormat/>
    <w:rsid w:val="00A53AEC"/>
    <w:pPr>
      <w:spacing w:before="640" w:after="640" w:line="640" w:lineRule="exact"/>
      <w:contextualSpacing/>
      <w:jc w:val="center"/>
    </w:pPr>
    <w:rPr>
      <w:rFonts w:eastAsiaTheme="majorEastAsia" w:cstheme="majorBidi"/>
      <w:spacing w:val="5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3AEC"/>
    <w:rPr>
      <w:rFonts w:eastAsiaTheme="majorEastAsia" w:cstheme="majorBidi"/>
      <w:spacing w:val="5"/>
      <w:kern w:val="28"/>
      <w:sz w:val="72"/>
      <w:szCs w:val="72"/>
      <w:u w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AEC"/>
    <w:pPr>
      <w:numPr>
        <w:ilvl w:val="1"/>
      </w:numPr>
      <w:spacing w:after="640" w:line="640" w:lineRule="exact"/>
      <w:jc w:val="center"/>
    </w:pPr>
    <w:rPr>
      <w:rFonts w:eastAsiaTheme="majorEastAsia" w:cstheme="majorBidi"/>
      <w:i/>
      <w:iCs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A53AEC"/>
    <w:rPr>
      <w:rFonts w:eastAsiaTheme="majorEastAsia" w:cstheme="majorBidi"/>
      <w:i/>
      <w:iCs/>
      <w:spacing w:val="15"/>
      <w:sz w:val="40"/>
      <w:szCs w:val="40"/>
      <w:u w:val="none"/>
    </w:rPr>
  </w:style>
  <w:style w:type="paragraph" w:customStyle="1" w:styleId="Publisher">
    <w:name w:val="Publisher"/>
    <w:basedOn w:val="Copyright"/>
    <w:rsid w:val="004F1E44"/>
    <w:pPr>
      <w:spacing w:before="1440"/>
      <w:jc w:val="center"/>
    </w:pPr>
  </w:style>
  <w:style w:type="paragraph" w:customStyle="1" w:styleId="Author">
    <w:name w:val="Author"/>
    <w:basedOn w:val="Normal"/>
    <w:rsid w:val="00A53AEC"/>
    <w:pPr>
      <w:spacing w:before="640" w:line="640" w:lineRule="exact"/>
      <w:jc w:val="center"/>
    </w:pPr>
    <w:rPr>
      <w:sz w:val="48"/>
      <w:szCs w:val="48"/>
    </w:rPr>
  </w:style>
  <w:style w:type="paragraph" w:customStyle="1" w:styleId="ChapterTitle">
    <w:name w:val="Chapter Title"/>
    <w:basedOn w:val="Heading1"/>
    <w:next w:val="BodyChapter"/>
    <w:rsid w:val="00B96391"/>
    <w:pPr>
      <w:pageBreakBefore/>
      <w:spacing w:before="640" w:after="1280" w:line="960" w:lineRule="exact"/>
    </w:pPr>
    <w:rPr>
      <w:rFonts w:cs="Crimson"/>
      <w:sz w:val="60"/>
      <w:szCs w:val="56"/>
    </w:rPr>
  </w:style>
  <w:style w:type="paragraph" w:customStyle="1" w:styleId="TOCTitle">
    <w:name w:val="TOC Title"/>
    <w:basedOn w:val="Normal"/>
    <w:rsid w:val="00667BFD"/>
    <w:pPr>
      <w:keepNext/>
      <w:keepLines/>
      <w:pageBreakBefore/>
      <w:spacing w:before="640" w:after="640" w:line="640" w:lineRule="exact"/>
      <w:jc w:val="center"/>
      <w:outlineLvl w:val="8"/>
    </w:pPr>
    <w:rPr>
      <w:rFonts w:asciiTheme="majorHAnsi" w:eastAsiaTheme="majorEastAsia" w:hAnsiTheme="majorHAnsi" w:cs="Calibri"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4C35E2"/>
    <w:pPr>
      <w:tabs>
        <w:tab w:val="right" w:leader="dot" w:pos="8640"/>
      </w:tabs>
      <w:spacing w:before="40" w:line="280" w:lineRule="exact"/>
    </w:pPr>
    <w:rPr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A2D7C"/>
    <w:pPr>
      <w:tabs>
        <w:tab w:val="right" w:leader="dot" w:pos="9360"/>
      </w:tabs>
      <w:ind w:left="245"/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242EF2"/>
    <w:pPr>
      <w:spacing w:before="24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242EF2"/>
    <w:rPr>
      <w:rFonts w:cs="Cambria"/>
      <w:u w:val="none"/>
    </w:rPr>
  </w:style>
  <w:style w:type="paragraph" w:customStyle="1" w:styleId="BodyHead">
    <w:name w:val="Body Head"/>
    <w:basedOn w:val="BodyText"/>
    <w:next w:val="BodyText"/>
    <w:qFormat/>
    <w:rsid w:val="00F77CFC"/>
    <w:pPr>
      <w:ind w:firstLine="0"/>
    </w:pPr>
  </w:style>
  <w:style w:type="character" w:styleId="Hyperlink">
    <w:name w:val="Hyperlink"/>
    <w:basedOn w:val="DefaultParagraphFont"/>
    <w:uiPriority w:val="99"/>
    <w:unhideWhenUsed/>
    <w:rsid w:val="00FC6CE5"/>
    <w:rPr>
      <w:color w:val="auto"/>
      <w:u w:val="none"/>
    </w:rPr>
  </w:style>
  <w:style w:type="character" w:customStyle="1" w:styleId="HyperlinkItalic">
    <w:name w:val="Hyperlink Italic"/>
    <w:basedOn w:val="Hyperlink"/>
    <w:uiPriority w:val="1"/>
    <w:qFormat/>
    <w:rsid w:val="00FC6CE5"/>
    <w:rPr>
      <w:i/>
      <w:iCs/>
      <w:color w:val="auto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7A425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A425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7A425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7A425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7A425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7A425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7A425C"/>
    <w:pPr>
      <w:ind w:left="1920"/>
    </w:pPr>
  </w:style>
  <w:style w:type="paragraph" w:customStyle="1" w:styleId="Epigraph">
    <w:name w:val="Epigraph"/>
    <w:basedOn w:val="Normal"/>
    <w:rsid w:val="006F5EC0"/>
    <w:pPr>
      <w:spacing w:after="120"/>
      <w:ind w:left="2160" w:right="2160"/>
    </w:pPr>
  </w:style>
  <w:style w:type="paragraph" w:customStyle="1" w:styleId="BodyChapter">
    <w:name w:val="Body Chapter"/>
    <w:basedOn w:val="BodyHead"/>
    <w:next w:val="BodyText"/>
    <w:rsid w:val="00332C46"/>
    <w:pPr>
      <w:spacing w:before="640"/>
    </w:pPr>
  </w:style>
  <w:style w:type="character" w:customStyle="1" w:styleId="ChapterNumber">
    <w:name w:val="Chapter Number"/>
    <w:basedOn w:val="DefaultParagraphFont"/>
    <w:uiPriority w:val="1"/>
    <w:qFormat/>
    <w:rsid w:val="00F41A2A"/>
    <w:rPr>
      <w:sz w:val="84"/>
      <w:u w:val="none"/>
    </w:rPr>
  </w:style>
  <w:style w:type="paragraph" w:styleId="FootnoteText">
    <w:name w:val="footnote text"/>
    <w:basedOn w:val="Normal"/>
    <w:link w:val="FootnoteTextChar"/>
    <w:uiPriority w:val="99"/>
    <w:unhideWhenUsed/>
    <w:rsid w:val="0039175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175A"/>
    <w:rPr>
      <w:rFonts w:cs="Cambria"/>
      <w:sz w:val="20"/>
      <w:szCs w:val="20"/>
      <w:u w:val="none"/>
    </w:rPr>
  </w:style>
  <w:style w:type="character" w:styleId="FootnoteReference">
    <w:name w:val="footnote reference"/>
    <w:basedOn w:val="DefaultParagraphFont"/>
    <w:uiPriority w:val="99"/>
    <w:unhideWhenUsed/>
    <w:rsid w:val="0039175A"/>
    <w:rPr>
      <w:u w:val="none"/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C83512"/>
    <w:rPr>
      <w:rFonts w:asciiTheme="majorHAnsi" w:eastAsiaTheme="majorEastAsia" w:hAnsiTheme="majorHAnsi" w:cstheme="majorBidi"/>
      <w:bCs/>
      <w:i/>
      <w:sz w:val="28"/>
      <w:u w:val="none"/>
    </w:rPr>
  </w:style>
  <w:style w:type="paragraph" w:styleId="EndnoteText">
    <w:name w:val="endnote text"/>
    <w:basedOn w:val="Normal"/>
    <w:link w:val="EndnoteTextChar"/>
    <w:uiPriority w:val="99"/>
    <w:unhideWhenUsed/>
    <w:rsid w:val="00C730E2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C730E2"/>
    <w:rPr>
      <w:rFonts w:cs="Cambria"/>
      <w:u w:val="none"/>
    </w:rPr>
  </w:style>
  <w:style w:type="character" w:styleId="EndnoteReference">
    <w:name w:val="endnote reference"/>
    <w:basedOn w:val="DefaultParagraphFont"/>
    <w:uiPriority w:val="99"/>
    <w:unhideWhenUsed/>
    <w:rsid w:val="00C730E2"/>
    <w:rPr>
      <w:u w:val="none"/>
      <w:vertAlign w:val="superscript"/>
    </w:rPr>
  </w:style>
  <w:style w:type="paragraph" w:customStyle="1" w:styleId="FrontBackTitle">
    <w:name w:val="Front Back Title"/>
    <w:basedOn w:val="Normal"/>
    <w:rsid w:val="00613EA0"/>
    <w:pPr>
      <w:spacing w:before="640" w:after="640" w:line="640" w:lineRule="exact"/>
    </w:pPr>
    <w:rPr>
      <w:rFonts w:ascii="Calibri" w:hAnsi="Calibri"/>
      <w:sz w:val="48"/>
    </w:rPr>
  </w:style>
  <w:style w:type="paragraph" w:customStyle="1" w:styleId="EndnoteHead">
    <w:name w:val="Endnote Head"/>
    <w:basedOn w:val="Heading2"/>
    <w:rsid w:val="00C730E2"/>
  </w:style>
  <w:style w:type="table" w:styleId="TableGrid">
    <w:name w:val="Table Grid"/>
    <w:basedOn w:val="TableNormal"/>
    <w:uiPriority w:val="59"/>
    <w:rsid w:val="00BA17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17D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D1"/>
    <w:rPr>
      <w:rFonts w:cs="Cambria"/>
      <w:u w:val="none"/>
    </w:rPr>
  </w:style>
  <w:style w:type="paragraph" w:styleId="Footer">
    <w:name w:val="footer"/>
    <w:basedOn w:val="Normal"/>
    <w:link w:val="FooterChar"/>
    <w:uiPriority w:val="99"/>
    <w:unhideWhenUsed/>
    <w:rsid w:val="003263F3"/>
    <w:pPr>
      <w:tabs>
        <w:tab w:val="center" w:pos="4320"/>
        <w:tab w:val="right" w:pos="8640"/>
      </w:tabs>
      <w:spacing w:line="240" w:lineRule="auto"/>
    </w:pPr>
    <w:rPr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263F3"/>
    <w:rPr>
      <w:rFonts w:cs="Cambria"/>
      <w:i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938FA"/>
    <w:rPr>
      <w:sz w:val="18"/>
      <w:szCs w:val="18"/>
      <w:u w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8F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8FA"/>
    <w:rPr>
      <w:rFonts w:cs="Cambria"/>
      <w:u w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8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8FA"/>
    <w:rPr>
      <w:rFonts w:cs="Cambria"/>
      <w:b/>
      <w:bCs/>
      <w:sz w:val="20"/>
      <w:szCs w:val="20"/>
      <w:u w:val="none"/>
    </w:rPr>
  </w:style>
  <w:style w:type="paragraph" w:styleId="Revision">
    <w:name w:val="Revision"/>
    <w:hidden/>
    <w:uiPriority w:val="99"/>
    <w:semiHidden/>
    <w:rsid w:val="002938FA"/>
  </w:style>
  <w:style w:type="paragraph" w:styleId="BalloonText">
    <w:name w:val="Balloon Text"/>
    <w:basedOn w:val="Normal"/>
    <w:link w:val="BalloonTextChar"/>
    <w:uiPriority w:val="99"/>
    <w:semiHidden/>
    <w:unhideWhenUsed/>
    <w:rsid w:val="002938F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8FA"/>
    <w:rPr>
      <w:rFonts w:ascii="Lucida Grande" w:hAnsi="Lucida Grande" w:cs="Lucida Grande"/>
      <w:sz w:val="18"/>
      <w:szCs w:val="18"/>
      <w:u w:val="none"/>
    </w:rPr>
  </w:style>
  <w:style w:type="paragraph" w:styleId="List">
    <w:name w:val="List"/>
    <w:basedOn w:val="Normal"/>
    <w:uiPriority w:val="99"/>
    <w:unhideWhenUsed/>
    <w:rsid w:val="00D47685"/>
    <w:pPr>
      <w:ind w:left="1080" w:hanging="108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84D00"/>
    <w:pPr>
      <w:ind w:firstLine="360"/>
    </w:pPr>
  </w:style>
  <w:style w:type="character" w:customStyle="1" w:styleId="BodyTextChar">
    <w:name w:val="Body Text Char"/>
    <w:basedOn w:val="DefaultParagraphFont"/>
    <w:link w:val="BodyText"/>
    <w:uiPriority w:val="99"/>
    <w:rsid w:val="00084D00"/>
    <w:rPr>
      <w:rFonts w:cs="Cambria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7DD"/>
    <w:pPr>
      <w:spacing w:line="240" w:lineRule="auto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7DD"/>
    <w:rPr>
      <w:rFonts w:ascii="Times New Roman" w:hAnsi="Times New Roman" w:cs="Times New Roman"/>
      <w:u w:val="none"/>
    </w:rPr>
  </w:style>
  <w:style w:type="paragraph" w:customStyle="1" w:styleId="CopyrightFirst">
    <w:name w:val="Copyright First"/>
    <w:basedOn w:val="Copyright"/>
    <w:next w:val="Copyright"/>
    <w:qFormat/>
    <w:rsid w:val="007525DB"/>
    <w:pPr>
      <w:pageBreakBefore/>
      <w:outlineLvl w:val="8"/>
    </w:pPr>
  </w:style>
  <w:style w:type="paragraph" w:customStyle="1" w:styleId="BodyContinue">
    <w:name w:val="Body Continue"/>
    <w:basedOn w:val="BodyHead"/>
    <w:next w:val="BodyText"/>
    <w:link w:val="BodyContinueChar"/>
    <w:qFormat/>
    <w:rsid w:val="00E329CD"/>
    <w:pPr>
      <w:spacing w:before="320"/>
    </w:pPr>
  </w:style>
  <w:style w:type="character" w:customStyle="1" w:styleId="BodyContinueChar">
    <w:name w:val="Body Continue Char"/>
    <w:basedOn w:val="BodyTextChar"/>
    <w:link w:val="BodyContinue"/>
    <w:rsid w:val="00E329CD"/>
    <w:rPr>
      <w:rFonts w:cs="Cambria"/>
      <w:u w:val="none"/>
    </w:rPr>
  </w:style>
  <w:style w:type="paragraph" w:customStyle="1" w:styleId="BodySection">
    <w:name w:val="Body Section"/>
    <w:basedOn w:val="BodyText"/>
    <w:next w:val="BodyText"/>
    <w:link w:val="BodySectionChar"/>
    <w:qFormat/>
    <w:rsid w:val="00E329CD"/>
    <w:pPr>
      <w:spacing w:before="640"/>
    </w:pPr>
  </w:style>
  <w:style w:type="character" w:customStyle="1" w:styleId="BodySectionChar">
    <w:name w:val="Body Section Char"/>
    <w:basedOn w:val="BodyTextChar"/>
    <w:link w:val="BodySection"/>
    <w:rsid w:val="00E329CD"/>
    <w:rPr>
      <w:rFonts w:cs="Cambria"/>
      <w:u w:val="none"/>
    </w:rPr>
  </w:style>
  <w:style w:type="character" w:customStyle="1" w:styleId="Bold">
    <w:name w:val="Bold"/>
    <w:basedOn w:val="DefaultParagraphFont"/>
    <w:uiPriority w:val="1"/>
    <w:qFormat/>
    <w:rsid w:val="00980E27"/>
    <w:rPr>
      <w:b/>
      <w:u w:val="none"/>
    </w:rPr>
  </w:style>
  <w:style w:type="character" w:customStyle="1" w:styleId="Italic">
    <w:name w:val="Italic"/>
    <w:basedOn w:val="DefaultParagraphFont"/>
    <w:uiPriority w:val="1"/>
    <w:qFormat/>
    <w:rsid w:val="00B96243"/>
    <w:rPr>
      <w:i/>
      <w:u w:val="none"/>
    </w:rPr>
  </w:style>
  <w:style w:type="character" w:customStyle="1" w:styleId="BoldItalic">
    <w:name w:val="Bold Italic"/>
    <w:basedOn w:val="DefaultParagraphFont"/>
    <w:uiPriority w:val="1"/>
    <w:qFormat/>
    <w:rsid w:val="00803AEC"/>
    <w:rPr>
      <w:b/>
      <w:i/>
      <w:u w:val="none"/>
    </w:rPr>
  </w:style>
  <w:style w:type="paragraph" w:customStyle="1" w:styleId="Head2">
    <w:name w:val="Head 2"/>
    <w:basedOn w:val="Heading2"/>
    <w:next w:val="BodyHead"/>
    <w:qFormat/>
    <w:rsid w:val="00CB25F0"/>
    <w:pPr>
      <w:outlineLvl w:val="2"/>
    </w:pPr>
  </w:style>
  <w:style w:type="character" w:customStyle="1" w:styleId="Code">
    <w:name w:val="Code"/>
    <w:basedOn w:val="DefaultParagraphFont"/>
    <w:uiPriority w:val="1"/>
    <w:qFormat/>
    <w:rsid w:val="000D4C81"/>
    <w:rPr>
      <w:rFonts w:ascii="Source Code Pro" w:hAnsi="Source Code Pro"/>
      <w:sz w:val="18"/>
      <w:szCs w:val="18"/>
      <w:u w:val="none"/>
    </w:rPr>
  </w:style>
  <w:style w:type="character" w:customStyle="1" w:styleId="Smallcap">
    <w:name w:val="Smallcap"/>
    <w:basedOn w:val="DefaultParagraphFont"/>
    <w:uiPriority w:val="1"/>
    <w:qFormat/>
    <w:rsid w:val="000D4C81"/>
    <w:rPr>
      <w:caps w:val="0"/>
      <w:smallCaps/>
      <w:u w:val="none"/>
    </w:rPr>
  </w:style>
  <w:style w:type="paragraph" w:customStyle="1" w:styleId="Head3">
    <w:name w:val="Head 3"/>
    <w:basedOn w:val="Heading3"/>
    <w:next w:val="BodyHead"/>
    <w:qFormat/>
    <w:rsid w:val="00CB25F0"/>
  </w:style>
  <w:style w:type="paragraph" w:styleId="Bibliography">
    <w:name w:val="Bibliography"/>
    <w:basedOn w:val="Normal"/>
    <w:next w:val="Normal"/>
    <w:uiPriority w:val="37"/>
    <w:semiHidden/>
    <w:unhideWhenUsed/>
    <w:rsid w:val="00620BE0"/>
  </w:style>
  <w:style w:type="paragraph" w:styleId="BlockText">
    <w:name w:val="Block Text"/>
    <w:basedOn w:val="Normal"/>
    <w:uiPriority w:val="99"/>
    <w:semiHidden/>
    <w:unhideWhenUsed/>
    <w:rsid w:val="00620BE0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20BE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20BE0"/>
    <w:rPr>
      <w:rFonts w:cs="Cambria"/>
      <w:u w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20BE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20BE0"/>
    <w:rPr>
      <w:rFonts w:cs="Cambria"/>
      <w:sz w:val="16"/>
      <w:szCs w:val="16"/>
      <w:u w:val="non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20BE0"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20BE0"/>
    <w:rPr>
      <w:rFonts w:cs="Cambria"/>
      <w:u w:val="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20BE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20BE0"/>
    <w:rPr>
      <w:rFonts w:cs="Cambria"/>
      <w:u w:val="non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20BE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20BE0"/>
    <w:rPr>
      <w:rFonts w:cs="Cambria"/>
      <w:u w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20BE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20BE0"/>
    <w:rPr>
      <w:rFonts w:cs="Cambria"/>
      <w:u w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20BE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20BE0"/>
    <w:rPr>
      <w:rFonts w:cs="Cambria"/>
      <w:sz w:val="16"/>
      <w:szCs w:val="16"/>
      <w:u w:val="none"/>
    </w:rPr>
  </w:style>
  <w:style w:type="character" w:styleId="BookTitle">
    <w:name w:val="Book Title"/>
    <w:basedOn w:val="DefaultParagraphFont"/>
    <w:uiPriority w:val="33"/>
    <w:qFormat/>
    <w:rsid w:val="00620BE0"/>
    <w:rPr>
      <w:b/>
      <w:bCs/>
      <w:i/>
      <w:iCs/>
      <w:spacing w:val="5"/>
      <w:u w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0BE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20BE0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20BE0"/>
    <w:rPr>
      <w:rFonts w:cs="Cambria"/>
      <w:u w:val="non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20BE0"/>
  </w:style>
  <w:style w:type="character" w:customStyle="1" w:styleId="DateChar">
    <w:name w:val="Date Char"/>
    <w:basedOn w:val="DefaultParagraphFont"/>
    <w:link w:val="Date"/>
    <w:uiPriority w:val="99"/>
    <w:semiHidden/>
    <w:rsid w:val="00620BE0"/>
    <w:rPr>
      <w:rFonts w:cs="Cambria"/>
      <w:u w:val="non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20BE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20BE0"/>
    <w:rPr>
      <w:rFonts w:cs="Cambria"/>
      <w:u w:val="none"/>
    </w:rPr>
  </w:style>
  <w:style w:type="character" w:styleId="Emphasis">
    <w:name w:val="Emphasis"/>
    <w:basedOn w:val="DefaultParagraphFont"/>
    <w:uiPriority w:val="20"/>
    <w:qFormat/>
    <w:rsid w:val="00620BE0"/>
    <w:rPr>
      <w:i/>
      <w:iCs/>
      <w:u w:val="none"/>
    </w:rPr>
  </w:style>
  <w:style w:type="paragraph" w:styleId="EnvelopeAddress">
    <w:name w:val="envelope address"/>
    <w:basedOn w:val="Normal"/>
    <w:uiPriority w:val="99"/>
    <w:semiHidden/>
    <w:unhideWhenUsed/>
    <w:rsid w:val="00620BE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620B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20BE0"/>
    <w:rPr>
      <w:color w:val="800080" w:themeColor="followedHyperlink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BE0"/>
    <w:rPr>
      <w:rFonts w:asciiTheme="majorHAnsi" w:eastAsiaTheme="majorEastAsia" w:hAnsiTheme="majorHAnsi" w:cstheme="majorBidi"/>
      <w:i/>
      <w:iCs/>
      <w:color w:val="365F91" w:themeColor="accent1" w:themeShade="BF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BE0"/>
    <w:rPr>
      <w:rFonts w:asciiTheme="majorHAnsi" w:eastAsiaTheme="majorEastAsia" w:hAnsiTheme="majorHAnsi" w:cstheme="majorBidi"/>
      <w:color w:val="365F91" w:themeColor="accent1" w:themeShade="BF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BE0"/>
    <w:rPr>
      <w:rFonts w:asciiTheme="majorHAnsi" w:eastAsiaTheme="majorEastAsia" w:hAnsiTheme="majorHAnsi" w:cstheme="majorBidi"/>
      <w:color w:val="243F60" w:themeColor="accent1" w:themeShade="7F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BE0"/>
    <w:rPr>
      <w:rFonts w:asciiTheme="majorHAnsi" w:eastAsiaTheme="majorEastAsia" w:hAnsiTheme="majorHAnsi" w:cstheme="majorBidi"/>
      <w:i/>
      <w:iCs/>
      <w:color w:val="243F60" w:themeColor="accent1" w:themeShade="7F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BE0"/>
    <w:rPr>
      <w:rFonts w:asciiTheme="majorHAnsi" w:eastAsiaTheme="majorEastAsia" w:hAnsiTheme="majorHAnsi" w:cstheme="majorBidi"/>
      <w:color w:val="272727" w:themeColor="text1" w:themeTint="D8"/>
      <w:sz w:val="21"/>
      <w:szCs w:val="21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B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val="none"/>
    </w:rPr>
  </w:style>
  <w:style w:type="character" w:styleId="HTMLAcronym">
    <w:name w:val="HTML Acronym"/>
    <w:basedOn w:val="DefaultParagraphFont"/>
    <w:uiPriority w:val="99"/>
    <w:semiHidden/>
    <w:unhideWhenUsed/>
    <w:rsid w:val="00620BE0"/>
    <w:rPr>
      <w:u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20BE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20BE0"/>
    <w:rPr>
      <w:rFonts w:cs="Cambria"/>
      <w:i/>
      <w:iCs/>
      <w:u w:val="none"/>
    </w:rPr>
  </w:style>
  <w:style w:type="character" w:styleId="HTMLCite">
    <w:name w:val="HTML Cite"/>
    <w:basedOn w:val="DefaultParagraphFont"/>
    <w:uiPriority w:val="99"/>
    <w:semiHidden/>
    <w:unhideWhenUsed/>
    <w:rsid w:val="00620BE0"/>
    <w:rPr>
      <w:i/>
      <w:iCs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620BE0"/>
    <w:rPr>
      <w:rFonts w:ascii="Consolas" w:hAnsi="Consolas"/>
      <w:sz w:val="20"/>
      <w:szCs w:val="20"/>
      <w:u w:val="none"/>
    </w:rPr>
  </w:style>
  <w:style w:type="character" w:styleId="HTMLDefinition">
    <w:name w:val="HTML Definition"/>
    <w:basedOn w:val="DefaultParagraphFont"/>
    <w:uiPriority w:val="99"/>
    <w:semiHidden/>
    <w:unhideWhenUsed/>
    <w:rsid w:val="00620BE0"/>
    <w:rPr>
      <w:i/>
      <w:iCs/>
      <w:u w:val="none"/>
    </w:rPr>
  </w:style>
  <w:style w:type="character" w:styleId="HTMLKeyboard">
    <w:name w:val="HTML Keyboard"/>
    <w:basedOn w:val="DefaultParagraphFont"/>
    <w:uiPriority w:val="99"/>
    <w:semiHidden/>
    <w:unhideWhenUsed/>
    <w:rsid w:val="00620BE0"/>
    <w:rPr>
      <w:rFonts w:ascii="Consolas" w:hAnsi="Consolas"/>
      <w:sz w:val="20"/>
      <w:szCs w:val="20"/>
      <w:u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BE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BE0"/>
    <w:rPr>
      <w:rFonts w:ascii="Consolas" w:hAnsi="Consolas" w:cs="Cambria"/>
      <w:sz w:val="20"/>
      <w:szCs w:val="20"/>
      <w:u w:val="none"/>
    </w:rPr>
  </w:style>
  <w:style w:type="character" w:styleId="HTMLSample">
    <w:name w:val="HTML Sample"/>
    <w:basedOn w:val="DefaultParagraphFont"/>
    <w:uiPriority w:val="99"/>
    <w:semiHidden/>
    <w:unhideWhenUsed/>
    <w:rsid w:val="00620BE0"/>
    <w:rPr>
      <w:rFonts w:ascii="Consolas" w:hAnsi="Consolas"/>
      <w:sz w:val="24"/>
      <w:szCs w:val="24"/>
      <w:u w:val="none"/>
    </w:rPr>
  </w:style>
  <w:style w:type="character" w:styleId="HTMLTypewriter">
    <w:name w:val="HTML Typewriter"/>
    <w:basedOn w:val="DefaultParagraphFont"/>
    <w:uiPriority w:val="99"/>
    <w:semiHidden/>
    <w:unhideWhenUsed/>
    <w:rsid w:val="00620BE0"/>
    <w:rPr>
      <w:rFonts w:ascii="Consolas" w:hAnsi="Consolas"/>
      <w:sz w:val="20"/>
      <w:szCs w:val="20"/>
      <w:u w:val="none"/>
    </w:rPr>
  </w:style>
  <w:style w:type="character" w:styleId="HTMLVariable">
    <w:name w:val="HTML Variable"/>
    <w:basedOn w:val="DefaultParagraphFont"/>
    <w:uiPriority w:val="99"/>
    <w:semiHidden/>
    <w:unhideWhenUsed/>
    <w:rsid w:val="00620BE0"/>
    <w:rPr>
      <w:i/>
      <w:iCs/>
      <w:u w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20BE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20BE0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20BE0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20BE0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20BE0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20BE0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20BE0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20BE0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20BE0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20BE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620BE0"/>
    <w:rPr>
      <w:i/>
      <w:iCs/>
      <w:color w:val="4F81BD" w:themeColor="accent1"/>
      <w:u w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BE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BE0"/>
    <w:rPr>
      <w:rFonts w:cs="Cambria"/>
      <w:i/>
      <w:iCs/>
      <w:color w:val="4F81BD" w:themeColor="accent1"/>
      <w:u w:val="none"/>
    </w:rPr>
  </w:style>
  <w:style w:type="character" w:styleId="IntenseReference">
    <w:name w:val="Intense Reference"/>
    <w:basedOn w:val="DefaultParagraphFont"/>
    <w:uiPriority w:val="32"/>
    <w:qFormat/>
    <w:rsid w:val="00620BE0"/>
    <w:rPr>
      <w:b/>
      <w:bCs/>
      <w:smallCaps/>
      <w:color w:val="4F81BD" w:themeColor="accent1"/>
      <w:spacing w:val="5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620BE0"/>
    <w:rPr>
      <w:u w:val="none"/>
    </w:rPr>
  </w:style>
  <w:style w:type="paragraph" w:styleId="List2">
    <w:name w:val="List 2"/>
    <w:basedOn w:val="Normal"/>
    <w:uiPriority w:val="99"/>
    <w:semiHidden/>
    <w:unhideWhenUsed/>
    <w:rsid w:val="00620BE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20BE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20BE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20BE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20BE0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20BE0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20BE0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20BE0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20BE0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20BE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20BE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20BE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20BE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20BE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20BE0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20BE0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20BE0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20BE0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20BE0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qFormat/>
    <w:rsid w:val="00620BE0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620B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20" w:lineRule="exact"/>
    </w:pPr>
    <w:rPr>
      <w:rFonts w:ascii="Consolas" w:hAnsi="Consolas" w:cs="Cambria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20BE0"/>
    <w:rPr>
      <w:rFonts w:ascii="Consolas" w:hAnsi="Consolas" w:cs="Cambria"/>
      <w:sz w:val="20"/>
      <w:szCs w:val="20"/>
      <w:u w:val="none"/>
    </w:rPr>
  </w:style>
  <w:style w:type="character" w:customStyle="1" w:styleId="Mention1">
    <w:name w:val="Mention1"/>
    <w:basedOn w:val="DefaultParagraphFont"/>
    <w:uiPriority w:val="99"/>
    <w:rsid w:val="00620BE0"/>
    <w:rPr>
      <w:color w:val="2B579A"/>
      <w:u w:val="none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20B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20BE0"/>
    <w:rPr>
      <w:rFonts w:asciiTheme="majorHAnsi" w:eastAsiaTheme="majorEastAsia" w:hAnsiTheme="majorHAnsi" w:cstheme="majorBidi"/>
      <w:u w:val="none"/>
      <w:shd w:val="pct20" w:color="auto" w:fill="auto"/>
    </w:rPr>
  </w:style>
  <w:style w:type="paragraph" w:styleId="NoSpacing">
    <w:name w:val="No Spacing"/>
    <w:uiPriority w:val="1"/>
    <w:qFormat/>
    <w:rsid w:val="00620BE0"/>
    <w:rPr>
      <w:rFonts w:cs="Cambria"/>
    </w:rPr>
  </w:style>
  <w:style w:type="paragraph" w:styleId="NormalWeb">
    <w:name w:val="Normal (Web)"/>
    <w:basedOn w:val="Normal"/>
    <w:uiPriority w:val="99"/>
    <w:semiHidden/>
    <w:unhideWhenUsed/>
    <w:rsid w:val="00620BE0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620BE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20BE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20BE0"/>
    <w:rPr>
      <w:rFonts w:cs="Cambria"/>
      <w:u w:val="none"/>
    </w:rPr>
  </w:style>
  <w:style w:type="character" w:styleId="PageNumber">
    <w:name w:val="page number"/>
    <w:basedOn w:val="DefaultParagraphFont"/>
    <w:uiPriority w:val="99"/>
    <w:semiHidden/>
    <w:unhideWhenUsed/>
    <w:rsid w:val="00620BE0"/>
    <w:rPr>
      <w:u w:val="none"/>
    </w:rPr>
  </w:style>
  <w:style w:type="character" w:styleId="PlaceholderText">
    <w:name w:val="Placeholder Text"/>
    <w:basedOn w:val="DefaultParagraphFont"/>
    <w:uiPriority w:val="99"/>
    <w:semiHidden/>
    <w:rsid w:val="00620BE0"/>
    <w:rPr>
      <w:color w:val="808080"/>
      <w:u w:val="no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20BE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0BE0"/>
    <w:rPr>
      <w:rFonts w:ascii="Consolas" w:hAnsi="Consolas" w:cs="Cambria"/>
      <w:sz w:val="21"/>
      <w:szCs w:val="2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20BE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BE0"/>
    <w:rPr>
      <w:rFonts w:cs="Cambria"/>
      <w:i/>
      <w:iCs/>
      <w:color w:val="404040" w:themeColor="text1" w:themeTint="BF"/>
      <w:u w:val="non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20BE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20BE0"/>
    <w:rPr>
      <w:rFonts w:cs="Cambria"/>
      <w:u w:val="none"/>
    </w:rPr>
  </w:style>
  <w:style w:type="character" w:styleId="Strong">
    <w:name w:val="Strong"/>
    <w:basedOn w:val="DefaultParagraphFont"/>
    <w:uiPriority w:val="22"/>
    <w:qFormat/>
    <w:rsid w:val="00620BE0"/>
    <w:rPr>
      <w:b/>
      <w:bCs/>
      <w:u w:val="none"/>
    </w:rPr>
  </w:style>
  <w:style w:type="character" w:styleId="SubtleEmphasis">
    <w:name w:val="Subtle Emphasis"/>
    <w:basedOn w:val="DefaultParagraphFont"/>
    <w:uiPriority w:val="19"/>
    <w:qFormat/>
    <w:rsid w:val="00620BE0"/>
    <w:rPr>
      <w:i/>
      <w:iCs/>
      <w:color w:val="404040" w:themeColor="text1" w:themeTint="BF"/>
      <w:u w:val="none"/>
    </w:rPr>
  </w:style>
  <w:style w:type="character" w:styleId="SubtleReference">
    <w:name w:val="Subtle Reference"/>
    <w:basedOn w:val="DefaultParagraphFont"/>
    <w:uiPriority w:val="31"/>
    <w:qFormat/>
    <w:rsid w:val="00620BE0"/>
    <w:rPr>
      <w:smallCaps/>
      <w:color w:val="5A5A5A" w:themeColor="text1" w:themeTint="A5"/>
      <w:u w:val="non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20BE0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20BE0"/>
  </w:style>
  <w:style w:type="paragraph" w:styleId="TOAHeading">
    <w:name w:val="toa heading"/>
    <w:basedOn w:val="Normal"/>
    <w:next w:val="Normal"/>
    <w:uiPriority w:val="99"/>
    <w:semiHidden/>
    <w:unhideWhenUsed/>
    <w:rsid w:val="00620BE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BE0"/>
    <w:pPr>
      <w:spacing w:before="240" w:after="0" w:line="320" w:lineRule="exact"/>
      <w:jc w:val="left"/>
      <w:outlineLvl w:val="9"/>
    </w:pPr>
    <w:rPr>
      <w:color w:val="365F91" w:themeColor="accent1" w:themeShade="BF"/>
      <w:sz w:val="32"/>
      <w:szCs w:val="32"/>
    </w:rPr>
  </w:style>
  <w:style w:type="character" w:customStyle="1" w:styleId="Mention2">
    <w:name w:val="Mention2"/>
    <w:basedOn w:val="DefaultParagraphFont"/>
    <w:uiPriority w:val="99"/>
    <w:rsid w:val="00641D5B"/>
    <w:rPr>
      <w:color w:val="2B579A"/>
      <w:u w:val="none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\Documents\bg-editor\Templates\BookGenesis-Manuscrip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B38A8-F9FE-B749-B904-60D1B7677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C:\Users\sah\Documents\bg-editor\Templates\BookGenesis-Manuscript.dotm</Template>
  <TotalTime>19</TotalTime>
  <Pages>1</Pages>
  <Words>189</Words>
  <Characters>1053</Characters>
  <Application>Microsoft Macintosh Word</Application>
  <DocSecurity>0</DocSecurity>
  <Lines>52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1202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Sean Harrison</dc:creator>
  <cp:keywords/>
  <dc:description/>
  <cp:lastModifiedBy>Sean Harrison</cp:lastModifiedBy>
  <cp:revision>15</cp:revision>
  <dcterms:created xsi:type="dcterms:W3CDTF">2016-06-21T22:23:00Z</dcterms:created>
  <dcterms:modified xsi:type="dcterms:W3CDTF">2016-08-01T17:51:00Z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 City">
    <vt:lpwstr>Publisher City</vt:lpwstr>
  </property>
  <property fmtid="{D5CDD505-2E9C-101B-9397-08002B2CF9AE}" pid="3" name="Publisher">
    <vt:lpwstr>Publisher Name</vt:lpwstr>
  </property>
  <property fmtid="{D5CDD505-2E9C-101B-9397-08002B2CF9AE}" pid="4" name="Subtitle">
    <vt:lpwstr>Subtitle</vt:lpwstr>
  </property>
  <property fmtid="{D5CDD505-2E9C-101B-9397-08002B2CF9AE}" pid="5" name="URL">
    <vt:lpwstr>http://book-webpage.com</vt:lpwstr>
  </property>
</Properties>
</file>