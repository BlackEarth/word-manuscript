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265AD" w14:textId="7D1045C2" w:rsidR="008F7203" w:rsidRPr="0066085A" w:rsidRDefault="006814ED" w:rsidP="0066085A">
      <w:pPr>
        <w:pStyle w:val="Head1"/>
      </w:pPr>
      <w:r w:rsidRPr="0066085A">
        <w:t>BookGenesis</w:t>
      </w:r>
      <w:r w:rsidR="007564DD" w:rsidRPr="0066085A">
        <w:t xml:space="preserve">: </w:t>
      </w:r>
      <w:r w:rsidR="00DC1F2B" w:rsidRPr="0066085A">
        <w:t>Manuscript</w:t>
      </w:r>
      <w:r w:rsidR="007E74B9" w:rsidRPr="0066085A">
        <w:t xml:space="preserve"> </w:t>
      </w:r>
      <w:r w:rsidR="00177174" w:rsidRPr="0066085A">
        <w:t>Styles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3888"/>
        <w:gridCol w:w="1861"/>
        <w:gridCol w:w="1739"/>
      </w:tblGrid>
      <w:tr w:rsidR="00D913F6" w:rsidRPr="001200AB" w14:paraId="3997DDF8" w14:textId="77777777" w:rsidTr="00D913F6">
        <w:trPr>
          <w:tblHeader/>
        </w:trPr>
        <w:tc>
          <w:tcPr>
            <w:tcW w:w="1872" w:type="dxa"/>
          </w:tcPr>
          <w:p w14:paraId="2D35FF70" w14:textId="77777777" w:rsidR="00B74C86" w:rsidRDefault="00B74C86" w:rsidP="001D142A"/>
        </w:tc>
        <w:tc>
          <w:tcPr>
            <w:tcW w:w="3888" w:type="dxa"/>
          </w:tcPr>
          <w:p w14:paraId="0B954501" w14:textId="77777777" w:rsidR="00B74C86" w:rsidRDefault="00B74C86" w:rsidP="001D142A"/>
        </w:tc>
        <w:tc>
          <w:tcPr>
            <w:tcW w:w="1861" w:type="dxa"/>
          </w:tcPr>
          <w:p w14:paraId="7884FE9E" w14:textId="122B3F13" w:rsidR="00B74C86" w:rsidRPr="00B74C86" w:rsidRDefault="00B74C86" w:rsidP="001D142A">
            <w:pPr>
              <w:rPr>
                <w:rStyle w:val="Italic"/>
              </w:rPr>
            </w:pPr>
            <w:r w:rsidRPr="00B74C86">
              <w:rPr>
                <w:rStyle w:val="Italic"/>
              </w:rPr>
              <w:t>Windows</w:t>
            </w:r>
          </w:p>
        </w:tc>
        <w:tc>
          <w:tcPr>
            <w:tcW w:w="1739" w:type="dxa"/>
          </w:tcPr>
          <w:p w14:paraId="2128E9A3" w14:textId="451C408B" w:rsidR="00B74C86" w:rsidRPr="00B74C86" w:rsidRDefault="00B74C86" w:rsidP="001D142A">
            <w:pPr>
              <w:rPr>
                <w:rStyle w:val="Italic"/>
              </w:rPr>
            </w:pPr>
            <w:r w:rsidRPr="00B74C86">
              <w:rPr>
                <w:rStyle w:val="Italic"/>
              </w:rPr>
              <w:t>MacOS</w:t>
            </w:r>
            <w:r>
              <w:rPr>
                <w:rStyle w:val="FootnoteReference"/>
                <w:i/>
              </w:rPr>
              <w:footnoteReference w:id="1"/>
            </w:r>
          </w:p>
        </w:tc>
      </w:tr>
      <w:tr w:rsidR="00B74C86" w14:paraId="46032D38" w14:textId="6A5112C1" w:rsidTr="00D913F6">
        <w:tc>
          <w:tcPr>
            <w:tcW w:w="9360" w:type="dxa"/>
            <w:gridSpan w:val="4"/>
          </w:tcPr>
          <w:p w14:paraId="4349624F" w14:textId="227FE012" w:rsidR="00B74C86" w:rsidRDefault="00B74C86" w:rsidP="00B74C86">
            <w:pPr>
              <w:pStyle w:val="Head2"/>
            </w:pPr>
            <w:r>
              <w:t>Paragraph Styles</w:t>
            </w:r>
          </w:p>
        </w:tc>
      </w:tr>
      <w:tr w:rsidR="00B74C86" w14:paraId="42BD55A8" w14:textId="714D55A0" w:rsidTr="00D913F6">
        <w:tc>
          <w:tcPr>
            <w:tcW w:w="9360" w:type="dxa"/>
            <w:gridSpan w:val="4"/>
          </w:tcPr>
          <w:p w14:paraId="3EDACEAA" w14:textId="2A5632E6" w:rsidR="00B74C86" w:rsidRDefault="00B74C86" w:rsidP="008F7203">
            <w:pPr>
              <w:pStyle w:val="Head3"/>
            </w:pPr>
            <w:r>
              <w:t>Document Structure</w:t>
            </w:r>
          </w:p>
        </w:tc>
      </w:tr>
      <w:tr w:rsidR="00D913F6" w:rsidRPr="001200AB" w14:paraId="47576787" w14:textId="6B372D31" w:rsidTr="00D913F6">
        <w:tc>
          <w:tcPr>
            <w:tcW w:w="1872" w:type="dxa"/>
          </w:tcPr>
          <w:p w14:paraId="748BEC83" w14:textId="77777777" w:rsidR="00B74C86" w:rsidRDefault="00B74C86" w:rsidP="000E7800">
            <w:r>
              <w:t>Chapter Title</w:t>
            </w:r>
          </w:p>
        </w:tc>
        <w:tc>
          <w:tcPr>
            <w:tcW w:w="3888" w:type="dxa"/>
          </w:tcPr>
          <w:p w14:paraId="36FD5FAB" w14:textId="77777777" w:rsidR="00B74C86" w:rsidRDefault="00B74C86" w:rsidP="000E7800">
            <w:r>
              <w:t>The title of a chapter</w:t>
            </w:r>
          </w:p>
        </w:tc>
        <w:tc>
          <w:tcPr>
            <w:tcW w:w="1861" w:type="dxa"/>
          </w:tcPr>
          <w:p w14:paraId="314BE330" w14:textId="0BD4DFAC" w:rsidR="00B74C86" w:rsidRPr="00407660" w:rsidRDefault="00B74C86" w:rsidP="00B74C86">
            <w:r>
              <w:t>Ctrl+Alt+Shift+</w:t>
            </w:r>
            <w:r>
              <w:rPr>
                <w:rStyle w:val="Bold"/>
              </w:rPr>
              <w:t>T</w:t>
            </w:r>
          </w:p>
        </w:tc>
        <w:tc>
          <w:tcPr>
            <w:tcW w:w="1739" w:type="dxa"/>
          </w:tcPr>
          <w:p w14:paraId="3ECD9E0C" w14:textId="3D7B97B1" w:rsidR="00B74C86" w:rsidRDefault="00B74C86" w:rsidP="00EB1E0F">
            <w:r w:rsidRPr="00DF48ED">
              <w:rPr>
                <w:rStyle w:val="Code"/>
                <w:rFonts w:ascii="MS Mincho" w:eastAsia="MS Mincho" w:hAnsi="MS Mincho" w:cs="MS Mincho"/>
              </w:rPr>
              <w:t>⌘</w:t>
            </w:r>
            <w:r>
              <w:t>+</w:t>
            </w:r>
            <w:r>
              <w:t>Ctrl+Shift+</w:t>
            </w:r>
            <w:r w:rsidRPr="00B74C86">
              <w:rPr>
                <w:rStyle w:val="Bold"/>
              </w:rPr>
              <w:t>T</w:t>
            </w:r>
          </w:p>
        </w:tc>
      </w:tr>
      <w:tr w:rsidR="00D913F6" w:rsidRPr="001200AB" w14:paraId="6A43E4EE" w14:textId="713505E7" w:rsidTr="00D913F6">
        <w:tc>
          <w:tcPr>
            <w:tcW w:w="1872" w:type="dxa"/>
          </w:tcPr>
          <w:p w14:paraId="7F2B7DA1" w14:textId="77777777" w:rsidR="00B74C86" w:rsidRDefault="00B74C86" w:rsidP="000E7800">
            <w:r>
              <w:t>Front Back Title</w:t>
            </w:r>
          </w:p>
        </w:tc>
        <w:tc>
          <w:tcPr>
            <w:tcW w:w="3888" w:type="dxa"/>
          </w:tcPr>
          <w:p w14:paraId="427F96A7" w14:textId="77777777" w:rsidR="00B74C86" w:rsidRDefault="00B74C86" w:rsidP="002D39FF">
            <w:r>
              <w:t>The title of Front or Back matter</w:t>
            </w:r>
          </w:p>
        </w:tc>
        <w:tc>
          <w:tcPr>
            <w:tcW w:w="1861" w:type="dxa"/>
          </w:tcPr>
          <w:p w14:paraId="33C3669A" w14:textId="0AFC8DE5" w:rsidR="00B74C86" w:rsidRDefault="00B74C86" w:rsidP="00B74C86">
            <w:r>
              <w:t>Ctrl+Alt+Shift+</w:t>
            </w:r>
            <w:r>
              <w:rPr>
                <w:rStyle w:val="Bold"/>
              </w:rPr>
              <w:t>F</w:t>
            </w:r>
          </w:p>
        </w:tc>
        <w:tc>
          <w:tcPr>
            <w:tcW w:w="1739" w:type="dxa"/>
          </w:tcPr>
          <w:p w14:paraId="1A305D11" w14:textId="183BE186" w:rsidR="00B74C86" w:rsidRDefault="00B74C86" w:rsidP="00EB1E0F">
            <w:r w:rsidRPr="00DF48ED">
              <w:rPr>
                <w:rStyle w:val="Code"/>
                <w:rFonts w:ascii="MS Mincho" w:eastAsia="MS Mincho" w:hAnsi="MS Mincho" w:cs="MS Mincho"/>
              </w:rPr>
              <w:t>⌘</w:t>
            </w:r>
            <w:r>
              <w:t>+Ctrl+Shift+</w:t>
            </w:r>
            <w:r>
              <w:rPr>
                <w:rStyle w:val="Bold"/>
              </w:rPr>
              <w:t>F</w:t>
            </w:r>
          </w:p>
        </w:tc>
      </w:tr>
      <w:tr w:rsidR="00D913F6" w:rsidRPr="001200AB" w14:paraId="5CD102EB" w14:textId="4C6F0940" w:rsidTr="00D913F6">
        <w:tc>
          <w:tcPr>
            <w:tcW w:w="1872" w:type="dxa"/>
          </w:tcPr>
          <w:p w14:paraId="689F7765" w14:textId="16648738" w:rsidR="00B74C86" w:rsidRDefault="00B74C86" w:rsidP="000E7800">
            <w:r>
              <w:t>Head 1</w:t>
            </w:r>
          </w:p>
        </w:tc>
        <w:tc>
          <w:tcPr>
            <w:tcW w:w="3888" w:type="dxa"/>
          </w:tcPr>
          <w:p w14:paraId="48B45580" w14:textId="5F4861EC" w:rsidR="00B74C86" w:rsidRDefault="00B74C86" w:rsidP="005E6A08">
            <w:r>
              <w:t xml:space="preserve">First-level </w:t>
            </w:r>
            <w:r w:rsidR="005E6A08">
              <w:t xml:space="preserve">text </w:t>
            </w:r>
            <w:r>
              <w:t>heading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1861" w:type="dxa"/>
          </w:tcPr>
          <w:p w14:paraId="4940FA59" w14:textId="1706E696" w:rsidR="00B74C86" w:rsidRDefault="00B74C86" w:rsidP="00130D9F">
            <w:r>
              <w:t>Ctrl+Alt+</w:t>
            </w:r>
            <w:r>
              <w:rPr>
                <w:rStyle w:val="Bold"/>
              </w:rPr>
              <w:t>1</w:t>
            </w:r>
          </w:p>
        </w:tc>
        <w:tc>
          <w:tcPr>
            <w:tcW w:w="1739" w:type="dxa"/>
          </w:tcPr>
          <w:p w14:paraId="5AC2BF4E" w14:textId="6FD106CA" w:rsidR="00B74C86" w:rsidRDefault="00B74C86" w:rsidP="00B74C86">
            <w:r w:rsidRPr="00DF48ED">
              <w:rPr>
                <w:rStyle w:val="Code"/>
                <w:rFonts w:ascii="MS Mincho" w:eastAsia="MS Mincho" w:hAnsi="MS Mincho" w:cs="MS Mincho"/>
              </w:rPr>
              <w:t>⌘</w:t>
            </w:r>
            <w:r>
              <w:t>+</w:t>
            </w:r>
            <w:r>
              <w:t>Alt</w:t>
            </w:r>
            <w:r>
              <w:t>+</w:t>
            </w:r>
            <w:r>
              <w:rPr>
                <w:rStyle w:val="Bold"/>
              </w:rPr>
              <w:t>1</w:t>
            </w:r>
          </w:p>
        </w:tc>
      </w:tr>
      <w:tr w:rsidR="00D913F6" w:rsidRPr="001200AB" w14:paraId="75B598E3" w14:textId="7C31F21E" w:rsidTr="00D913F6">
        <w:tc>
          <w:tcPr>
            <w:tcW w:w="1872" w:type="dxa"/>
          </w:tcPr>
          <w:p w14:paraId="119D11B8" w14:textId="0DB6ADF8" w:rsidR="00B74C86" w:rsidRDefault="00B74C86" w:rsidP="000E7800">
            <w:r>
              <w:t>Head 2</w:t>
            </w:r>
          </w:p>
        </w:tc>
        <w:tc>
          <w:tcPr>
            <w:tcW w:w="3888" w:type="dxa"/>
          </w:tcPr>
          <w:p w14:paraId="51BD84B4" w14:textId="641C5585" w:rsidR="00B74C86" w:rsidRDefault="00B74C86" w:rsidP="005E6A08">
            <w:r>
              <w:t xml:space="preserve">Second-level </w:t>
            </w:r>
            <w:r w:rsidR="005E6A08">
              <w:t xml:space="preserve">text </w:t>
            </w:r>
            <w:r>
              <w:t>heading</w:t>
            </w:r>
          </w:p>
        </w:tc>
        <w:tc>
          <w:tcPr>
            <w:tcW w:w="1861" w:type="dxa"/>
          </w:tcPr>
          <w:p w14:paraId="6E98C474" w14:textId="1806E628" w:rsidR="00B74C86" w:rsidRDefault="00B74C86" w:rsidP="00130D9F">
            <w:r>
              <w:t>Ctrl+Alt+</w:t>
            </w:r>
            <w:r w:rsidRPr="001755D2">
              <w:rPr>
                <w:rStyle w:val="Bold"/>
              </w:rPr>
              <w:t>2</w:t>
            </w:r>
          </w:p>
        </w:tc>
        <w:tc>
          <w:tcPr>
            <w:tcW w:w="1739" w:type="dxa"/>
          </w:tcPr>
          <w:p w14:paraId="2322607C" w14:textId="7A3B0EF7" w:rsidR="00B74C86" w:rsidRDefault="00B74C86" w:rsidP="00B74C86">
            <w:r w:rsidRPr="00DF48ED">
              <w:rPr>
                <w:rStyle w:val="Code"/>
                <w:rFonts w:ascii="MS Mincho" w:eastAsia="MS Mincho" w:hAnsi="MS Mincho" w:cs="MS Mincho"/>
              </w:rPr>
              <w:t>⌘</w:t>
            </w:r>
            <w:r>
              <w:t>+</w:t>
            </w:r>
            <w:r>
              <w:t>Alt</w:t>
            </w:r>
            <w:r>
              <w:t>+</w:t>
            </w:r>
            <w:r>
              <w:rPr>
                <w:rStyle w:val="Bold"/>
              </w:rPr>
              <w:t>2</w:t>
            </w:r>
          </w:p>
        </w:tc>
      </w:tr>
      <w:tr w:rsidR="00D913F6" w:rsidRPr="001200AB" w14:paraId="4F9ED680" w14:textId="78DC4AFD" w:rsidTr="00D913F6">
        <w:tc>
          <w:tcPr>
            <w:tcW w:w="1872" w:type="dxa"/>
          </w:tcPr>
          <w:p w14:paraId="65EA1B80" w14:textId="29E7BAB0" w:rsidR="00B74C86" w:rsidRDefault="00B74C86" w:rsidP="000E7800">
            <w:r>
              <w:t>Head 3</w:t>
            </w:r>
          </w:p>
        </w:tc>
        <w:tc>
          <w:tcPr>
            <w:tcW w:w="3888" w:type="dxa"/>
          </w:tcPr>
          <w:p w14:paraId="612DE007" w14:textId="4499CA78" w:rsidR="00B74C86" w:rsidRDefault="00B74C86" w:rsidP="005E6A08">
            <w:r>
              <w:t xml:space="preserve">Third-level </w:t>
            </w:r>
            <w:r w:rsidR="005E6A08">
              <w:t xml:space="preserve">text </w:t>
            </w:r>
            <w:r>
              <w:t>heading</w:t>
            </w:r>
          </w:p>
        </w:tc>
        <w:tc>
          <w:tcPr>
            <w:tcW w:w="1861" w:type="dxa"/>
          </w:tcPr>
          <w:p w14:paraId="37F86747" w14:textId="16BCF1A4" w:rsidR="00B74C86" w:rsidRDefault="00B74C86" w:rsidP="00130D9F">
            <w:r>
              <w:t>Ctrl+Alt+</w:t>
            </w:r>
            <w:r w:rsidRPr="001755D2">
              <w:rPr>
                <w:rStyle w:val="Bold"/>
              </w:rPr>
              <w:t>3</w:t>
            </w:r>
          </w:p>
        </w:tc>
        <w:tc>
          <w:tcPr>
            <w:tcW w:w="1739" w:type="dxa"/>
          </w:tcPr>
          <w:p w14:paraId="3635B2DD" w14:textId="6CFD5215" w:rsidR="00B74C86" w:rsidRDefault="00B74C86" w:rsidP="00B74C86">
            <w:r w:rsidRPr="00DF48ED">
              <w:rPr>
                <w:rStyle w:val="Code"/>
                <w:rFonts w:ascii="MS Mincho" w:eastAsia="MS Mincho" w:hAnsi="MS Mincho" w:cs="MS Mincho"/>
              </w:rPr>
              <w:t>⌘</w:t>
            </w:r>
            <w:r>
              <w:t>+</w:t>
            </w:r>
            <w:r>
              <w:t>Alt</w:t>
            </w:r>
            <w:r>
              <w:t>+</w:t>
            </w:r>
            <w:r>
              <w:rPr>
                <w:rStyle w:val="Bold"/>
              </w:rPr>
              <w:t>3</w:t>
            </w:r>
          </w:p>
        </w:tc>
      </w:tr>
      <w:tr w:rsidR="00B74C86" w14:paraId="2D4E0A7F" w14:textId="451B91F1" w:rsidTr="00D913F6">
        <w:tc>
          <w:tcPr>
            <w:tcW w:w="9360" w:type="dxa"/>
            <w:gridSpan w:val="4"/>
          </w:tcPr>
          <w:p w14:paraId="4DBA933B" w14:textId="58393786" w:rsidR="00B74C86" w:rsidRDefault="00B74C86" w:rsidP="001E46B5">
            <w:pPr>
              <w:pStyle w:val="Heading3"/>
              <w:outlineLvl w:val="2"/>
            </w:pPr>
            <w:r>
              <w:t>Body</w:t>
            </w:r>
          </w:p>
        </w:tc>
      </w:tr>
      <w:tr w:rsidR="00D913F6" w:rsidRPr="001200AB" w14:paraId="07E164DA" w14:textId="09AF1F9F" w:rsidTr="00D913F6">
        <w:tc>
          <w:tcPr>
            <w:tcW w:w="1872" w:type="dxa"/>
          </w:tcPr>
          <w:p w14:paraId="24C954E3" w14:textId="47BD4D86" w:rsidR="00D913F6" w:rsidRDefault="00D913F6" w:rsidP="001D764E">
            <w:r>
              <w:t>Body Text</w:t>
            </w:r>
          </w:p>
        </w:tc>
        <w:tc>
          <w:tcPr>
            <w:tcW w:w="3888" w:type="dxa"/>
          </w:tcPr>
          <w:p w14:paraId="5ACA3F89" w14:textId="263ACA37" w:rsidR="00D913F6" w:rsidRDefault="00D913F6" w:rsidP="005E6A08">
            <w:r>
              <w:t xml:space="preserve">Regular </w:t>
            </w:r>
            <w:r w:rsidR="005E6A08">
              <w:t xml:space="preserve">running </w:t>
            </w:r>
            <w:r>
              <w:t>body text</w:t>
            </w:r>
          </w:p>
        </w:tc>
        <w:tc>
          <w:tcPr>
            <w:tcW w:w="1861" w:type="dxa"/>
          </w:tcPr>
          <w:p w14:paraId="1BF45804" w14:textId="7003C0F7" w:rsidR="00D913F6" w:rsidRPr="0057539A" w:rsidRDefault="00D913F6" w:rsidP="00B74C86">
            <w:pPr>
              <w:rPr>
                <w:rStyle w:val="Bold"/>
              </w:rPr>
            </w:pPr>
            <w:r>
              <w:t>Ctrl+Alt+Shift</w:t>
            </w:r>
            <w:r w:rsidRPr="00B74C86">
              <w:t>+</w:t>
            </w:r>
            <w:r w:rsidRPr="0057539A">
              <w:rPr>
                <w:rStyle w:val="Bold"/>
              </w:rPr>
              <w:t>B</w:t>
            </w:r>
          </w:p>
        </w:tc>
        <w:tc>
          <w:tcPr>
            <w:tcW w:w="1739" w:type="dxa"/>
          </w:tcPr>
          <w:p w14:paraId="1E5CBA6E" w14:textId="6F9151F0" w:rsidR="00D913F6" w:rsidRDefault="00D913F6" w:rsidP="001D764E">
            <w:r w:rsidRPr="00DF48ED">
              <w:rPr>
                <w:rStyle w:val="Code"/>
                <w:rFonts w:ascii="MS Mincho" w:eastAsia="MS Mincho" w:hAnsi="MS Mincho" w:cs="MS Mincho"/>
              </w:rPr>
              <w:t>⌘</w:t>
            </w:r>
            <w:r>
              <w:t>+Ctrl+Shift+</w:t>
            </w:r>
            <w:r w:rsidRPr="0057539A">
              <w:rPr>
                <w:rStyle w:val="Bold"/>
              </w:rPr>
              <w:t>B</w:t>
            </w:r>
          </w:p>
        </w:tc>
      </w:tr>
      <w:tr w:rsidR="00D913F6" w:rsidRPr="001200AB" w14:paraId="1E629A11" w14:textId="6668D31E" w:rsidTr="00D913F6">
        <w:tc>
          <w:tcPr>
            <w:tcW w:w="1872" w:type="dxa"/>
          </w:tcPr>
          <w:p w14:paraId="6CE6B90A" w14:textId="5924F8A6" w:rsidR="00D913F6" w:rsidRDefault="00D913F6" w:rsidP="007C0760">
            <w:r>
              <w:t>Body First</w:t>
            </w:r>
          </w:p>
        </w:tc>
        <w:tc>
          <w:tcPr>
            <w:tcW w:w="3888" w:type="dxa"/>
          </w:tcPr>
          <w:p w14:paraId="6A559729" w14:textId="386C53FB" w:rsidR="00D913F6" w:rsidRDefault="00D913F6" w:rsidP="005E6A08">
            <w:r>
              <w:t>First paragraph of a chapter</w:t>
            </w:r>
          </w:p>
        </w:tc>
        <w:tc>
          <w:tcPr>
            <w:tcW w:w="1861" w:type="dxa"/>
          </w:tcPr>
          <w:p w14:paraId="7094FAB3" w14:textId="53C9561F" w:rsidR="00D913F6" w:rsidRPr="002F5793" w:rsidRDefault="00D913F6" w:rsidP="00B74C86">
            <w:pPr>
              <w:rPr>
                <w:rStyle w:val="Italic"/>
              </w:rPr>
            </w:pPr>
            <w:r>
              <w:t>Ctrl+Alt+Shift</w:t>
            </w:r>
            <w:r w:rsidRPr="00B74C86">
              <w:t>+</w:t>
            </w:r>
            <w:r w:rsidR="00EA2283">
              <w:rPr>
                <w:rStyle w:val="Bold"/>
              </w:rPr>
              <w:t>R</w:t>
            </w:r>
          </w:p>
        </w:tc>
        <w:tc>
          <w:tcPr>
            <w:tcW w:w="1739" w:type="dxa"/>
          </w:tcPr>
          <w:p w14:paraId="5E7818D6" w14:textId="09F44CCE" w:rsidR="00D913F6" w:rsidRDefault="00D913F6" w:rsidP="00EA2283">
            <w:r w:rsidRPr="00DF48ED">
              <w:rPr>
                <w:rStyle w:val="Code"/>
                <w:rFonts w:ascii="MS Mincho" w:eastAsia="MS Mincho" w:hAnsi="MS Mincho" w:cs="MS Mincho"/>
              </w:rPr>
              <w:t>⌘</w:t>
            </w:r>
            <w:r>
              <w:t>+Ctrl+Shift+</w:t>
            </w:r>
            <w:r w:rsidR="00EA2283">
              <w:rPr>
                <w:rStyle w:val="Bold"/>
              </w:rPr>
              <w:t>R</w:t>
            </w:r>
          </w:p>
        </w:tc>
      </w:tr>
      <w:tr w:rsidR="00D913F6" w:rsidRPr="001200AB" w14:paraId="1188851F" w14:textId="405DBC02" w:rsidTr="00D913F6">
        <w:tc>
          <w:tcPr>
            <w:tcW w:w="1872" w:type="dxa"/>
          </w:tcPr>
          <w:p w14:paraId="4C641D3B" w14:textId="23803873" w:rsidR="00D913F6" w:rsidRDefault="00D913F6" w:rsidP="00B74C86">
            <w:r>
              <w:t>Body After Head</w:t>
            </w:r>
          </w:p>
        </w:tc>
        <w:tc>
          <w:tcPr>
            <w:tcW w:w="3888" w:type="dxa"/>
          </w:tcPr>
          <w:p w14:paraId="37C2419E" w14:textId="44C95CB8" w:rsidR="00D913F6" w:rsidRDefault="00D913F6" w:rsidP="00227F27">
            <w:r>
              <w:t>First paragraph after a heading</w:t>
            </w:r>
          </w:p>
        </w:tc>
        <w:tc>
          <w:tcPr>
            <w:tcW w:w="1861" w:type="dxa"/>
          </w:tcPr>
          <w:p w14:paraId="325C146E" w14:textId="6D8E34B0" w:rsidR="00D913F6" w:rsidRPr="00FA56E8" w:rsidRDefault="00D913F6" w:rsidP="0023491E">
            <w:pPr>
              <w:rPr>
                <w:rStyle w:val="Italic"/>
              </w:rPr>
            </w:pPr>
            <w:r>
              <w:t>Ctrl+Alt+Shift</w:t>
            </w:r>
            <w:r w:rsidRPr="00B74C86">
              <w:t>+</w:t>
            </w:r>
            <w:r w:rsidR="0023491E">
              <w:rPr>
                <w:rStyle w:val="Bold"/>
              </w:rPr>
              <w:t>A</w:t>
            </w:r>
          </w:p>
        </w:tc>
        <w:tc>
          <w:tcPr>
            <w:tcW w:w="1739" w:type="dxa"/>
          </w:tcPr>
          <w:p w14:paraId="670272A3" w14:textId="032F6470" w:rsidR="00D913F6" w:rsidRDefault="00D913F6" w:rsidP="0023491E">
            <w:r w:rsidRPr="00DF48ED">
              <w:rPr>
                <w:rStyle w:val="Code"/>
                <w:rFonts w:ascii="MS Mincho" w:eastAsia="MS Mincho" w:hAnsi="MS Mincho" w:cs="MS Mincho"/>
              </w:rPr>
              <w:t>⌘</w:t>
            </w:r>
            <w:r>
              <w:t>+Ctrl+Shift+</w:t>
            </w:r>
            <w:r w:rsidR="0023491E">
              <w:rPr>
                <w:rStyle w:val="Bold"/>
              </w:rPr>
              <w:t>A</w:t>
            </w:r>
          </w:p>
        </w:tc>
      </w:tr>
      <w:tr w:rsidR="00D913F6" w14:paraId="6C373B72" w14:textId="63F4D637" w:rsidTr="00D913F6">
        <w:tc>
          <w:tcPr>
            <w:tcW w:w="1872" w:type="dxa"/>
          </w:tcPr>
          <w:p w14:paraId="24C0A719" w14:textId="11C13015" w:rsidR="00D913F6" w:rsidRDefault="00D913F6" w:rsidP="0033124D">
            <w:r>
              <w:t>Body Continue</w:t>
            </w:r>
          </w:p>
        </w:tc>
        <w:tc>
          <w:tcPr>
            <w:tcW w:w="3888" w:type="dxa"/>
          </w:tcPr>
          <w:p w14:paraId="0DD73CE2" w14:textId="15DE67CE" w:rsidR="00D913F6" w:rsidRDefault="005E6A08" w:rsidP="00227F27">
            <w:r>
              <w:t>P</w:t>
            </w:r>
            <w:r w:rsidR="00D913F6">
              <w:t>aragraph</w:t>
            </w:r>
            <w:r>
              <w:t xml:space="preserve"> continued</w:t>
            </w:r>
            <w:r w:rsidR="00D913F6">
              <w:t xml:space="preserve"> after a block</w:t>
            </w:r>
          </w:p>
        </w:tc>
        <w:tc>
          <w:tcPr>
            <w:tcW w:w="1861" w:type="dxa"/>
          </w:tcPr>
          <w:p w14:paraId="15475291" w14:textId="11F08088" w:rsidR="00D913F6" w:rsidRPr="0057539A" w:rsidRDefault="00D913F6" w:rsidP="00EB1E0F">
            <w:pPr>
              <w:rPr>
                <w:rStyle w:val="Bold"/>
              </w:rPr>
            </w:pPr>
            <w:r>
              <w:t>Ctrl+Alt+Shift</w:t>
            </w:r>
            <w:r w:rsidRPr="00B74C86">
              <w:t>+</w:t>
            </w:r>
            <w:r>
              <w:rPr>
                <w:rStyle w:val="Bold"/>
              </w:rPr>
              <w:t>O</w:t>
            </w:r>
          </w:p>
        </w:tc>
        <w:tc>
          <w:tcPr>
            <w:tcW w:w="1739" w:type="dxa"/>
          </w:tcPr>
          <w:p w14:paraId="42CAF79D" w14:textId="021E2371" w:rsidR="00D913F6" w:rsidRDefault="00D913F6" w:rsidP="00EB1E0F">
            <w:r w:rsidRPr="00DF48ED">
              <w:rPr>
                <w:rStyle w:val="Code"/>
                <w:rFonts w:ascii="MS Mincho" w:eastAsia="MS Mincho" w:hAnsi="MS Mincho" w:cs="MS Mincho"/>
              </w:rPr>
              <w:t>⌘</w:t>
            </w:r>
            <w:r>
              <w:t>+Ctrl+Shift+</w:t>
            </w:r>
            <w:r>
              <w:rPr>
                <w:rStyle w:val="Bold"/>
              </w:rPr>
              <w:t>O</w:t>
            </w:r>
          </w:p>
        </w:tc>
      </w:tr>
      <w:tr w:rsidR="00D913F6" w:rsidRPr="001200AB" w14:paraId="320A7AED" w14:textId="7F8A10A2" w:rsidTr="00D913F6">
        <w:tc>
          <w:tcPr>
            <w:tcW w:w="1872" w:type="dxa"/>
          </w:tcPr>
          <w:p w14:paraId="5308F839" w14:textId="571A9902" w:rsidR="00D913F6" w:rsidRDefault="00D913F6" w:rsidP="0033124D">
            <w:r>
              <w:t>Body Section</w:t>
            </w:r>
          </w:p>
        </w:tc>
        <w:tc>
          <w:tcPr>
            <w:tcW w:w="3888" w:type="dxa"/>
          </w:tcPr>
          <w:p w14:paraId="1A2781F2" w14:textId="2C17C01D" w:rsidR="00D913F6" w:rsidRDefault="005E6A08" w:rsidP="00187D34">
            <w:r>
              <w:t>P</w:t>
            </w:r>
            <w:r w:rsidR="00D913F6">
              <w:t>aragr</w:t>
            </w:r>
            <w:r>
              <w:t>aph that begins a section with no</w:t>
            </w:r>
            <w:r w:rsidR="00D913F6">
              <w:t xml:space="preserve"> heading</w:t>
            </w:r>
            <w:r>
              <w:t>—usually w/space above</w:t>
            </w:r>
          </w:p>
        </w:tc>
        <w:tc>
          <w:tcPr>
            <w:tcW w:w="1861" w:type="dxa"/>
          </w:tcPr>
          <w:p w14:paraId="78B0CF37" w14:textId="04E103DF" w:rsidR="00D913F6" w:rsidRDefault="00D913F6" w:rsidP="005F64DE">
            <w:r>
              <w:t>Ctrl+Alt+Shift</w:t>
            </w:r>
            <w:r w:rsidRPr="00B74C86">
              <w:t>+</w:t>
            </w:r>
            <w:r>
              <w:rPr>
                <w:rStyle w:val="Bold"/>
              </w:rPr>
              <w:t>S</w:t>
            </w:r>
          </w:p>
        </w:tc>
        <w:tc>
          <w:tcPr>
            <w:tcW w:w="1739" w:type="dxa"/>
          </w:tcPr>
          <w:p w14:paraId="6EAD0571" w14:textId="619C7FC7" w:rsidR="00D913F6" w:rsidRDefault="00D913F6" w:rsidP="005F64DE">
            <w:r w:rsidRPr="00DF48ED">
              <w:rPr>
                <w:rStyle w:val="Code"/>
                <w:rFonts w:ascii="MS Mincho" w:eastAsia="MS Mincho" w:hAnsi="MS Mincho" w:cs="MS Mincho"/>
              </w:rPr>
              <w:t>⌘</w:t>
            </w:r>
            <w:r>
              <w:t>+Ctrl+Shift+</w:t>
            </w:r>
            <w:r>
              <w:rPr>
                <w:rStyle w:val="Bold"/>
              </w:rPr>
              <w:t>S</w:t>
            </w:r>
          </w:p>
        </w:tc>
      </w:tr>
      <w:tr w:rsidR="00D913F6" w:rsidRPr="001200AB" w14:paraId="4A668DB9" w14:textId="77777777" w:rsidTr="00D913F6">
        <w:tc>
          <w:tcPr>
            <w:tcW w:w="1872" w:type="dxa"/>
          </w:tcPr>
          <w:p w14:paraId="79CDD373" w14:textId="5B57CA79" w:rsidR="00D913F6" w:rsidRDefault="00D913F6" w:rsidP="0033124D">
            <w:r>
              <w:t>List</w:t>
            </w:r>
          </w:p>
        </w:tc>
        <w:tc>
          <w:tcPr>
            <w:tcW w:w="3888" w:type="dxa"/>
          </w:tcPr>
          <w:p w14:paraId="6835D797" w14:textId="6A03DBA1" w:rsidR="00D913F6" w:rsidRDefault="00D913F6" w:rsidP="003D7121">
            <w:r>
              <w:t xml:space="preserve">A list paragraph with no </w:t>
            </w:r>
            <w:r w:rsidR="003D7121">
              <w:t>level/indent</w:t>
            </w:r>
          </w:p>
        </w:tc>
        <w:tc>
          <w:tcPr>
            <w:tcW w:w="1861" w:type="dxa"/>
          </w:tcPr>
          <w:p w14:paraId="749C9C96" w14:textId="3FE06588" w:rsidR="00D913F6" w:rsidRDefault="00D913F6" w:rsidP="00B74C86">
            <w:r>
              <w:t>Ctrl+Alt+Shift</w:t>
            </w:r>
            <w:r w:rsidRPr="00B74C86">
              <w:t>+</w:t>
            </w:r>
            <w:r w:rsidRPr="00B74C86">
              <w:rPr>
                <w:rStyle w:val="Bold"/>
              </w:rPr>
              <w:t>L</w:t>
            </w:r>
          </w:p>
        </w:tc>
        <w:tc>
          <w:tcPr>
            <w:tcW w:w="1739" w:type="dxa"/>
          </w:tcPr>
          <w:p w14:paraId="37301370" w14:textId="3D9A9E93" w:rsidR="00D913F6" w:rsidRDefault="00D913F6" w:rsidP="005F64DE">
            <w:r w:rsidRPr="00DF48ED">
              <w:rPr>
                <w:rStyle w:val="Code"/>
                <w:rFonts w:ascii="MS Mincho" w:eastAsia="MS Mincho" w:hAnsi="MS Mincho" w:cs="MS Mincho"/>
              </w:rPr>
              <w:t>⌘</w:t>
            </w:r>
            <w:r>
              <w:t>+Ctrl+Shift+</w:t>
            </w:r>
            <w:r w:rsidRPr="00B74C86">
              <w:rPr>
                <w:rStyle w:val="Bold"/>
              </w:rPr>
              <w:t>L</w:t>
            </w:r>
          </w:p>
        </w:tc>
      </w:tr>
      <w:tr w:rsidR="00D913F6" w:rsidRPr="001200AB" w14:paraId="37C72005" w14:textId="5B10DF2B" w:rsidTr="00D913F6">
        <w:tc>
          <w:tcPr>
            <w:tcW w:w="9360" w:type="dxa"/>
            <w:gridSpan w:val="4"/>
          </w:tcPr>
          <w:p w14:paraId="314E592D" w14:textId="701487BA" w:rsidR="00D913F6" w:rsidRDefault="00D913F6" w:rsidP="00227F27">
            <w:pPr>
              <w:pStyle w:val="Heading2"/>
              <w:outlineLvl w:val="1"/>
            </w:pPr>
            <w:r>
              <w:t>Character Styles</w:t>
            </w:r>
          </w:p>
        </w:tc>
      </w:tr>
      <w:tr w:rsidR="00D913F6" w:rsidRPr="001200AB" w14:paraId="5BF5D4AE" w14:textId="25BFE40C" w:rsidTr="00D913F6">
        <w:tc>
          <w:tcPr>
            <w:tcW w:w="9360" w:type="dxa"/>
            <w:gridSpan w:val="4"/>
          </w:tcPr>
          <w:p w14:paraId="4D9C6BE3" w14:textId="6CD069F5" w:rsidR="00D913F6" w:rsidRDefault="00D913F6" w:rsidP="00227F27">
            <w:pPr>
              <w:pStyle w:val="Head3"/>
            </w:pPr>
            <w:r>
              <w:t>Document Character Styles</w:t>
            </w:r>
          </w:p>
        </w:tc>
      </w:tr>
      <w:tr w:rsidR="00D913F6" w:rsidRPr="001200AB" w14:paraId="31475632" w14:textId="04E3C0E8" w:rsidTr="00D913F6">
        <w:tc>
          <w:tcPr>
            <w:tcW w:w="1872" w:type="dxa"/>
          </w:tcPr>
          <w:p w14:paraId="5183BE0E" w14:textId="0E5FF055" w:rsidR="00D913F6" w:rsidRDefault="00D913F6" w:rsidP="00874CEE">
            <w:r>
              <w:t>Chapter Number</w:t>
            </w:r>
          </w:p>
        </w:tc>
        <w:tc>
          <w:tcPr>
            <w:tcW w:w="3888" w:type="dxa"/>
          </w:tcPr>
          <w:p w14:paraId="461EFE3F" w14:textId="18B792B5" w:rsidR="00D913F6" w:rsidRDefault="00D913F6" w:rsidP="00EE0A17">
            <w:r>
              <w:t>The chapter number</w:t>
            </w:r>
            <w:r w:rsidR="00EE0A17">
              <w:t xml:space="preserve"> itself</w:t>
            </w:r>
          </w:p>
        </w:tc>
        <w:tc>
          <w:tcPr>
            <w:tcW w:w="1861" w:type="dxa"/>
          </w:tcPr>
          <w:p w14:paraId="2E0C8497" w14:textId="48B65B6F" w:rsidR="00D913F6" w:rsidRPr="0072292E" w:rsidRDefault="00D913F6" w:rsidP="00D90936">
            <w:pPr>
              <w:rPr>
                <w:rStyle w:val="Bold"/>
                <w:b w:val="0"/>
              </w:rPr>
            </w:pPr>
            <w:r>
              <w:t>Ctrl+Shift+</w:t>
            </w:r>
            <w:r>
              <w:rPr>
                <w:rStyle w:val="Bold"/>
              </w:rPr>
              <w:t>N</w:t>
            </w:r>
          </w:p>
        </w:tc>
        <w:tc>
          <w:tcPr>
            <w:tcW w:w="1739" w:type="dxa"/>
          </w:tcPr>
          <w:p w14:paraId="306C24CD" w14:textId="17E8BC8C" w:rsidR="00D913F6" w:rsidRDefault="0010761F" w:rsidP="00D90936">
            <w:r w:rsidRPr="00DF48ED">
              <w:rPr>
                <w:rStyle w:val="Code"/>
                <w:rFonts w:ascii="MS Mincho" w:eastAsia="MS Mincho" w:hAnsi="MS Mincho" w:cs="MS Mincho"/>
              </w:rPr>
              <w:t>⌘</w:t>
            </w:r>
            <w:r w:rsidR="003D7121" w:rsidRPr="009A347F">
              <w:t>+Shift</w:t>
            </w:r>
            <w:r w:rsidR="003D7121">
              <w:t>+</w:t>
            </w:r>
            <w:r w:rsidR="003D7121">
              <w:rPr>
                <w:rStyle w:val="Bold"/>
              </w:rPr>
              <w:t>N</w:t>
            </w:r>
          </w:p>
        </w:tc>
      </w:tr>
      <w:tr w:rsidR="00D913F6" w:rsidRPr="001200AB" w14:paraId="5A30CE33" w14:textId="3FCC9FDE" w:rsidTr="00D913F6">
        <w:tc>
          <w:tcPr>
            <w:tcW w:w="9360" w:type="dxa"/>
            <w:gridSpan w:val="4"/>
          </w:tcPr>
          <w:p w14:paraId="281DE7DC" w14:textId="0DBAE110" w:rsidR="00D913F6" w:rsidRDefault="00D913F6" w:rsidP="002B6926">
            <w:pPr>
              <w:pStyle w:val="Head3"/>
            </w:pPr>
            <w:r>
              <w:t>Text Character Styles</w:t>
            </w:r>
          </w:p>
        </w:tc>
      </w:tr>
      <w:tr w:rsidR="00D913F6" w:rsidRPr="001200AB" w14:paraId="5EB2493E" w14:textId="1E549F17" w:rsidTr="00D913F6">
        <w:tc>
          <w:tcPr>
            <w:tcW w:w="1872" w:type="dxa"/>
          </w:tcPr>
          <w:p w14:paraId="569A3AFE" w14:textId="77777777" w:rsidR="00D913F6" w:rsidRDefault="00D913F6" w:rsidP="00874CEE">
            <w:r>
              <w:t>Bold</w:t>
            </w:r>
          </w:p>
        </w:tc>
        <w:tc>
          <w:tcPr>
            <w:tcW w:w="3888" w:type="dxa"/>
          </w:tcPr>
          <w:p w14:paraId="75D60D91" w14:textId="27D1C715" w:rsidR="00D913F6" w:rsidRDefault="00D913F6" w:rsidP="00227F27">
            <w:r>
              <w:t>Bold text</w:t>
            </w:r>
          </w:p>
        </w:tc>
        <w:tc>
          <w:tcPr>
            <w:tcW w:w="1861" w:type="dxa"/>
          </w:tcPr>
          <w:p w14:paraId="2FD37813" w14:textId="77A29C50" w:rsidR="00D913F6" w:rsidRDefault="00D913F6" w:rsidP="00B74C86">
            <w:r>
              <w:t>Ctrl+</w:t>
            </w:r>
            <w:r w:rsidRPr="0057539A">
              <w:rPr>
                <w:rStyle w:val="Bold"/>
              </w:rPr>
              <w:t>B</w:t>
            </w:r>
          </w:p>
        </w:tc>
        <w:tc>
          <w:tcPr>
            <w:tcW w:w="1739" w:type="dxa"/>
          </w:tcPr>
          <w:p w14:paraId="2F6809BA" w14:textId="3AE6695D" w:rsidR="00D913F6" w:rsidRDefault="00BB243B" w:rsidP="00874CEE">
            <w:r w:rsidRPr="00DF48ED">
              <w:rPr>
                <w:rStyle w:val="Code"/>
                <w:rFonts w:ascii="MS Mincho" w:eastAsia="MS Mincho" w:hAnsi="MS Mincho" w:cs="MS Mincho"/>
              </w:rPr>
              <w:t>⌘</w:t>
            </w:r>
            <w:r>
              <w:t>+</w:t>
            </w:r>
            <w:r w:rsidRPr="00BB243B">
              <w:rPr>
                <w:rStyle w:val="Bold"/>
              </w:rPr>
              <w:t>B</w:t>
            </w:r>
          </w:p>
        </w:tc>
      </w:tr>
      <w:tr w:rsidR="00D913F6" w:rsidRPr="001200AB" w14:paraId="3C10F350" w14:textId="4549EC47" w:rsidTr="00D913F6">
        <w:tc>
          <w:tcPr>
            <w:tcW w:w="1872" w:type="dxa"/>
          </w:tcPr>
          <w:p w14:paraId="48D09883" w14:textId="71531AFA" w:rsidR="00D913F6" w:rsidRDefault="00D913F6" w:rsidP="00874CEE">
            <w:r>
              <w:t>Italic</w:t>
            </w:r>
          </w:p>
        </w:tc>
        <w:tc>
          <w:tcPr>
            <w:tcW w:w="3888" w:type="dxa"/>
          </w:tcPr>
          <w:p w14:paraId="0577C484" w14:textId="740A6CF5" w:rsidR="00D913F6" w:rsidRDefault="00D913F6" w:rsidP="00227F27">
            <w:r>
              <w:t>Italic text</w:t>
            </w:r>
          </w:p>
        </w:tc>
        <w:tc>
          <w:tcPr>
            <w:tcW w:w="1861" w:type="dxa"/>
          </w:tcPr>
          <w:p w14:paraId="5EBAB725" w14:textId="472B637E" w:rsidR="00D913F6" w:rsidRDefault="00D913F6" w:rsidP="00B74C86">
            <w:r>
              <w:t>Ctrl+</w:t>
            </w:r>
            <w:r w:rsidRPr="0057539A">
              <w:rPr>
                <w:rStyle w:val="Bold"/>
              </w:rPr>
              <w:t>I</w:t>
            </w:r>
          </w:p>
        </w:tc>
        <w:tc>
          <w:tcPr>
            <w:tcW w:w="1739" w:type="dxa"/>
          </w:tcPr>
          <w:p w14:paraId="3FFA331D" w14:textId="73B005EC" w:rsidR="00D913F6" w:rsidRDefault="00BB243B" w:rsidP="00BB243B">
            <w:r w:rsidRPr="00DF48ED">
              <w:rPr>
                <w:rStyle w:val="Code"/>
                <w:rFonts w:ascii="MS Mincho" w:eastAsia="MS Mincho" w:hAnsi="MS Mincho" w:cs="MS Mincho"/>
              </w:rPr>
              <w:t>⌘</w:t>
            </w:r>
            <w:r>
              <w:t>+</w:t>
            </w:r>
            <w:r w:rsidRPr="00BB243B">
              <w:rPr>
                <w:rStyle w:val="Bold"/>
              </w:rPr>
              <w:t>I</w:t>
            </w:r>
          </w:p>
        </w:tc>
      </w:tr>
      <w:tr w:rsidR="00D913F6" w:rsidRPr="001200AB" w14:paraId="7874BACF" w14:textId="7C87B8C5" w:rsidTr="00D913F6">
        <w:tc>
          <w:tcPr>
            <w:tcW w:w="1872" w:type="dxa"/>
          </w:tcPr>
          <w:p w14:paraId="5DD67438" w14:textId="293A4ACD" w:rsidR="00D913F6" w:rsidRDefault="00D913F6" w:rsidP="00471740">
            <w:r>
              <w:t>Smallcap</w:t>
            </w:r>
            <w:r w:rsidR="00EA2283">
              <w:t>s</w:t>
            </w:r>
          </w:p>
        </w:tc>
        <w:tc>
          <w:tcPr>
            <w:tcW w:w="3888" w:type="dxa"/>
          </w:tcPr>
          <w:p w14:paraId="07356D20" w14:textId="3BB5E221" w:rsidR="00D913F6" w:rsidRDefault="00D913F6" w:rsidP="00227F27">
            <w:r>
              <w:t>Small-capped text</w:t>
            </w:r>
          </w:p>
        </w:tc>
        <w:tc>
          <w:tcPr>
            <w:tcW w:w="1861" w:type="dxa"/>
          </w:tcPr>
          <w:p w14:paraId="27A823DE" w14:textId="27FB75E3" w:rsidR="00D913F6" w:rsidRPr="005C46FD" w:rsidRDefault="00D913F6" w:rsidP="00874CEE">
            <w:r>
              <w:t>Ctrl+Shift+</w:t>
            </w:r>
            <w:r w:rsidRPr="0057539A">
              <w:rPr>
                <w:rStyle w:val="Bold"/>
              </w:rPr>
              <w:t>K</w:t>
            </w:r>
          </w:p>
        </w:tc>
        <w:tc>
          <w:tcPr>
            <w:tcW w:w="1739" w:type="dxa"/>
          </w:tcPr>
          <w:p w14:paraId="7DC86A94" w14:textId="5D8A38D5" w:rsidR="00D913F6" w:rsidRDefault="00BB243B" w:rsidP="00874CEE">
            <w:r w:rsidRPr="00DF48ED">
              <w:rPr>
                <w:rStyle w:val="Code"/>
                <w:rFonts w:ascii="MS Mincho" w:eastAsia="MS Mincho" w:hAnsi="MS Mincho" w:cs="MS Mincho"/>
              </w:rPr>
              <w:t>⌘</w:t>
            </w:r>
            <w:r>
              <w:t>+</w:t>
            </w:r>
            <w:r>
              <w:t>Shift+</w:t>
            </w:r>
            <w:r w:rsidRPr="00BB243B">
              <w:rPr>
                <w:rStyle w:val="Bold"/>
              </w:rPr>
              <w:t>K</w:t>
            </w:r>
          </w:p>
        </w:tc>
      </w:tr>
    </w:tbl>
    <w:p w14:paraId="7E87760D" w14:textId="28921CA3" w:rsidR="00DC1F2B" w:rsidRPr="00395D95" w:rsidRDefault="00DC1F2B" w:rsidP="00DC1F2B">
      <w:pPr>
        <w:pStyle w:val="Heading1"/>
        <w:rPr>
          <w:vanish/>
        </w:rPr>
      </w:pPr>
      <w:r w:rsidRPr="00395D95">
        <w:rPr>
          <w:vanish/>
        </w:rPr>
        <w:t>Scripts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5227"/>
        <w:gridCol w:w="2333"/>
      </w:tblGrid>
      <w:tr w:rsidR="005B4BA3" w:rsidRPr="00395D95" w14:paraId="352F73B9" w14:textId="77777777" w:rsidTr="00854955">
        <w:trPr>
          <w:hidden/>
        </w:trPr>
        <w:tc>
          <w:tcPr>
            <w:tcW w:w="962" w:type="pct"/>
          </w:tcPr>
          <w:p w14:paraId="1F867B4D" w14:textId="06100FE8" w:rsidR="005B4BA3" w:rsidRPr="00395D95" w:rsidRDefault="006B7D75" w:rsidP="00854955">
            <w:pPr>
              <w:rPr>
                <w:vanish/>
              </w:rPr>
            </w:pPr>
            <w:r w:rsidRPr="00395D95">
              <w:rPr>
                <w:vanish/>
              </w:rPr>
              <w:t>UpdateDocFields</w:t>
            </w:r>
          </w:p>
        </w:tc>
        <w:tc>
          <w:tcPr>
            <w:tcW w:w="2792" w:type="pct"/>
          </w:tcPr>
          <w:p w14:paraId="0534FA77" w14:textId="1D349A4C" w:rsidR="005B4BA3" w:rsidRPr="00395D95" w:rsidRDefault="00AB7D01" w:rsidP="006B7D75">
            <w:pPr>
              <w:rPr>
                <w:vanish/>
              </w:rPr>
            </w:pPr>
            <w:r w:rsidRPr="00395D95">
              <w:rPr>
                <w:vanish/>
              </w:rPr>
              <w:t xml:space="preserve">Update </w:t>
            </w:r>
            <w:r w:rsidR="006B7D75" w:rsidRPr="00395D95">
              <w:rPr>
                <w:vanish/>
              </w:rPr>
              <w:t>all fields in the document; all Document Properties in the document are reviewed</w:t>
            </w:r>
          </w:p>
        </w:tc>
        <w:tc>
          <w:tcPr>
            <w:tcW w:w="1246" w:type="pct"/>
          </w:tcPr>
          <w:p w14:paraId="5C795144" w14:textId="5D581438" w:rsidR="005B4BA3" w:rsidRPr="00395D95" w:rsidRDefault="001C657F" w:rsidP="00854955">
            <w:pPr>
              <w:rPr>
                <w:vanish/>
              </w:rPr>
            </w:pPr>
            <w:r w:rsidRPr="00395D95">
              <w:rPr>
                <w:vanish/>
              </w:rPr>
              <w:t>Shift+</w:t>
            </w:r>
            <w:r w:rsidR="009C78AF" w:rsidRPr="00395D95">
              <w:rPr>
                <w:rStyle w:val="Bold"/>
                <w:vanish/>
              </w:rPr>
              <w:t>F9</w:t>
            </w:r>
          </w:p>
        </w:tc>
      </w:tr>
    </w:tbl>
    <w:p w14:paraId="543FE76E" w14:textId="36DEB54D" w:rsidR="00D517B6" w:rsidRPr="008935F5" w:rsidRDefault="00D517B6" w:rsidP="008935F5"/>
    <w:sectPr w:rsidR="00D517B6" w:rsidRPr="008935F5" w:rsidSect="00D517B6">
      <w:footerReference w:type="default" r:id="rId8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EAF71" w14:textId="77777777" w:rsidR="00AE173B" w:rsidRDefault="00AE173B" w:rsidP="008935F5">
      <w:pPr>
        <w:spacing w:line="240" w:lineRule="auto"/>
      </w:pPr>
      <w:r>
        <w:separator/>
      </w:r>
    </w:p>
  </w:endnote>
  <w:endnote w:type="continuationSeparator" w:id="0">
    <w:p w14:paraId="3B655016" w14:textId="77777777" w:rsidR="00AE173B" w:rsidRDefault="00AE173B" w:rsidP="008935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rimson">
    <w:charset w:val="00"/>
    <w:family w:val="auto"/>
    <w:pitch w:val="variable"/>
    <w:sig w:usb0="E00002EF" w:usb1="0000006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4ACD6" w14:textId="21C8A8FD" w:rsidR="008935F5" w:rsidRDefault="005749F3">
    <w:pPr>
      <w:pStyle w:val="Footer"/>
    </w:pPr>
    <w:fldSimple w:instr=" FILENAME  \* MERGEFORMAT ">
      <w:r w:rsidR="00130D9F">
        <w:rPr>
          <w:noProof/>
        </w:rPr>
        <w:t>BookGenesis-Manuscript Styles.docx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5C2AF" w14:textId="77777777" w:rsidR="00AE173B" w:rsidRDefault="00AE173B" w:rsidP="008935F5">
      <w:pPr>
        <w:spacing w:line="240" w:lineRule="auto"/>
      </w:pPr>
      <w:r>
        <w:separator/>
      </w:r>
    </w:p>
  </w:footnote>
  <w:footnote w:type="continuationSeparator" w:id="0">
    <w:p w14:paraId="670AD994" w14:textId="77777777" w:rsidR="00AE173B" w:rsidRDefault="00AE173B" w:rsidP="008935F5">
      <w:pPr>
        <w:spacing w:line="240" w:lineRule="auto"/>
      </w:pPr>
      <w:r>
        <w:continuationSeparator/>
      </w:r>
    </w:p>
  </w:footnote>
  <w:footnote w:id="1">
    <w:p w14:paraId="67E4FCDE" w14:textId="72C5299F" w:rsidR="00B74C86" w:rsidRPr="00B74C86" w:rsidRDefault="00B74C86" w:rsidP="00B74C86">
      <w:pPr>
        <w:pStyle w:val="FootnoteText"/>
      </w:pPr>
      <w:r>
        <w:rPr>
          <w:rStyle w:val="FootnoteReference"/>
        </w:rPr>
        <w:footnoteRef/>
      </w:r>
      <w:r>
        <w:t xml:space="preserve"> MacOS keys: </w:t>
      </w:r>
      <w:r w:rsidRPr="00B74C86">
        <w:rPr>
          <w:rFonts w:ascii="MS Mincho" w:eastAsia="MS Mincho" w:hAnsi="MS Mincho" w:cs="MS Mincho"/>
        </w:rPr>
        <w:t>⌘</w:t>
      </w:r>
      <w:r w:rsidRPr="00B74C86">
        <w:t>=Command</w:t>
      </w:r>
      <w:r>
        <w:t>, Alt=Option, Ctrl=Control</w:t>
      </w:r>
    </w:p>
  </w:footnote>
  <w:footnote w:id="2">
    <w:p w14:paraId="11CDCF30" w14:textId="008AD100" w:rsidR="00B74C86" w:rsidRPr="00CC3485" w:rsidRDefault="00B74C86">
      <w:pPr>
        <w:pStyle w:val="FootnoteText"/>
      </w:pPr>
      <w:r>
        <w:rPr>
          <w:rStyle w:val="FootnoteReference"/>
        </w:rPr>
        <w:footnoteRef/>
      </w:r>
      <w:r>
        <w:t xml:space="preserve"> The “Head 1, 2, 3” styles are </w:t>
      </w:r>
      <w:r>
        <w:rPr>
          <w:rStyle w:val="Italic"/>
        </w:rPr>
        <w:t>not</w:t>
      </w:r>
      <w:r>
        <w:t xml:space="preserve"> Word’s built-in “Heading 1, 2, 3” styles, but replace them for use in book editing.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F3C2D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EECDC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B3CF6D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549A22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6F047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03628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1AC77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18EC00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7C2E1E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861FF0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0">
    <w:nsid w:val="FFFFFF89"/>
    <w:multiLevelType w:val="singleLevel"/>
    <w:tmpl w:val="A7EEFADC"/>
    <w:lvl w:ilvl="0">
      <w:start w:val="1"/>
      <w:numFmt w:val="bullet"/>
      <w:pStyle w:val="ListBullet"/>
      <w:lvlText w:val="o"/>
      <w:lvlJc w:val="left"/>
      <w:pPr>
        <w:ind w:left="720" w:hanging="360"/>
      </w:pPr>
      <w:rPr>
        <w:rFonts w:ascii="Courier New" w:hAnsi="Courier New" w:hint="default"/>
      </w:rPr>
    </w:lvl>
  </w:abstractNum>
  <w:abstractNum w:abstractNumId="11">
    <w:nsid w:val="73A13F3E"/>
    <w:multiLevelType w:val="hybridMultilevel"/>
    <w:tmpl w:val="FAD424D2"/>
    <w:lvl w:ilvl="0" w:tplc="D08C3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B27F83"/>
    <w:multiLevelType w:val="hybridMultilevel"/>
    <w:tmpl w:val="38FC9CE2"/>
    <w:lvl w:ilvl="0" w:tplc="36EEB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00"/>
  <w:activeWritingStyle w:appName="MSWord" w:lang="en-US" w:vendorID="64" w:dllVersion="131078" w:nlCheck="1" w:checkStyle="0"/>
  <w:attachedTemplate r:id="rId1"/>
  <w:linkStyl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B9"/>
    <w:rsid w:val="0002232E"/>
    <w:rsid w:val="000366FA"/>
    <w:rsid w:val="00057044"/>
    <w:rsid w:val="000612B7"/>
    <w:rsid w:val="00083BE6"/>
    <w:rsid w:val="000C2243"/>
    <w:rsid w:val="000C2C69"/>
    <w:rsid w:val="000D7B03"/>
    <w:rsid w:val="000E7800"/>
    <w:rsid w:val="000F285C"/>
    <w:rsid w:val="0010761F"/>
    <w:rsid w:val="001200AB"/>
    <w:rsid w:val="00130D9F"/>
    <w:rsid w:val="001502AE"/>
    <w:rsid w:val="00153582"/>
    <w:rsid w:val="001755D2"/>
    <w:rsid w:val="00177174"/>
    <w:rsid w:val="00187D34"/>
    <w:rsid w:val="001B371B"/>
    <w:rsid w:val="001C59DF"/>
    <w:rsid w:val="001C657F"/>
    <w:rsid w:val="001C740D"/>
    <w:rsid w:val="001D764E"/>
    <w:rsid w:val="001E46B5"/>
    <w:rsid w:val="001F7804"/>
    <w:rsid w:val="0020070B"/>
    <w:rsid w:val="00202794"/>
    <w:rsid w:val="00226395"/>
    <w:rsid w:val="00227F27"/>
    <w:rsid w:val="0023491E"/>
    <w:rsid w:val="00243190"/>
    <w:rsid w:val="002458F1"/>
    <w:rsid w:val="00246F74"/>
    <w:rsid w:val="00247F2C"/>
    <w:rsid w:val="00266304"/>
    <w:rsid w:val="002866A6"/>
    <w:rsid w:val="0029098F"/>
    <w:rsid w:val="0029252B"/>
    <w:rsid w:val="00297883"/>
    <w:rsid w:val="002B573F"/>
    <w:rsid w:val="002B6926"/>
    <w:rsid w:val="002C2603"/>
    <w:rsid w:val="002C3A28"/>
    <w:rsid w:val="002D39FF"/>
    <w:rsid w:val="002F39A3"/>
    <w:rsid w:val="002F4A5C"/>
    <w:rsid w:val="002F4F6C"/>
    <w:rsid w:val="002F5793"/>
    <w:rsid w:val="00302B87"/>
    <w:rsid w:val="00321DA5"/>
    <w:rsid w:val="0033124D"/>
    <w:rsid w:val="00333151"/>
    <w:rsid w:val="003357D1"/>
    <w:rsid w:val="00350C4B"/>
    <w:rsid w:val="00361C02"/>
    <w:rsid w:val="00386948"/>
    <w:rsid w:val="00395D95"/>
    <w:rsid w:val="003B642B"/>
    <w:rsid w:val="003D7121"/>
    <w:rsid w:val="00407660"/>
    <w:rsid w:val="004144E3"/>
    <w:rsid w:val="00433183"/>
    <w:rsid w:val="00433954"/>
    <w:rsid w:val="00437E5A"/>
    <w:rsid w:val="00455BE1"/>
    <w:rsid w:val="00471740"/>
    <w:rsid w:val="004B04BE"/>
    <w:rsid w:val="004B05EC"/>
    <w:rsid w:val="004E14C5"/>
    <w:rsid w:val="004F1998"/>
    <w:rsid w:val="005335E8"/>
    <w:rsid w:val="005640E0"/>
    <w:rsid w:val="005658E8"/>
    <w:rsid w:val="005749F3"/>
    <w:rsid w:val="0057539A"/>
    <w:rsid w:val="005910D2"/>
    <w:rsid w:val="005B4BA3"/>
    <w:rsid w:val="005C46FD"/>
    <w:rsid w:val="005E6A08"/>
    <w:rsid w:val="005F64DE"/>
    <w:rsid w:val="005F7FB4"/>
    <w:rsid w:val="00605257"/>
    <w:rsid w:val="006234CD"/>
    <w:rsid w:val="00635D0D"/>
    <w:rsid w:val="006420AF"/>
    <w:rsid w:val="0066085A"/>
    <w:rsid w:val="006813CC"/>
    <w:rsid w:val="006814ED"/>
    <w:rsid w:val="006B7D75"/>
    <w:rsid w:val="006D06DE"/>
    <w:rsid w:val="006F2B3A"/>
    <w:rsid w:val="006F6834"/>
    <w:rsid w:val="00714F4D"/>
    <w:rsid w:val="00717253"/>
    <w:rsid w:val="0072292E"/>
    <w:rsid w:val="00726BCF"/>
    <w:rsid w:val="00730B5E"/>
    <w:rsid w:val="007564DD"/>
    <w:rsid w:val="00756D8B"/>
    <w:rsid w:val="007841FF"/>
    <w:rsid w:val="007965F7"/>
    <w:rsid w:val="007B7D63"/>
    <w:rsid w:val="007C0760"/>
    <w:rsid w:val="007C4DCB"/>
    <w:rsid w:val="007D3560"/>
    <w:rsid w:val="007E74B9"/>
    <w:rsid w:val="00891101"/>
    <w:rsid w:val="008935F5"/>
    <w:rsid w:val="008A175B"/>
    <w:rsid w:val="008F44D0"/>
    <w:rsid w:val="008F7203"/>
    <w:rsid w:val="008F7F98"/>
    <w:rsid w:val="0091005E"/>
    <w:rsid w:val="0096567C"/>
    <w:rsid w:val="009A347F"/>
    <w:rsid w:val="009C78AF"/>
    <w:rsid w:val="009E12DC"/>
    <w:rsid w:val="00A45429"/>
    <w:rsid w:val="00A644EC"/>
    <w:rsid w:val="00A760EE"/>
    <w:rsid w:val="00A81529"/>
    <w:rsid w:val="00AB7D01"/>
    <w:rsid w:val="00AD702B"/>
    <w:rsid w:val="00AE173B"/>
    <w:rsid w:val="00AE55AA"/>
    <w:rsid w:val="00AF767A"/>
    <w:rsid w:val="00B04503"/>
    <w:rsid w:val="00B077AF"/>
    <w:rsid w:val="00B25773"/>
    <w:rsid w:val="00B52009"/>
    <w:rsid w:val="00B74C86"/>
    <w:rsid w:val="00B82D7F"/>
    <w:rsid w:val="00BB243B"/>
    <w:rsid w:val="00BB3E3B"/>
    <w:rsid w:val="00BC4216"/>
    <w:rsid w:val="00BD03A6"/>
    <w:rsid w:val="00C3201F"/>
    <w:rsid w:val="00C46735"/>
    <w:rsid w:val="00C73A6D"/>
    <w:rsid w:val="00CC3485"/>
    <w:rsid w:val="00D03527"/>
    <w:rsid w:val="00D04061"/>
    <w:rsid w:val="00D212E7"/>
    <w:rsid w:val="00D23651"/>
    <w:rsid w:val="00D241CC"/>
    <w:rsid w:val="00D258B9"/>
    <w:rsid w:val="00D517B6"/>
    <w:rsid w:val="00D90936"/>
    <w:rsid w:val="00D913F6"/>
    <w:rsid w:val="00DC1F2B"/>
    <w:rsid w:val="00E40B95"/>
    <w:rsid w:val="00E4465B"/>
    <w:rsid w:val="00E8257F"/>
    <w:rsid w:val="00E867E3"/>
    <w:rsid w:val="00E94D88"/>
    <w:rsid w:val="00EA2283"/>
    <w:rsid w:val="00EB1E0F"/>
    <w:rsid w:val="00EE0A17"/>
    <w:rsid w:val="00EE44F6"/>
    <w:rsid w:val="00F06754"/>
    <w:rsid w:val="00F24427"/>
    <w:rsid w:val="00F263D5"/>
    <w:rsid w:val="00F76CCD"/>
    <w:rsid w:val="00FA56E8"/>
    <w:rsid w:val="00FB1FAC"/>
    <w:rsid w:val="00FC0F78"/>
    <w:rsid w:val="00FC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53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74C86"/>
    <w:pPr>
      <w:spacing w:line="320" w:lineRule="exact"/>
    </w:pPr>
    <w:rPr>
      <w:rFonts w:eastAsiaTheme="minorEastAsia" w:cs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C86"/>
    <w:pPr>
      <w:keepNext/>
      <w:keepLines/>
      <w:spacing w:before="440" w:after="200" w:line="640" w:lineRule="exact"/>
      <w:jc w:val="center"/>
      <w:outlineLvl w:val="0"/>
    </w:pPr>
    <w:rPr>
      <w:rFonts w:asciiTheme="majorHAnsi" w:eastAsiaTheme="majorEastAsia" w:hAnsiTheme="majorHAnsi" w:cstheme="majorBidi"/>
      <w:sz w:val="4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C86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C86"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C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C8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C8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C8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C8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C8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  <w:rsid w:val="00B74C8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74C86"/>
  </w:style>
  <w:style w:type="paragraph" w:styleId="BodyText">
    <w:name w:val="Body Text"/>
    <w:basedOn w:val="Normal"/>
    <w:link w:val="BodyTextChar"/>
    <w:uiPriority w:val="99"/>
    <w:unhideWhenUsed/>
    <w:rsid w:val="00B74C86"/>
    <w:pPr>
      <w:ind w:firstLine="360"/>
    </w:pPr>
  </w:style>
  <w:style w:type="character" w:customStyle="1" w:styleId="BodyTextChar">
    <w:name w:val="Body Text Char"/>
    <w:basedOn w:val="DefaultParagraphFont"/>
    <w:link w:val="BodyText"/>
    <w:uiPriority w:val="99"/>
    <w:rsid w:val="00B74C86"/>
    <w:rPr>
      <w:rFonts w:eastAsiaTheme="minorEastAsia" w:cs="Cambria"/>
    </w:rPr>
  </w:style>
  <w:style w:type="character" w:customStyle="1" w:styleId="Heading2Char">
    <w:name w:val="Heading 2 Char"/>
    <w:basedOn w:val="DefaultParagraphFont"/>
    <w:link w:val="Heading2"/>
    <w:uiPriority w:val="9"/>
    <w:rsid w:val="00B74C86"/>
    <w:rPr>
      <w:rFonts w:asciiTheme="majorHAnsi" w:eastAsiaTheme="majorEastAsia" w:hAnsiTheme="majorHAnsi" w:cstheme="majorBidi"/>
      <w:sz w:val="32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74C86"/>
    <w:rPr>
      <w:rFonts w:asciiTheme="majorHAnsi" w:eastAsiaTheme="majorEastAsia" w:hAnsiTheme="majorHAnsi" w:cstheme="majorBidi"/>
      <w:sz w:val="40"/>
      <w:szCs w:val="48"/>
    </w:rPr>
  </w:style>
  <w:style w:type="paragraph" w:styleId="List">
    <w:name w:val="List"/>
    <w:basedOn w:val="Normal"/>
    <w:uiPriority w:val="99"/>
    <w:unhideWhenUsed/>
    <w:rsid w:val="00B74C86"/>
    <w:pPr>
      <w:spacing w:before="160" w:after="160"/>
      <w:ind w:left="360" w:hanging="360"/>
      <w:contextualSpacing/>
    </w:pPr>
  </w:style>
  <w:style w:type="paragraph" w:customStyle="1" w:styleId="Extract">
    <w:name w:val="Extract"/>
    <w:basedOn w:val="BodyText"/>
    <w:qFormat/>
    <w:rsid w:val="00266304"/>
    <w:pPr>
      <w:ind w:left="317"/>
    </w:pPr>
  </w:style>
  <w:style w:type="character" w:customStyle="1" w:styleId="Bold">
    <w:name w:val="Bold"/>
    <w:basedOn w:val="DefaultParagraphFont"/>
    <w:uiPriority w:val="1"/>
    <w:qFormat/>
    <w:rsid w:val="00B74C86"/>
    <w:rPr>
      <w:rFonts w:asciiTheme="majorHAnsi" w:hAnsiTheme="majorHAnsi"/>
      <w:b/>
      <w:u w:val="none"/>
    </w:rPr>
  </w:style>
  <w:style w:type="paragraph" w:customStyle="1" w:styleId="ChartText">
    <w:name w:val="Chart Text"/>
    <w:basedOn w:val="Normal"/>
    <w:qFormat/>
    <w:rsid w:val="00D258B9"/>
    <w:pPr>
      <w:spacing w:before="80"/>
    </w:pPr>
  </w:style>
  <w:style w:type="character" w:customStyle="1" w:styleId="Code">
    <w:name w:val="Code"/>
    <w:basedOn w:val="DefaultParagraphFont"/>
    <w:uiPriority w:val="1"/>
    <w:qFormat/>
    <w:rsid w:val="00B74C86"/>
    <w:rPr>
      <w:rFonts w:ascii="Consolas" w:hAnsi="Consolas"/>
      <w:sz w:val="20"/>
      <w:u w:val="none"/>
    </w:rPr>
  </w:style>
  <w:style w:type="paragraph" w:customStyle="1" w:styleId="Head1">
    <w:name w:val="Head 1"/>
    <w:basedOn w:val="Heading1"/>
    <w:next w:val="BodyAfterHead"/>
    <w:qFormat/>
    <w:rsid w:val="00B74C86"/>
    <w:pPr>
      <w:outlineLvl w:val="1"/>
    </w:pPr>
  </w:style>
  <w:style w:type="character" w:customStyle="1" w:styleId="Heading3Char">
    <w:name w:val="Heading 3 Char"/>
    <w:basedOn w:val="DefaultParagraphFont"/>
    <w:link w:val="Heading3"/>
    <w:uiPriority w:val="9"/>
    <w:rsid w:val="00B74C86"/>
    <w:rPr>
      <w:rFonts w:asciiTheme="majorHAnsi" w:eastAsiaTheme="majorEastAsia" w:hAnsiTheme="majorHAnsi" w:cstheme="majorBidi"/>
      <w:bCs/>
      <w:i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74C86"/>
    <w:pPr>
      <w:spacing w:before="640" w:after="640" w:line="640" w:lineRule="exact"/>
      <w:contextualSpacing/>
      <w:jc w:val="center"/>
    </w:pPr>
    <w:rPr>
      <w:rFonts w:eastAsiaTheme="majorEastAsia" w:cstheme="majorBidi"/>
      <w:spacing w:val="5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4C86"/>
    <w:rPr>
      <w:rFonts w:eastAsiaTheme="majorEastAsia" w:cstheme="majorBidi"/>
      <w:spacing w:val="5"/>
      <w:kern w:val="28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74C86"/>
    <w:rPr>
      <w:color w:val="auto"/>
      <w:u w:val="none"/>
    </w:rPr>
  </w:style>
  <w:style w:type="paragraph" w:styleId="FootnoteText">
    <w:name w:val="footnote text"/>
    <w:basedOn w:val="Normal"/>
    <w:link w:val="FootnoteTextChar"/>
    <w:uiPriority w:val="99"/>
    <w:unhideWhenUsed/>
    <w:rsid w:val="00B74C86"/>
    <w:pPr>
      <w:spacing w:before="40" w:after="40" w:line="240" w:lineRule="auto"/>
      <w:ind w:left="187" w:hanging="187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74C86"/>
    <w:rPr>
      <w:rFonts w:eastAsiaTheme="minorEastAsia" w:cs="Cambria"/>
      <w:sz w:val="20"/>
      <w:szCs w:val="20"/>
    </w:rPr>
  </w:style>
  <w:style w:type="paragraph" w:customStyle="1" w:styleId="LetterSpace">
    <w:name w:val="Letter Space"/>
    <w:basedOn w:val="Normal"/>
    <w:next w:val="Normal"/>
    <w:qFormat/>
    <w:rsid w:val="00756D8B"/>
    <w:pPr>
      <w:spacing w:before="360" w:line="360" w:lineRule="exact"/>
      <w:ind w:left="360" w:firstLine="360"/>
    </w:pPr>
    <w:rPr>
      <w:rFonts w:ascii="Crimson" w:hAnsi="Crimson" w:cs="Times New Roman"/>
      <w:i/>
    </w:rPr>
  </w:style>
  <w:style w:type="paragraph" w:customStyle="1" w:styleId="FrontTitle">
    <w:name w:val="Front Title"/>
    <w:basedOn w:val="Heading1"/>
    <w:rsid w:val="002F5793"/>
    <w:pPr>
      <w:spacing w:after="480"/>
    </w:pPr>
  </w:style>
  <w:style w:type="paragraph" w:customStyle="1" w:styleId="Copyright">
    <w:name w:val="Copyright"/>
    <w:basedOn w:val="Normal"/>
    <w:rsid w:val="00B74C86"/>
    <w:pPr>
      <w:widowControl w:val="0"/>
      <w:autoSpaceDE w:val="0"/>
      <w:autoSpaceDN w:val="0"/>
      <w:adjustRightInd w:val="0"/>
      <w:spacing w:before="320" w:after="320"/>
    </w:pPr>
    <w:rPr>
      <w:rFonts w:cs="Helvetica"/>
    </w:rPr>
  </w:style>
  <w:style w:type="paragraph" w:customStyle="1" w:styleId="Dedication">
    <w:name w:val="Dedication"/>
    <w:basedOn w:val="Normal"/>
    <w:rsid w:val="00B74C86"/>
    <w:pPr>
      <w:spacing w:before="480" w:after="480"/>
      <w:jc w:val="center"/>
    </w:pPr>
    <w:rPr>
      <w:i/>
      <w:iCs/>
      <w:sz w:val="32"/>
      <w:szCs w:val="32"/>
    </w:rPr>
  </w:style>
  <w:style w:type="paragraph" w:customStyle="1" w:styleId="Subheading">
    <w:name w:val="Subheading"/>
    <w:basedOn w:val="Normal"/>
    <w:rsid w:val="00B74C86"/>
    <w:pPr>
      <w:keepNext/>
      <w:widowControl w:val="0"/>
      <w:autoSpaceDE w:val="0"/>
      <w:autoSpaceDN w:val="0"/>
      <w:adjustRightInd w:val="0"/>
    </w:pPr>
    <w:rPr>
      <w:rFonts w:cs="Helvetica"/>
      <w:i/>
      <w:iCs/>
    </w:rPr>
  </w:style>
  <w:style w:type="paragraph" w:customStyle="1" w:styleId="Poetry">
    <w:name w:val="Poetry"/>
    <w:basedOn w:val="Normal"/>
    <w:rsid w:val="00B74C86"/>
    <w:pPr>
      <w:keepLines/>
      <w:spacing w:before="240" w:after="240"/>
    </w:pPr>
    <w:rPr>
      <w:rFonts w:cs="Helvetica"/>
    </w:rPr>
  </w:style>
  <w:style w:type="paragraph" w:customStyle="1" w:styleId="PartTitle">
    <w:name w:val="Part Title"/>
    <w:basedOn w:val="Normal"/>
    <w:rsid w:val="00B74C86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sz w:val="72"/>
      <w:szCs w:val="72"/>
    </w:rPr>
  </w:style>
  <w:style w:type="paragraph" w:customStyle="1" w:styleId="PoemTitle">
    <w:name w:val="Poem Title"/>
    <w:basedOn w:val="Heading2"/>
    <w:rsid w:val="00B74C86"/>
    <w:pPr>
      <w:pageBreakBefore/>
      <w:spacing w:before="4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74C86"/>
    <w:pPr>
      <w:numPr>
        <w:ilvl w:val="1"/>
      </w:numPr>
      <w:spacing w:after="640" w:line="640" w:lineRule="exact"/>
      <w:jc w:val="center"/>
    </w:pPr>
    <w:rPr>
      <w:rFonts w:eastAsiaTheme="majorEastAsia" w:cstheme="majorBidi"/>
      <w:i/>
      <w:iCs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B74C86"/>
    <w:rPr>
      <w:rFonts w:eastAsiaTheme="majorEastAsia" w:cstheme="majorBidi"/>
      <w:i/>
      <w:iCs/>
      <w:spacing w:val="15"/>
      <w:sz w:val="40"/>
      <w:szCs w:val="40"/>
    </w:rPr>
  </w:style>
  <w:style w:type="paragraph" w:customStyle="1" w:styleId="Publisher">
    <w:name w:val="Publisher"/>
    <w:basedOn w:val="Copyright"/>
    <w:rsid w:val="00B74C86"/>
    <w:pPr>
      <w:spacing w:before="1440"/>
      <w:jc w:val="center"/>
    </w:pPr>
  </w:style>
  <w:style w:type="paragraph" w:customStyle="1" w:styleId="Author">
    <w:name w:val="Author"/>
    <w:basedOn w:val="Normal"/>
    <w:rsid w:val="00B74C86"/>
    <w:pPr>
      <w:spacing w:before="640" w:line="640" w:lineRule="exact"/>
      <w:jc w:val="center"/>
    </w:pPr>
    <w:rPr>
      <w:sz w:val="48"/>
      <w:szCs w:val="48"/>
    </w:rPr>
  </w:style>
  <w:style w:type="paragraph" w:customStyle="1" w:styleId="ChapterTitle">
    <w:name w:val="Chapter Title"/>
    <w:basedOn w:val="Heading1"/>
    <w:next w:val="BodyFirst"/>
    <w:rsid w:val="00B74C86"/>
    <w:pPr>
      <w:pageBreakBefore/>
      <w:spacing w:before="640" w:after="1280" w:line="960" w:lineRule="exact"/>
    </w:pPr>
    <w:rPr>
      <w:rFonts w:cs="Crimson"/>
      <w:sz w:val="60"/>
      <w:szCs w:val="56"/>
    </w:rPr>
  </w:style>
  <w:style w:type="paragraph" w:customStyle="1" w:styleId="TOCTitle">
    <w:name w:val="TOC Title"/>
    <w:basedOn w:val="Normal"/>
    <w:next w:val="TOC1"/>
    <w:rsid w:val="00B74C86"/>
    <w:pPr>
      <w:keepNext/>
      <w:keepLines/>
      <w:pageBreakBefore/>
      <w:spacing w:before="640" w:after="640" w:line="640" w:lineRule="exact"/>
      <w:jc w:val="center"/>
      <w:outlineLvl w:val="8"/>
    </w:pPr>
    <w:rPr>
      <w:rFonts w:asciiTheme="majorHAnsi" w:eastAsiaTheme="majorEastAsia" w:hAnsiTheme="majorHAnsi" w:cs="Calibri"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74C86"/>
    <w:pPr>
      <w:tabs>
        <w:tab w:val="right" w:leader="dot" w:pos="8640"/>
      </w:tabs>
      <w:spacing w:before="40" w:line="280" w:lineRule="exact"/>
    </w:pPr>
    <w:rPr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74C86"/>
    <w:pPr>
      <w:tabs>
        <w:tab w:val="right" w:leader="dot" w:pos="9360"/>
      </w:tabs>
      <w:ind w:left="245"/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B74C86"/>
    <w:pPr>
      <w:spacing w:before="24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B74C86"/>
    <w:rPr>
      <w:rFonts w:eastAsiaTheme="minorEastAsia" w:cs="Cambria"/>
    </w:rPr>
  </w:style>
  <w:style w:type="character" w:customStyle="1" w:styleId="HyperlinkItalic">
    <w:name w:val="Hyperlink Italic"/>
    <w:basedOn w:val="Hyperlink"/>
    <w:uiPriority w:val="1"/>
    <w:qFormat/>
    <w:rsid w:val="00B74C86"/>
    <w:rPr>
      <w:i/>
      <w:iCs/>
      <w:color w:val="auto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B74C86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74C86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B74C86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B74C86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B74C86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B74C86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B74C86"/>
    <w:pPr>
      <w:ind w:left="1920"/>
    </w:pPr>
  </w:style>
  <w:style w:type="paragraph" w:customStyle="1" w:styleId="Epigraph">
    <w:name w:val="Epigraph"/>
    <w:basedOn w:val="Normal"/>
    <w:rsid w:val="00B74C86"/>
    <w:pPr>
      <w:spacing w:after="120"/>
      <w:ind w:left="2160" w:right="2160"/>
    </w:pPr>
  </w:style>
  <w:style w:type="character" w:customStyle="1" w:styleId="ChapterNumber">
    <w:name w:val="Chapter Number"/>
    <w:basedOn w:val="DefaultParagraphFont"/>
    <w:uiPriority w:val="1"/>
    <w:qFormat/>
    <w:rsid w:val="00B74C86"/>
    <w:rPr>
      <w:sz w:val="96"/>
      <w:u w:val="none"/>
    </w:rPr>
  </w:style>
  <w:style w:type="character" w:styleId="FootnoteReference">
    <w:name w:val="footnote reference"/>
    <w:basedOn w:val="DefaultParagraphFont"/>
    <w:uiPriority w:val="99"/>
    <w:unhideWhenUsed/>
    <w:rsid w:val="00B74C86"/>
    <w:rPr>
      <w:u w:val="no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B74C86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B74C86"/>
    <w:rPr>
      <w:rFonts w:eastAsiaTheme="minorEastAsia" w:cs="Cambria"/>
    </w:rPr>
  </w:style>
  <w:style w:type="character" w:styleId="EndnoteReference">
    <w:name w:val="endnote reference"/>
    <w:basedOn w:val="DefaultParagraphFont"/>
    <w:uiPriority w:val="99"/>
    <w:unhideWhenUsed/>
    <w:rsid w:val="00B74C86"/>
    <w:rPr>
      <w:u w:val="none"/>
      <w:vertAlign w:val="superscript"/>
    </w:rPr>
  </w:style>
  <w:style w:type="paragraph" w:customStyle="1" w:styleId="FrontBackTitle">
    <w:name w:val="Front Back Title"/>
    <w:basedOn w:val="ChapterTitle"/>
    <w:next w:val="BodyFirst"/>
    <w:rsid w:val="00B74C86"/>
    <w:pPr>
      <w:spacing w:after="640" w:line="640" w:lineRule="exact"/>
    </w:pPr>
    <w:rPr>
      <w:rFonts w:ascii="Calibri" w:hAnsi="Calibri"/>
      <w:sz w:val="48"/>
    </w:rPr>
  </w:style>
  <w:style w:type="paragraph" w:customStyle="1" w:styleId="EndnoteHead">
    <w:name w:val="Endnote Head"/>
    <w:basedOn w:val="Heading2"/>
    <w:rsid w:val="00B74C86"/>
  </w:style>
  <w:style w:type="table" w:styleId="TableGrid">
    <w:name w:val="Table Grid"/>
    <w:basedOn w:val="TableNormal"/>
    <w:uiPriority w:val="59"/>
    <w:rsid w:val="00B74C86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4C8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C86"/>
    <w:rPr>
      <w:rFonts w:eastAsiaTheme="minorEastAsia" w:cs="Cambria"/>
    </w:rPr>
  </w:style>
  <w:style w:type="paragraph" w:styleId="Footer">
    <w:name w:val="footer"/>
    <w:basedOn w:val="Normal"/>
    <w:link w:val="FooterChar"/>
    <w:uiPriority w:val="99"/>
    <w:unhideWhenUsed/>
    <w:rsid w:val="00B74C86"/>
    <w:pPr>
      <w:tabs>
        <w:tab w:val="center" w:pos="4320"/>
        <w:tab w:val="right" w:pos="8640"/>
      </w:tabs>
      <w:spacing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74C86"/>
    <w:rPr>
      <w:rFonts w:eastAsiaTheme="minorEastAsia" w:cs="Cambria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74C86"/>
    <w:rPr>
      <w:sz w:val="18"/>
      <w:szCs w:val="18"/>
      <w:u w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4C8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4C86"/>
    <w:rPr>
      <w:rFonts w:eastAsiaTheme="minorEastAsia" w:cs="Cambr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C8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C86"/>
    <w:rPr>
      <w:rFonts w:eastAsiaTheme="minorEastAsia" w:cs="Cambr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74C8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8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86"/>
    <w:rPr>
      <w:rFonts w:ascii="Lucida Grande" w:eastAsiaTheme="minorEastAsia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4C86"/>
    <w:pPr>
      <w:spacing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4C86"/>
    <w:rPr>
      <w:rFonts w:ascii="Times New Roman" w:eastAsiaTheme="minorEastAsia" w:hAnsi="Times New Roman" w:cs="Times New Roman"/>
    </w:rPr>
  </w:style>
  <w:style w:type="paragraph" w:customStyle="1" w:styleId="CopyrightFirst">
    <w:name w:val="Copyright First"/>
    <w:basedOn w:val="Copyright"/>
    <w:next w:val="Copyright"/>
    <w:qFormat/>
    <w:rsid w:val="00B74C86"/>
    <w:pPr>
      <w:pageBreakBefore/>
      <w:outlineLvl w:val="8"/>
    </w:pPr>
  </w:style>
  <w:style w:type="paragraph" w:customStyle="1" w:styleId="BodyContinue">
    <w:name w:val="Body Continue"/>
    <w:basedOn w:val="Normal"/>
    <w:next w:val="BodyText"/>
    <w:link w:val="BodyContinueChar"/>
    <w:qFormat/>
    <w:rsid w:val="00B74C86"/>
    <w:pPr>
      <w:spacing w:before="320"/>
    </w:pPr>
  </w:style>
  <w:style w:type="character" w:customStyle="1" w:styleId="BodyContinueChar">
    <w:name w:val="Body Continue Char"/>
    <w:basedOn w:val="BodyTextChar"/>
    <w:link w:val="BodyContinue"/>
    <w:rsid w:val="00B74C86"/>
    <w:rPr>
      <w:rFonts w:eastAsiaTheme="minorEastAsia" w:cs="Cambria"/>
    </w:rPr>
  </w:style>
  <w:style w:type="paragraph" w:customStyle="1" w:styleId="BodySection">
    <w:name w:val="Body Section"/>
    <w:basedOn w:val="BodyText"/>
    <w:next w:val="BodyText"/>
    <w:link w:val="BodySectionChar"/>
    <w:qFormat/>
    <w:rsid w:val="00B74C86"/>
    <w:pPr>
      <w:spacing w:before="640"/>
    </w:pPr>
  </w:style>
  <w:style w:type="character" w:customStyle="1" w:styleId="BodySectionChar">
    <w:name w:val="Body Section Char"/>
    <w:basedOn w:val="BodyTextChar"/>
    <w:link w:val="BodySection"/>
    <w:rsid w:val="00B74C86"/>
    <w:rPr>
      <w:rFonts w:eastAsiaTheme="minorEastAsia" w:cs="Cambria"/>
    </w:rPr>
  </w:style>
  <w:style w:type="character" w:customStyle="1" w:styleId="Italic">
    <w:name w:val="Italic"/>
    <w:basedOn w:val="DefaultParagraphFont"/>
    <w:uiPriority w:val="1"/>
    <w:qFormat/>
    <w:rsid w:val="00B74C86"/>
    <w:rPr>
      <w:i/>
      <w:u w:val="none"/>
    </w:rPr>
  </w:style>
  <w:style w:type="character" w:customStyle="1" w:styleId="BoldItalic">
    <w:name w:val="Bold Italic"/>
    <w:basedOn w:val="DefaultParagraphFont"/>
    <w:uiPriority w:val="1"/>
    <w:qFormat/>
    <w:rsid w:val="00B74C86"/>
    <w:rPr>
      <w:b/>
      <w:i/>
      <w:u w:val="none"/>
    </w:rPr>
  </w:style>
  <w:style w:type="character" w:customStyle="1" w:styleId="SCap">
    <w:name w:val="SCap"/>
    <w:basedOn w:val="DefaultParagraphFont"/>
    <w:uiPriority w:val="1"/>
    <w:qFormat/>
    <w:rsid w:val="00EB1E0F"/>
    <w:rPr>
      <w:caps w:val="0"/>
      <w:smallCaps/>
    </w:rPr>
  </w:style>
  <w:style w:type="paragraph" w:customStyle="1" w:styleId="Head2">
    <w:name w:val="Head 2"/>
    <w:basedOn w:val="Heading2"/>
    <w:next w:val="BodyAfterHead"/>
    <w:qFormat/>
    <w:rsid w:val="00B74C86"/>
    <w:pPr>
      <w:outlineLvl w:val="2"/>
    </w:pPr>
  </w:style>
  <w:style w:type="paragraph" w:customStyle="1" w:styleId="Head3">
    <w:name w:val="Head 3"/>
    <w:basedOn w:val="Heading3"/>
    <w:next w:val="BodyAfterHead"/>
    <w:qFormat/>
    <w:rsid w:val="00B74C86"/>
  </w:style>
  <w:style w:type="character" w:customStyle="1" w:styleId="Heading4Char">
    <w:name w:val="Heading 4 Char"/>
    <w:basedOn w:val="DefaultParagraphFont"/>
    <w:link w:val="Heading4"/>
    <w:uiPriority w:val="9"/>
    <w:semiHidden/>
    <w:rsid w:val="00B74C86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C86"/>
    <w:rPr>
      <w:rFonts w:asciiTheme="majorHAnsi" w:eastAsiaTheme="majorEastAsia" w:hAnsiTheme="majorHAnsi" w:cstheme="majorBidi"/>
      <w:color w:val="B35E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C86"/>
    <w:rPr>
      <w:rFonts w:asciiTheme="majorHAnsi" w:eastAsiaTheme="majorEastAsia" w:hAnsiTheme="majorHAnsi" w:cstheme="majorBidi"/>
      <w:color w:val="773F0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C86"/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C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C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B74C86"/>
  </w:style>
  <w:style w:type="paragraph" w:styleId="BlockText">
    <w:name w:val="Block Text"/>
    <w:basedOn w:val="Normal"/>
    <w:uiPriority w:val="99"/>
    <w:semiHidden/>
    <w:unhideWhenUsed/>
    <w:rsid w:val="00B74C86"/>
    <w:pPr>
      <w:pBdr>
        <w:top w:val="single" w:sz="2" w:space="10" w:color="F07F09" w:themeColor="accent1" w:shadow="1"/>
        <w:left w:val="single" w:sz="2" w:space="10" w:color="F07F09" w:themeColor="accent1" w:shadow="1"/>
        <w:bottom w:val="single" w:sz="2" w:space="10" w:color="F07F09" w:themeColor="accent1" w:shadow="1"/>
        <w:right w:val="single" w:sz="2" w:space="10" w:color="F07F09" w:themeColor="accent1" w:shadow="1"/>
      </w:pBdr>
      <w:ind w:left="1152" w:right="1152"/>
    </w:pPr>
    <w:rPr>
      <w:rFonts w:cstheme="minorBidi"/>
      <w:i/>
      <w:iCs/>
      <w:color w:val="F07F09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74C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74C86"/>
    <w:rPr>
      <w:rFonts w:eastAsiaTheme="minorEastAsia" w:cs="Cambri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74C8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74C86"/>
    <w:rPr>
      <w:rFonts w:eastAsiaTheme="minorEastAsia" w:cs="Cambria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74C86"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74C86"/>
    <w:rPr>
      <w:rFonts w:eastAsiaTheme="minorEastAsia" w:cs="Cambri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74C8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74C86"/>
    <w:rPr>
      <w:rFonts w:eastAsiaTheme="minorEastAsia" w:cs="Cambri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74C8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74C86"/>
    <w:rPr>
      <w:rFonts w:eastAsiaTheme="minorEastAsia" w:cs="Cambri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74C8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74C86"/>
    <w:rPr>
      <w:rFonts w:eastAsiaTheme="minorEastAsia" w:cs="Cambri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74C8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74C86"/>
    <w:rPr>
      <w:rFonts w:eastAsiaTheme="minorEastAsia" w:cs="Cambri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B74C86"/>
    <w:rPr>
      <w:b/>
      <w:bCs/>
      <w:i/>
      <w:iCs/>
      <w:spacing w:val="5"/>
      <w:u w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4C86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B74C8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74C86"/>
    <w:rPr>
      <w:rFonts w:eastAsiaTheme="minorEastAsia" w:cs="Cambri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4C86"/>
  </w:style>
  <w:style w:type="character" w:customStyle="1" w:styleId="DateChar">
    <w:name w:val="Date Char"/>
    <w:basedOn w:val="DefaultParagraphFont"/>
    <w:link w:val="Date"/>
    <w:uiPriority w:val="99"/>
    <w:semiHidden/>
    <w:rsid w:val="00B74C86"/>
    <w:rPr>
      <w:rFonts w:eastAsiaTheme="minorEastAsia" w:cs="Cambria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74C8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74C86"/>
    <w:rPr>
      <w:rFonts w:eastAsiaTheme="minorEastAsia" w:cs="Cambria"/>
    </w:rPr>
  </w:style>
  <w:style w:type="character" w:styleId="Emphasis">
    <w:name w:val="Emphasis"/>
    <w:basedOn w:val="DefaultParagraphFont"/>
    <w:uiPriority w:val="20"/>
    <w:qFormat/>
    <w:rsid w:val="00B74C86"/>
    <w:rPr>
      <w:i/>
      <w:iCs/>
      <w:u w:val="none"/>
    </w:rPr>
  </w:style>
  <w:style w:type="paragraph" w:styleId="EnvelopeAddress">
    <w:name w:val="envelope address"/>
    <w:basedOn w:val="Normal"/>
    <w:uiPriority w:val="99"/>
    <w:semiHidden/>
    <w:unhideWhenUsed/>
    <w:rsid w:val="00B74C8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B74C86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4C86"/>
    <w:rPr>
      <w:color w:val="B26B02" w:themeColor="followedHyperlink"/>
      <w:u w:val="none"/>
    </w:rPr>
  </w:style>
  <w:style w:type="character" w:styleId="HTMLAcronym">
    <w:name w:val="HTML Acronym"/>
    <w:basedOn w:val="DefaultParagraphFont"/>
    <w:uiPriority w:val="99"/>
    <w:semiHidden/>
    <w:unhideWhenUsed/>
    <w:rsid w:val="00B74C86"/>
    <w:rPr>
      <w:u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74C8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74C86"/>
    <w:rPr>
      <w:rFonts w:eastAsiaTheme="minorEastAsia" w:cs="Cambria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B74C86"/>
    <w:rPr>
      <w:i/>
      <w:iCs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B74C86"/>
    <w:rPr>
      <w:rFonts w:ascii="Consolas" w:hAnsi="Consolas"/>
      <w:sz w:val="20"/>
      <w:szCs w:val="20"/>
      <w:u w:val="none"/>
    </w:rPr>
  </w:style>
  <w:style w:type="character" w:styleId="HTMLDefinition">
    <w:name w:val="HTML Definition"/>
    <w:basedOn w:val="DefaultParagraphFont"/>
    <w:uiPriority w:val="99"/>
    <w:semiHidden/>
    <w:unhideWhenUsed/>
    <w:rsid w:val="00B74C86"/>
    <w:rPr>
      <w:i/>
      <w:iCs/>
      <w:u w:val="none"/>
    </w:rPr>
  </w:style>
  <w:style w:type="character" w:styleId="HTMLKeyboard">
    <w:name w:val="HTML Keyboard"/>
    <w:basedOn w:val="DefaultParagraphFont"/>
    <w:uiPriority w:val="99"/>
    <w:semiHidden/>
    <w:unhideWhenUsed/>
    <w:rsid w:val="00B74C86"/>
    <w:rPr>
      <w:rFonts w:ascii="Consolas" w:hAnsi="Consolas"/>
      <w:sz w:val="20"/>
      <w:szCs w:val="20"/>
      <w:u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C8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C86"/>
    <w:rPr>
      <w:rFonts w:ascii="Consolas" w:eastAsiaTheme="minorEastAsia" w:hAnsi="Consolas" w:cs="Cambria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B74C86"/>
    <w:rPr>
      <w:rFonts w:ascii="Consolas" w:hAnsi="Consolas"/>
      <w:sz w:val="24"/>
      <w:szCs w:val="24"/>
      <w:u w:val="none"/>
    </w:rPr>
  </w:style>
  <w:style w:type="character" w:styleId="HTMLTypewriter">
    <w:name w:val="HTML Typewriter"/>
    <w:basedOn w:val="DefaultParagraphFont"/>
    <w:uiPriority w:val="99"/>
    <w:semiHidden/>
    <w:unhideWhenUsed/>
    <w:rsid w:val="00B74C86"/>
    <w:rPr>
      <w:rFonts w:ascii="Consolas" w:hAnsi="Consolas"/>
      <w:sz w:val="20"/>
      <w:szCs w:val="20"/>
      <w:u w:val="none"/>
    </w:rPr>
  </w:style>
  <w:style w:type="character" w:styleId="HTMLVariable">
    <w:name w:val="HTML Variable"/>
    <w:basedOn w:val="DefaultParagraphFont"/>
    <w:uiPriority w:val="99"/>
    <w:semiHidden/>
    <w:unhideWhenUsed/>
    <w:rsid w:val="00B74C86"/>
    <w:rPr>
      <w:i/>
      <w:iCs/>
      <w:u w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74C86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74C86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74C86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74C86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74C86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74C86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74C86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74C86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74C86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74C8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B74C86"/>
    <w:rPr>
      <w:i/>
      <w:iCs/>
      <w:color w:val="F07F09" w:themeColor="accent1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C86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C86"/>
    <w:rPr>
      <w:rFonts w:eastAsiaTheme="minorEastAsia" w:cs="Cambria"/>
      <w:i/>
      <w:iCs/>
      <w:color w:val="F07F09" w:themeColor="accent1"/>
    </w:rPr>
  </w:style>
  <w:style w:type="character" w:styleId="IntenseReference">
    <w:name w:val="Intense Reference"/>
    <w:basedOn w:val="DefaultParagraphFont"/>
    <w:uiPriority w:val="32"/>
    <w:qFormat/>
    <w:rsid w:val="00B74C86"/>
    <w:rPr>
      <w:b/>
      <w:bCs/>
      <w:smallCaps/>
      <w:color w:val="F07F09" w:themeColor="accent1"/>
      <w:spacing w:val="5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B74C86"/>
    <w:rPr>
      <w:u w:val="none"/>
    </w:rPr>
  </w:style>
  <w:style w:type="paragraph" w:styleId="List2">
    <w:name w:val="List 2"/>
    <w:basedOn w:val="Normal"/>
    <w:uiPriority w:val="99"/>
    <w:unhideWhenUsed/>
    <w:rsid w:val="00B74C86"/>
    <w:pPr>
      <w:ind w:left="108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74C8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74C8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74C86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B74C8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74C86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74C86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74C86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74C86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74C8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74C8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74C8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74C8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74C86"/>
    <w:pPr>
      <w:spacing w:after="120"/>
      <w:ind w:left="1800"/>
      <w:contextualSpacing/>
    </w:pPr>
  </w:style>
  <w:style w:type="paragraph" w:styleId="ListNumber">
    <w:name w:val="List Number"/>
    <w:basedOn w:val="List"/>
    <w:uiPriority w:val="99"/>
    <w:unhideWhenUsed/>
    <w:rsid w:val="00B74C86"/>
    <w:pPr>
      <w:numPr>
        <w:numId w:val="4"/>
      </w:numPr>
      <w:outlineLvl w:val="8"/>
    </w:pPr>
  </w:style>
  <w:style w:type="paragraph" w:styleId="ListNumber2">
    <w:name w:val="List Number 2"/>
    <w:basedOn w:val="Normal"/>
    <w:uiPriority w:val="99"/>
    <w:semiHidden/>
    <w:unhideWhenUsed/>
    <w:rsid w:val="00B74C8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74C8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74C8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74C86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qFormat/>
    <w:rsid w:val="00B74C86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B74C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20" w:lineRule="exact"/>
    </w:pPr>
    <w:rPr>
      <w:rFonts w:ascii="Consolas" w:eastAsiaTheme="minorEastAsia" w:hAnsi="Consolas" w:cs="Cambria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74C86"/>
    <w:rPr>
      <w:rFonts w:ascii="Consolas" w:eastAsiaTheme="minorEastAsia" w:hAnsi="Consolas" w:cs="Cambria"/>
      <w:sz w:val="20"/>
      <w:szCs w:val="20"/>
    </w:rPr>
  </w:style>
  <w:style w:type="character" w:customStyle="1" w:styleId="Mention1">
    <w:name w:val="Mention1"/>
    <w:basedOn w:val="DefaultParagraphFont"/>
    <w:uiPriority w:val="99"/>
    <w:rsid w:val="00B74C86"/>
    <w:rPr>
      <w:color w:val="2B579A"/>
      <w:u w:val="none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74C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74C86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B74C86"/>
    <w:rPr>
      <w:rFonts w:eastAsiaTheme="minorEastAsia" w:cs="Cambria"/>
    </w:rPr>
  </w:style>
  <w:style w:type="paragraph" w:styleId="NormalWeb">
    <w:name w:val="Normal (Web)"/>
    <w:basedOn w:val="Normal"/>
    <w:uiPriority w:val="99"/>
    <w:semiHidden/>
    <w:unhideWhenUsed/>
    <w:rsid w:val="00B74C86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B74C8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74C8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74C86"/>
    <w:rPr>
      <w:rFonts w:eastAsiaTheme="minorEastAsia" w:cs="Cambria"/>
    </w:rPr>
  </w:style>
  <w:style w:type="character" w:styleId="PageNumber">
    <w:name w:val="page number"/>
    <w:basedOn w:val="DefaultParagraphFont"/>
    <w:uiPriority w:val="99"/>
    <w:semiHidden/>
    <w:unhideWhenUsed/>
    <w:rsid w:val="00B74C86"/>
    <w:rPr>
      <w:u w:val="none"/>
    </w:rPr>
  </w:style>
  <w:style w:type="character" w:styleId="PlaceholderText">
    <w:name w:val="Placeholder Text"/>
    <w:basedOn w:val="DefaultParagraphFont"/>
    <w:uiPriority w:val="99"/>
    <w:semiHidden/>
    <w:rsid w:val="00B74C86"/>
    <w:rPr>
      <w:color w:val="808080"/>
      <w:u w:val="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4C86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4C86"/>
    <w:rPr>
      <w:rFonts w:ascii="Consolas" w:eastAsiaTheme="minorEastAsia" w:hAnsi="Consolas" w:cs="Cambria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74C8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C86"/>
    <w:rPr>
      <w:rFonts w:eastAsiaTheme="minorEastAsia" w:cs="Cambria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74C8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74C86"/>
    <w:rPr>
      <w:rFonts w:eastAsiaTheme="minorEastAsia" w:cs="Cambria"/>
    </w:rPr>
  </w:style>
  <w:style w:type="character" w:styleId="Strong">
    <w:name w:val="Strong"/>
    <w:basedOn w:val="DefaultParagraphFont"/>
    <w:uiPriority w:val="22"/>
    <w:qFormat/>
    <w:rsid w:val="00B74C86"/>
    <w:rPr>
      <w:b/>
      <w:bCs/>
      <w:u w:val="none"/>
    </w:rPr>
  </w:style>
  <w:style w:type="character" w:styleId="SubtleEmphasis">
    <w:name w:val="Subtle Emphasis"/>
    <w:basedOn w:val="DefaultParagraphFont"/>
    <w:uiPriority w:val="19"/>
    <w:qFormat/>
    <w:rsid w:val="00B74C86"/>
    <w:rPr>
      <w:i/>
      <w:iCs/>
      <w:color w:val="404040" w:themeColor="text1" w:themeTint="BF"/>
      <w:u w:val="none"/>
    </w:rPr>
  </w:style>
  <w:style w:type="character" w:styleId="SubtleReference">
    <w:name w:val="Subtle Reference"/>
    <w:basedOn w:val="DefaultParagraphFont"/>
    <w:uiPriority w:val="31"/>
    <w:qFormat/>
    <w:rsid w:val="00B74C86"/>
    <w:rPr>
      <w:smallCaps/>
      <w:color w:val="5A5A5A" w:themeColor="text1" w:themeTint="A5"/>
      <w:u w:val="non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74C86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74C86"/>
  </w:style>
  <w:style w:type="paragraph" w:styleId="TOAHeading">
    <w:name w:val="toa heading"/>
    <w:basedOn w:val="Normal"/>
    <w:next w:val="Normal"/>
    <w:uiPriority w:val="99"/>
    <w:semiHidden/>
    <w:unhideWhenUsed/>
    <w:rsid w:val="00B74C8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C86"/>
    <w:pPr>
      <w:spacing w:before="240" w:after="0" w:line="320" w:lineRule="exact"/>
      <w:jc w:val="left"/>
      <w:outlineLvl w:val="9"/>
    </w:pPr>
    <w:rPr>
      <w:color w:val="B35E06" w:themeColor="accent1" w:themeShade="BF"/>
      <w:sz w:val="32"/>
      <w:szCs w:val="32"/>
    </w:rPr>
  </w:style>
  <w:style w:type="character" w:customStyle="1" w:styleId="Mention2">
    <w:name w:val="Mention2"/>
    <w:basedOn w:val="DefaultParagraphFont"/>
    <w:uiPriority w:val="99"/>
    <w:rsid w:val="0020070B"/>
    <w:rPr>
      <w:color w:val="2B579A"/>
      <w:u w:val="none"/>
      <w:shd w:val="clear" w:color="auto" w:fill="E6E6E6"/>
    </w:rPr>
  </w:style>
  <w:style w:type="character" w:styleId="Mention">
    <w:name w:val="Mention"/>
    <w:basedOn w:val="DefaultParagraphFont"/>
    <w:uiPriority w:val="99"/>
    <w:rsid w:val="00B74C86"/>
    <w:rPr>
      <w:color w:val="2B579A"/>
      <w:u w:val="none"/>
      <w:shd w:val="clear" w:color="auto" w:fill="E6E6E6"/>
    </w:rPr>
  </w:style>
  <w:style w:type="paragraph" w:customStyle="1" w:styleId="BodyFirst">
    <w:name w:val="Body First"/>
    <w:basedOn w:val="Normal"/>
    <w:next w:val="BodyText"/>
    <w:rsid w:val="00B74C86"/>
    <w:pPr>
      <w:spacing w:before="640"/>
    </w:pPr>
  </w:style>
  <w:style w:type="paragraph" w:customStyle="1" w:styleId="BodyAfterHead">
    <w:name w:val="Body After Head"/>
    <w:basedOn w:val="BodyText"/>
    <w:next w:val="BodyText"/>
    <w:qFormat/>
    <w:rsid w:val="00B74C86"/>
    <w:pPr>
      <w:ind w:firstLine="0"/>
    </w:pPr>
  </w:style>
  <w:style w:type="paragraph" w:customStyle="1" w:styleId="DedicationFirst">
    <w:name w:val="Dedication First"/>
    <w:basedOn w:val="Dedication"/>
    <w:next w:val="Dedication"/>
    <w:qFormat/>
    <w:rsid w:val="00B74C86"/>
    <w:pPr>
      <w:pageBreakBefore/>
      <w:ind w:left="-115" w:right="101"/>
    </w:pPr>
  </w:style>
  <w:style w:type="paragraph" w:customStyle="1" w:styleId="List1">
    <w:name w:val="List 1"/>
    <w:basedOn w:val="List"/>
    <w:qFormat/>
    <w:rsid w:val="00B74C86"/>
    <w:pPr>
      <w:ind w:left="720"/>
    </w:pPr>
  </w:style>
  <w:style w:type="character" w:customStyle="1" w:styleId="Note">
    <w:name w:val="[Note]"/>
    <w:basedOn w:val="DefaultParagraphFont"/>
    <w:uiPriority w:val="1"/>
    <w:qFormat/>
    <w:rsid w:val="00B74C86"/>
    <w:rPr>
      <w:rFonts w:ascii="Cambria" w:hAnsi="Cambria"/>
      <w:b w:val="0"/>
      <w:color w:val="783F04" w:themeColor="accent1" w:themeShade="80"/>
    </w:rPr>
  </w:style>
  <w:style w:type="character" w:customStyle="1" w:styleId="Smallcaps">
    <w:name w:val="Smallcaps"/>
    <w:basedOn w:val="DefaultParagraphFont"/>
    <w:uiPriority w:val="1"/>
    <w:qFormat/>
    <w:rsid w:val="00B74C86"/>
    <w:rPr>
      <w:caps w:val="0"/>
      <w:smallCaps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h/bookgenesis/bg-editor/Templates/BookGenesis-Manuscript.dotm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65EC7-C138-5844-BA93-D963D6AFB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BookGenesis-Manuscript.dotm</Template>
  <TotalTime>103</TotalTime>
  <Pages>1</Pages>
  <Words>193</Words>
  <Characters>1074</Characters>
  <Application>Microsoft Macintosh Word</Application>
  <DocSecurity>0</DocSecurity>
  <Lines>53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Harrison</dc:creator>
  <cp:keywords/>
  <dc:description/>
  <cp:lastModifiedBy>Sean Harrison</cp:lastModifiedBy>
  <cp:revision>40</cp:revision>
  <cp:lastPrinted>2016-08-01T17:57:00Z</cp:lastPrinted>
  <dcterms:created xsi:type="dcterms:W3CDTF">2016-06-11T16:49:00Z</dcterms:created>
  <dcterms:modified xsi:type="dcterms:W3CDTF">2016-08-02T01:10:00Z</dcterms:modified>
</cp:coreProperties>
</file>